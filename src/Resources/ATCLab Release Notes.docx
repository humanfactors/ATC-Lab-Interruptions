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02A8" w:rsidRPr="00B82946" w:rsidRDefault="00A302A8" w:rsidP="00B82946">
      <w:pPr>
        <w:jc w:val="center"/>
        <w:rPr>
          <w:b/>
          <w:bCs/>
          <w:sz w:val="36"/>
          <w:szCs w:val="36"/>
        </w:rPr>
      </w:pPr>
      <w:r w:rsidRPr="00B82946">
        <w:rPr>
          <w:b/>
          <w:bCs/>
          <w:sz w:val="36"/>
          <w:szCs w:val="36"/>
        </w:rPr>
        <w:t>ATCLab Release Notes</w:t>
      </w:r>
    </w:p>
    <w:p w:rsidR="00A302A8" w:rsidRDefault="00A302A8" w:rsidP="004F4F6A">
      <w:r>
        <w:t>*******************************************************************************************************************************</w:t>
      </w:r>
    </w:p>
    <w:p w:rsidR="00A302A8" w:rsidRDefault="00A302A8" w:rsidP="004F4F6A">
      <w:r w:rsidRPr="00281CB6">
        <w:rPr>
          <w:b/>
          <w:bCs/>
        </w:rPr>
        <w:t>Version</w:t>
      </w:r>
      <w:r>
        <w:t xml:space="preserve">: </w:t>
      </w:r>
      <w:r>
        <w:tab/>
        <w:t>2.4.5.19</w:t>
      </w:r>
    </w:p>
    <w:p w:rsidR="00A302A8" w:rsidRDefault="00A302A8" w:rsidP="004F4F6A">
      <w:r w:rsidRPr="00B82946">
        <w:rPr>
          <w:b/>
          <w:bCs/>
        </w:rPr>
        <w:t>Developer:</w:t>
      </w:r>
      <w:r>
        <w:tab/>
        <w:t>Aaron Yeung (</w:t>
      </w:r>
      <w:hyperlink r:id="rId7" w:history="1">
        <w:r w:rsidRPr="00780830">
          <w:rPr>
            <w:rStyle w:val="Hyperlink"/>
          </w:rPr>
          <w:t>aaron.c.yeung@gmail.com</w:t>
        </w:r>
      </w:hyperlink>
      <w:r>
        <w:t>)</w:t>
      </w:r>
    </w:p>
    <w:p w:rsidR="00A302A8" w:rsidRDefault="00A302A8" w:rsidP="004F4F6A">
      <w:smartTag w:uri="urn:schemas-microsoft-com:office:smarttags" w:element="stockticker">
        <w:r w:rsidRPr="008635DD">
          <w:rPr>
            <w:b/>
            <w:bCs/>
          </w:rPr>
          <w:t>CVS</w:t>
        </w:r>
      </w:smartTag>
      <w:r w:rsidRPr="008635DD">
        <w:rPr>
          <w:b/>
          <w:bCs/>
        </w:rPr>
        <w:t xml:space="preserve"> Branch:</w:t>
      </w:r>
      <w:r>
        <w:tab/>
        <w:t>atclab-rel-2_4_5_branch</w:t>
      </w:r>
    </w:p>
    <w:p w:rsidR="00A302A8" w:rsidRDefault="00A302A8" w:rsidP="004F4F6A">
      <w:smartTag w:uri="urn:schemas-microsoft-com:office:smarttags" w:element="stockticker">
        <w:r w:rsidRPr="008635DD">
          <w:rPr>
            <w:b/>
            <w:bCs/>
          </w:rPr>
          <w:t>CVS</w:t>
        </w:r>
      </w:smartTag>
      <w:r w:rsidRPr="008635DD">
        <w:rPr>
          <w:b/>
          <w:bCs/>
        </w:rPr>
        <w:t xml:space="preserve"> Tag:</w:t>
      </w:r>
      <w:r>
        <w:tab/>
        <w:t>atclab-rel-2_4_5_19</w:t>
      </w:r>
    </w:p>
    <w:p w:rsidR="00A302A8" w:rsidRPr="00424D78" w:rsidRDefault="00A302A8" w:rsidP="004F4F6A">
      <w:r>
        <w:rPr>
          <w:b/>
          <w:bCs/>
        </w:rPr>
        <w:t>Release Date:</w:t>
      </w:r>
      <w:r w:rsidRPr="00640F72">
        <w:tab/>
      </w:r>
      <w:smartTag w:uri="urn:schemas-microsoft-com:office:smarttags" w:element="date">
        <w:smartTagPr>
          <w:attr w:name="Month" w:val="8"/>
          <w:attr w:name="Day" w:val="30"/>
          <w:attr w:name="Year" w:val="2015"/>
        </w:smartTagPr>
        <w:r>
          <w:t>Sunday</w:t>
        </w:r>
        <w:r w:rsidRPr="00640F72">
          <w:t xml:space="preserve"> </w:t>
        </w:r>
        <w:r>
          <w:t>30</w:t>
        </w:r>
        <w:r w:rsidRPr="00640F72">
          <w:rPr>
            <w:vertAlign w:val="superscript"/>
          </w:rPr>
          <w:t>th</w:t>
        </w:r>
        <w:r w:rsidRPr="00640F72">
          <w:t xml:space="preserve"> August 2015</w:t>
        </w:r>
      </w:smartTag>
    </w:p>
    <w:p w:rsidR="00A302A8" w:rsidRPr="00B82946" w:rsidRDefault="00A302A8" w:rsidP="004F4F6A">
      <w:pPr>
        <w:rPr>
          <w:b/>
          <w:bCs/>
        </w:rPr>
      </w:pPr>
      <w:r w:rsidRPr="00B82946">
        <w:rPr>
          <w:b/>
          <w:bCs/>
        </w:rPr>
        <w:t>Notes:</w:t>
      </w:r>
    </w:p>
    <w:p w:rsidR="00A302A8" w:rsidRDefault="00A302A8" w:rsidP="004F4F6A">
      <w:pPr>
        <w:pStyle w:val="ListParagraph"/>
        <w:numPr>
          <w:ilvl w:val="0"/>
          <w:numId w:val="2"/>
        </w:numPr>
      </w:pPr>
      <w:r>
        <w:t>Fixed bug in the interruption task where the initial countdown value is displayed after the initial display when the show_timer is set to false</w:t>
      </w:r>
    </w:p>
    <w:p w:rsidR="00A302A8" w:rsidRDefault="00A302A8" w:rsidP="004F4F6A">
      <w:pPr>
        <w:pStyle w:val="ListParagraph"/>
        <w:numPr>
          <w:ilvl w:val="0"/>
          <w:numId w:val="2"/>
        </w:numPr>
      </w:pPr>
      <w:r>
        <w:t>Added &lt;atc:clock&gt; child XML element to &lt;atc:ui&gt; in a trial task to allow an experimenter to show or hide the in trial clock. The details of the new XML element is detailed in the table below:</w:t>
      </w:r>
    </w:p>
    <w:tbl>
      <w:tblPr>
        <w:tblW w:w="139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648"/>
        <w:gridCol w:w="1430"/>
        <w:gridCol w:w="1577"/>
        <w:gridCol w:w="1980"/>
        <w:gridCol w:w="2530"/>
        <w:gridCol w:w="4803"/>
      </w:tblGrid>
      <w:tr w:rsidR="00A302A8" w:rsidRPr="002D764B" w:rsidTr="004F4F6A">
        <w:trPr>
          <w:trHeight w:val="201"/>
        </w:trPr>
        <w:tc>
          <w:tcPr>
            <w:tcW w:w="1648" w:type="dxa"/>
          </w:tcPr>
          <w:p w:rsidR="00A302A8" w:rsidRPr="002D764B" w:rsidRDefault="00A302A8" w:rsidP="007321C6">
            <w:pPr>
              <w:spacing w:after="0" w:line="240" w:lineRule="auto"/>
              <w:rPr>
                <w:b/>
                <w:bCs/>
                <w:sz w:val="16"/>
                <w:szCs w:val="16"/>
              </w:rPr>
            </w:pPr>
            <w:r w:rsidRPr="002D764B">
              <w:rPr>
                <w:b/>
                <w:bCs/>
                <w:sz w:val="16"/>
                <w:szCs w:val="16"/>
              </w:rPr>
              <w:t>New/Modified Element</w:t>
            </w:r>
          </w:p>
        </w:tc>
        <w:tc>
          <w:tcPr>
            <w:tcW w:w="1430" w:type="dxa"/>
          </w:tcPr>
          <w:p w:rsidR="00A302A8" w:rsidRPr="002D764B" w:rsidRDefault="00A302A8" w:rsidP="007321C6">
            <w:pPr>
              <w:spacing w:after="0" w:line="240" w:lineRule="auto"/>
              <w:rPr>
                <w:b/>
                <w:bCs/>
                <w:sz w:val="16"/>
                <w:szCs w:val="16"/>
              </w:rPr>
            </w:pPr>
            <w:r w:rsidRPr="002D764B">
              <w:rPr>
                <w:b/>
                <w:bCs/>
                <w:sz w:val="16"/>
                <w:szCs w:val="16"/>
              </w:rPr>
              <w:t>Parent Element</w:t>
            </w:r>
          </w:p>
        </w:tc>
        <w:tc>
          <w:tcPr>
            <w:tcW w:w="1577" w:type="dxa"/>
          </w:tcPr>
          <w:p w:rsidR="00A302A8" w:rsidRPr="002D764B" w:rsidRDefault="00A302A8" w:rsidP="007321C6">
            <w:pPr>
              <w:spacing w:after="0" w:line="240" w:lineRule="auto"/>
              <w:rPr>
                <w:b/>
                <w:bCs/>
                <w:sz w:val="16"/>
                <w:szCs w:val="16"/>
              </w:rPr>
            </w:pPr>
            <w:r w:rsidRPr="002D764B">
              <w:rPr>
                <w:b/>
                <w:bCs/>
                <w:sz w:val="16"/>
                <w:szCs w:val="16"/>
              </w:rPr>
              <w:t>Description</w:t>
            </w:r>
          </w:p>
        </w:tc>
        <w:tc>
          <w:tcPr>
            <w:tcW w:w="1980" w:type="dxa"/>
          </w:tcPr>
          <w:p w:rsidR="00A302A8" w:rsidRPr="002D764B" w:rsidRDefault="00A302A8" w:rsidP="007321C6">
            <w:pPr>
              <w:spacing w:after="0" w:line="240" w:lineRule="auto"/>
              <w:rPr>
                <w:b/>
                <w:bCs/>
                <w:sz w:val="16"/>
                <w:szCs w:val="16"/>
              </w:rPr>
            </w:pPr>
            <w:r>
              <w:rPr>
                <w:b/>
                <w:bCs/>
                <w:sz w:val="16"/>
                <w:szCs w:val="16"/>
              </w:rPr>
              <w:t>Values</w:t>
            </w:r>
          </w:p>
        </w:tc>
        <w:tc>
          <w:tcPr>
            <w:tcW w:w="2530" w:type="dxa"/>
          </w:tcPr>
          <w:p w:rsidR="00A302A8" w:rsidRPr="002D764B" w:rsidRDefault="00A302A8" w:rsidP="007321C6">
            <w:pPr>
              <w:spacing w:after="0" w:line="240" w:lineRule="auto"/>
              <w:rPr>
                <w:b/>
                <w:bCs/>
                <w:sz w:val="16"/>
                <w:szCs w:val="16"/>
              </w:rPr>
            </w:pPr>
            <w:r w:rsidRPr="002D764B">
              <w:rPr>
                <w:b/>
                <w:bCs/>
                <w:sz w:val="16"/>
                <w:szCs w:val="16"/>
              </w:rPr>
              <w:t>Description</w:t>
            </w:r>
          </w:p>
        </w:tc>
        <w:tc>
          <w:tcPr>
            <w:tcW w:w="4803" w:type="dxa"/>
          </w:tcPr>
          <w:p w:rsidR="00A302A8" w:rsidRPr="002D764B" w:rsidRDefault="00A302A8" w:rsidP="007321C6">
            <w:pPr>
              <w:spacing w:after="0" w:line="240" w:lineRule="auto"/>
              <w:rPr>
                <w:b/>
                <w:bCs/>
                <w:sz w:val="16"/>
                <w:szCs w:val="16"/>
              </w:rPr>
            </w:pPr>
            <w:r w:rsidRPr="002D764B">
              <w:rPr>
                <w:b/>
                <w:bCs/>
                <w:sz w:val="16"/>
                <w:szCs w:val="16"/>
              </w:rPr>
              <w:t>Example</w:t>
            </w:r>
          </w:p>
        </w:tc>
      </w:tr>
      <w:tr w:rsidR="00A302A8" w:rsidRPr="002D764B" w:rsidTr="004F4F6A">
        <w:trPr>
          <w:trHeight w:val="890"/>
        </w:trPr>
        <w:tc>
          <w:tcPr>
            <w:tcW w:w="1648" w:type="dxa"/>
          </w:tcPr>
          <w:p w:rsidR="00A302A8" w:rsidRPr="002D764B" w:rsidRDefault="00A302A8" w:rsidP="007321C6">
            <w:pPr>
              <w:spacing w:after="0" w:line="240" w:lineRule="auto"/>
              <w:rPr>
                <w:sz w:val="16"/>
                <w:szCs w:val="16"/>
              </w:rPr>
            </w:pPr>
            <w:r w:rsidRPr="002D764B">
              <w:rPr>
                <w:sz w:val="16"/>
                <w:szCs w:val="16"/>
              </w:rPr>
              <w:t xml:space="preserve">&lt;atc: </w:t>
            </w:r>
            <w:r>
              <w:rPr>
                <w:sz w:val="16"/>
                <w:szCs w:val="16"/>
              </w:rPr>
              <w:t>clock</w:t>
            </w:r>
            <w:r w:rsidRPr="002D764B">
              <w:rPr>
                <w:sz w:val="16"/>
                <w:szCs w:val="16"/>
              </w:rPr>
              <w:t xml:space="preserve"> &gt;</w:t>
            </w:r>
          </w:p>
        </w:tc>
        <w:tc>
          <w:tcPr>
            <w:tcW w:w="1430" w:type="dxa"/>
          </w:tcPr>
          <w:p w:rsidR="00A302A8" w:rsidRPr="002D764B" w:rsidRDefault="00A302A8" w:rsidP="007321C6">
            <w:pPr>
              <w:spacing w:after="0" w:line="240" w:lineRule="auto"/>
              <w:rPr>
                <w:sz w:val="16"/>
                <w:szCs w:val="16"/>
              </w:rPr>
            </w:pPr>
            <w:r w:rsidRPr="002D764B">
              <w:rPr>
                <w:sz w:val="16"/>
                <w:szCs w:val="16"/>
              </w:rPr>
              <w:t>&lt;atc:</w:t>
            </w:r>
            <w:r>
              <w:rPr>
                <w:sz w:val="16"/>
                <w:szCs w:val="16"/>
              </w:rPr>
              <w:t>ui</w:t>
            </w:r>
            <w:r w:rsidRPr="002D764B">
              <w:rPr>
                <w:sz w:val="16"/>
                <w:szCs w:val="16"/>
              </w:rPr>
              <w:t>&gt;</w:t>
            </w:r>
          </w:p>
        </w:tc>
        <w:tc>
          <w:tcPr>
            <w:tcW w:w="1577" w:type="dxa"/>
          </w:tcPr>
          <w:p w:rsidR="00A302A8" w:rsidRPr="002D764B" w:rsidRDefault="00A302A8" w:rsidP="007321C6">
            <w:pPr>
              <w:spacing w:after="0" w:line="240" w:lineRule="auto"/>
              <w:rPr>
                <w:sz w:val="16"/>
                <w:szCs w:val="16"/>
              </w:rPr>
            </w:pPr>
            <w:r>
              <w:rPr>
                <w:sz w:val="16"/>
                <w:szCs w:val="16"/>
              </w:rPr>
              <w:t>Toggles whether the in-trial clock is displayed</w:t>
            </w:r>
          </w:p>
        </w:tc>
        <w:tc>
          <w:tcPr>
            <w:tcW w:w="1980" w:type="dxa"/>
          </w:tcPr>
          <w:p w:rsidR="00A302A8" w:rsidRPr="002D764B" w:rsidRDefault="00A302A8" w:rsidP="007321C6">
            <w:pPr>
              <w:spacing w:after="0" w:line="240" w:lineRule="auto"/>
              <w:rPr>
                <w:sz w:val="16"/>
                <w:szCs w:val="16"/>
              </w:rPr>
            </w:pPr>
            <w:r>
              <w:rPr>
                <w:sz w:val="16"/>
                <w:szCs w:val="16"/>
              </w:rPr>
              <w:t>‘true’ or ‘false’</w:t>
            </w:r>
          </w:p>
        </w:tc>
        <w:tc>
          <w:tcPr>
            <w:tcW w:w="2530" w:type="dxa"/>
          </w:tcPr>
          <w:p w:rsidR="00A302A8" w:rsidRPr="002D764B" w:rsidRDefault="00A302A8" w:rsidP="007321C6">
            <w:pPr>
              <w:spacing w:after="0" w:line="240" w:lineRule="auto"/>
              <w:rPr>
                <w:sz w:val="16"/>
                <w:szCs w:val="16"/>
              </w:rPr>
            </w:pPr>
          </w:p>
        </w:tc>
        <w:tc>
          <w:tcPr>
            <w:tcW w:w="4803" w:type="dxa"/>
          </w:tcPr>
          <w:p w:rsidR="00A302A8" w:rsidRPr="004F4F6A" w:rsidRDefault="00A302A8" w:rsidP="004F4F6A">
            <w:pPr>
              <w:spacing w:after="0" w:line="240" w:lineRule="auto"/>
              <w:rPr>
                <w:sz w:val="16"/>
                <w:szCs w:val="16"/>
              </w:rPr>
            </w:pPr>
            <w:r w:rsidRPr="004F4F6A">
              <w:rPr>
                <w:sz w:val="16"/>
                <w:szCs w:val="16"/>
              </w:rPr>
              <w:t>&lt;atc:ui atc:idx='ui001'&gt;</w:t>
            </w:r>
          </w:p>
          <w:p w:rsidR="00A302A8" w:rsidRPr="004F4F6A" w:rsidRDefault="00A302A8" w:rsidP="004F4F6A">
            <w:pPr>
              <w:spacing w:after="0" w:line="240" w:lineRule="auto"/>
              <w:rPr>
                <w:sz w:val="16"/>
                <w:szCs w:val="16"/>
              </w:rPr>
            </w:pPr>
            <w:r w:rsidRPr="004F4F6A">
              <w:rPr>
                <w:sz w:val="16"/>
                <w:szCs w:val="16"/>
              </w:rPr>
              <w:t xml:space="preserve">      &lt;atc:clock&gt;false&lt;/atc:clock&gt;</w:t>
            </w:r>
          </w:p>
          <w:p w:rsidR="00A302A8" w:rsidRPr="004F4F6A" w:rsidRDefault="00A302A8" w:rsidP="004F4F6A">
            <w:pPr>
              <w:spacing w:after="0" w:line="240" w:lineRule="auto"/>
              <w:rPr>
                <w:sz w:val="16"/>
                <w:szCs w:val="16"/>
              </w:rPr>
            </w:pPr>
            <w:r w:rsidRPr="004F4F6A">
              <w:rPr>
                <w:sz w:val="16"/>
                <w:szCs w:val="16"/>
              </w:rPr>
              <w:t>&lt;/atc:ui&gt;</w:t>
            </w:r>
          </w:p>
        </w:tc>
      </w:tr>
    </w:tbl>
    <w:p w:rsidR="00A302A8" w:rsidRDefault="00A302A8" w:rsidP="004F4F6A"/>
    <w:p w:rsidR="00A302A8" w:rsidRDefault="00A302A8" w:rsidP="003250F2">
      <w:r>
        <w:br w:type="page"/>
        <w:t>*******************************************************************************************************************************</w:t>
      </w:r>
    </w:p>
    <w:p w:rsidR="00A302A8" w:rsidRDefault="00A302A8" w:rsidP="003250F2">
      <w:r w:rsidRPr="00281CB6">
        <w:rPr>
          <w:b/>
          <w:bCs/>
        </w:rPr>
        <w:t>Version</w:t>
      </w:r>
      <w:r>
        <w:t xml:space="preserve">: </w:t>
      </w:r>
      <w:r>
        <w:tab/>
        <w:t>2.4.5.18</w:t>
      </w:r>
    </w:p>
    <w:p w:rsidR="00A302A8" w:rsidRDefault="00A302A8" w:rsidP="003250F2">
      <w:r w:rsidRPr="00B82946">
        <w:rPr>
          <w:b/>
          <w:bCs/>
        </w:rPr>
        <w:t>Developer:</w:t>
      </w:r>
      <w:r>
        <w:tab/>
        <w:t>Aaron Yeung (</w:t>
      </w:r>
      <w:hyperlink r:id="rId8" w:history="1">
        <w:r w:rsidRPr="00780830">
          <w:rPr>
            <w:rStyle w:val="Hyperlink"/>
          </w:rPr>
          <w:t>aaron.c.yeung@gmail.com</w:t>
        </w:r>
      </w:hyperlink>
      <w:r>
        <w:t>)</w:t>
      </w:r>
    </w:p>
    <w:p w:rsidR="00A302A8" w:rsidRDefault="00A302A8" w:rsidP="008635DD">
      <w:smartTag w:uri="urn:schemas-microsoft-com:office:smarttags" w:element="stockticker">
        <w:r w:rsidRPr="008635DD">
          <w:rPr>
            <w:b/>
            <w:bCs/>
          </w:rPr>
          <w:t>CVS</w:t>
        </w:r>
      </w:smartTag>
      <w:r w:rsidRPr="008635DD">
        <w:rPr>
          <w:b/>
          <w:bCs/>
        </w:rPr>
        <w:t xml:space="preserve"> Branch:</w:t>
      </w:r>
      <w:r>
        <w:tab/>
        <w:t>atclab-rel-2_4_5_branch</w:t>
      </w:r>
    </w:p>
    <w:p w:rsidR="00A302A8" w:rsidRDefault="00A302A8" w:rsidP="008635DD">
      <w:smartTag w:uri="urn:schemas-microsoft-com:office:smarttags" w:element="stockticker">
        <w:r w:rsidRPr="008635DD">
          <w:rPr>
            <w:b/>
            <w:bCs/>
          </w:rPr>
          <w:t>CVS</w:t>
        </w:r>
      </w:smartTag>
      <w:r w:rsidRPr="008635DD">
        <w:rPr>
          <w:b/>
          <w:bCs/>
        </w:rPr>
        <w:t xml:space="preserve"> Tag:</w:t>
      </w:r>
      <w:r>
        <w:tab/>
        <w:t>atclab-rel-2_4_5_18</w:t>
      </w:r>
    </w:p>
    <w:p w:rsidR="00A302A8" w:rsidRPr="00424D78" w:rsidRDefault="00A302A8" w:rsidP="003250F2">
      <w:r>
        <w:rPr>
          <w:b/>
          <w:bCs/>
        </w:rPr>
        <w:t>Release Date:</w:t>
      </w:r>
      <w:r w:rsidRPr="00640F72">
        <w:tab/>
      </w:r>
      <w:smartTag w:uri="urn:schemas-microsoft-com:office:smarttags" w:element="stockticker">
        <w:r>
          <w:t>Thursday</w:t>
        </w:r>
        <w:r w:rsidRPr="00640F72">
          <w:t xml:space="preserve"> </w:t>
        </w:r>
        <w:r>
          <w:t>20</w:t>
        </w:r>
        <w:r w:rsidRPr="00640F72">
          <w:rPr>
            <w:vertAlign w:val="superscript"/>
          </w:rPr>
          <w:t>th</w:t>
        </w:r>
        <w:r w:rsidRPr="00640F72">
          <w:t xml:space="preserve"> August 2015</w:t>
        </w:r>
      </w:smartTag>
    </w:p>
    <w:p w:rsidR="00A302A8" w:rsidRPr="00B82946" w:rsidRDefault="00A302A8" w:rsidP="003250F2">
      <w:pPr>
        <w:rPr>
          <w:b/>
          <w:bCs/>
        </w:rPr>
      </w:pPr>
      <w:r w:rsidRPr="00B82946">
        <w:rPr>
          <w:b/>
          <w:bCs/>
        </w:rPr>
        <w:t>Notes:</w:t>
      </w:r>
    </w:p>
    <w:p w:rsidR="00A302A8" w:rsidRDefault="00A302A8" w:rsidP="003250F2">
      <w:pPr>
        <w:pStyle w:val="ListParagraph"/>
        <w:numPr>
          <w:ilvl w:val="0"/>
          <w:numId w:val="2"/>
        </w:numPr>
      </w:pPr>
      <w:r>
        <w:t>Added &lt;atc:initial_display&gt; child XML element to &lt;atc:interruption&gt; task to allow an experimenter to show an initial display during an external interruption task. The details of the new XML element is detailed in the table below:</w:t>
      </w:r>
    </w:p>
    <w:tbl>
      <w:tblPr>
        <w:tblW w:w="14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648"/>
        <w:gridCol w:w="1430"/>
        <w:gridCol w:w="1577"/>
        <w:gridCol w:w="1393"/>
        <w:gridCol w:w="1980"/>
        <w:gridCol w:w="2530"/>
        <w:gridCol w:w="3442"/>
      </w:tblGrid>
      <w:tr w:rsidR="00A302A8" w:rsidRPr="002D764B">
        <w:trPr>
          <w:trHeight w:val="201"/>
        </w:trPr>
        <w:tc>
          <w:tcPr>
            <w:tcW w:w="1648" w:type="dxa"/>
          </w:tcPr>
          <w:p w:rsidR="00A302A8" w:rsidRPr="002D764B" w:rsidRDefault="00A302A8" w:rsidP="002D764B">
            <w:pPr>
              <w:spacing w:after="0" w:line="240" w:lineRule="auto"/>
              <w:rPr>
                <w:b/>
                <w:bCs/>
                <w:sz w:val="16"/>
                <w:szCs w:val="16"/>
              </w:rPr>
            </w:pPr>
            <w:r w:rsidRPr="002D764B">
              <w:rPr>
                <w:b/>
                <w:bCs/>
                <w:sz w:val="16"/>
                <w:szCs w:val="16"/>
              </w:rPr>
              <w:t>New/Modified Element</w:t>
            </w:r>
          </w:p>
        </w:tc>
        <w:tc>
          <w:tcPr>
            <w:tcW w:w="1430" w:type="dxa"/>
          </w:tcPr>
          <w:p w:rsidR="00A302A8" w:rsidRPr="002D764B" w:rsidRDefault="00A302A8" w:rsidP="002D764B">
            <w:pPr>
              <w:spacing w:after="0" w:line="240" w:lineRule="auto"/>
              <w:rPr>
                <w:b/>
                <w:bCs/>
                <w:sz w:val="16"/>
                <w:szCs w:val="16"/>
              </w:rPr>
            </w:pPr>
            <w:r w:rsidRPr="002D764B">
              <w:rPr>
                <w:b/>
                <w:bCs/>
                <w:sz w:val="16"/>
                <w:szCs w:val="16"/>
              </w:rPr>
              <w:t>Parent Element</w:t>
            </w:r>
          </w:p>
        </w:tc>
        <w:tc>
          <w:tcPr>
            <w:tcW w:w="1577" w:type="dxa"/>
          </w:tcPr>
          <w:p w:rsidR="00A302A8" w:rsidRPr="002D764B" w:rsidRDefault="00A302A8" w:rsidP="002D764B">
            <w:pPr>
              <w:spacing w:after="0" w:line="240" w:lineRule="auto"/>
              <w:rPr>
                <w:b/>
                <w:bCs/>
                <w:sz w:val="16"/>
                <w:szCs w:val="16"/>
              </w:rPr>
            </w:pPr>
            <w:r w:rsidRPr="002D764B">
              <w:rPr>
                <w:b/>
                <w:bCs/>
                <w:sz w:val="16"/>
                <w:szCs w:val="16"/>
              </w:rPr>
              <w:t>Description</w:t>
            </w:r>
          </w:p>
        </w:tc>
        <w:tc>
          <w:tcPr>
            <w:tcW w:w="1393" w:type="dxa"/>
          </w:tcPr>
          <w:p w:rsidR="00A302A8" w:rsidRPr="002D764B" w:rsidRDefault="00A302A8" w:rsidP="002D764B">
            <w:pPr>
              <w:spacing w:after="0" w:line="240" w:lineRule="auto"/>
              <w:rPr>
                <w:b/>
                <w:bCs/>
                <w:sz w:val="16"/>
                <w:szCs w:val="16"/>
              </w:rPr>
            </w:pPr>
            <w:r w:rsidRPr="002D764B">
              <w:rPr>
                <w:b/>
                <w:bCs/>
                <w:sz w:val="16"/>
                <w:szCs w:val="16"/>
              </w:rPr>
              <w:t>New/Modified Attributes</w:t>
            </w:r>
          </w:p>
        </w:tc>
        <w:tc>
          <w:tcPr>
            <w:tcW w:w="1980" w:type="dxa"/>
          </w:tcPr>
          <w:p w:rsidR="00A302A8" w:rsidRPr="002D764B" w:rsidRDefault="00A302A8" w:rsidP="002D764B">
            <w:pPr>
              <w:spacing w:after="0" w:line="240" w:lineRule="auto"/>
              <w:rPr>
                <w:b/>
                <w:bCs/>
                <w:sz w:val="16"/>
                <w:szCs w:val="16"/>
              </w:rPr>
            </w:pPr>
            <w:r w:rsidRPr="002D764B">
              <w:rPr>
                <w:b/>
                <w:bCs/>
                <w:sz w:val="16"/>
                <w:szCs w:val="16"/>
              </w:rPr>
              <w:t>Attribute Values</w:t>
            </w:r>
          </w:p>
        </w:tc>
        <w:tc>
          <w:tcPr>
            <w:tcW w:w="2530" w:type="dxa"/>
          </w:tcPr>
          <w:p w:rsidR="00A302A8" w:rsidRPr="002D764B" w:rsidRDefault="00A302A8" w:rsidP="002D764B">
            <w:pPr>
              <w:spacing w:after="0" w:line="240" w:lineRule="auto"/>
              <w:rPr>
                <w:b/>
                <w:bCs/>
                <w:sz w:val="16"/>
                <w:szCs w:val="16"/>
              </w:rPr>
            </w:pPr>
            <w:r w:rsidRPr="002D764B">
              <w:rPr>
                <w:b/>
                <w:bCs/>
                <w:sz w:val="16"/>
                <w:szCs w:val="16"/>
              </w:rPr>
              <w:t>Description</w:t>
            </w:r>
          </w:p>
        </w:tc>
        <w:tc>
          <w:tcPr>
            <w:tcW w:w="3442" w:type="dxa"/>
          </w:tcPr>
          <w:p w:rsidR="00A302A8" w:rsidRPr="002D764B" w:rsidRDefault="00A302A8" w:rsidP="002D764B">
            <w:pPr>
              <w:spacing w:after="0" w:line="240" w:lineRule="auto"/>
              <w:rPr>
                <w:b/>
                <w:bCs/>
                <w:sz w:val="16"/>
                <w:szCs w:val="16"/>
              </w:rPr>
            </w:pPr>
            <w:r w:rsidRPr="002D764B">
              <w:rPr>
                <w:b/>
                <w:bCs/>
                <w:sz w:val="16"/>
                <w:szCs w:val="16"/>
              </w:rPr>
              <w:t>Example</w:t>
            </w:r>
          </w:p>
        </w:tc>
      </w:tr>
      <w:tr w:rsidR="00A302A8" w:rsidRPr="002D764B">
        <w:trPr>
          <w:trHeight w:val="890"/>
        </w:trPr>
        <w:tc>
          <w:tcPr>
            <w:tcW w:w="1648" w:type="dxa"/>
          </w:tcPr>
          <w:p w:rsidR="00A302A8" w:rsidRPr="002D764B" w:rsidRDefault="00A302A8" w:rsidP="002D764B">
            <w:pPr>
              <w:spacing w:after="0" w:line="240" w:lineRule="auto"/>
              <w:rPr>
                <w:sz w:val="16"/>
                <w:szCs w:val="16"/>
              </w:rPr>
            </w:pPr>
            <w:r w:rsidRPr="002D764B">
              <w:rPr>
                <w:sz w:val="16"/>
                <w:szCs w:val="16"/>
              </w:rPr>
              <w:t xml:space="preserve">&lt;atc: </w:t>
            </w:r>
            <w:r>
              <w:rPr>
                <w:sz w:val="16"/>
                <w:szCs w:val="16"/>
              </w:rPr>
              <w:t>initial_display</w:t>
            </w:r>
            <w:r w:rsidRPr="002D764B">
              <w:rPr>
                <w:sz w:val="16"/>
                <w:szCs w:val="16"/>
              </w:rPr>
              <w:t xml:space="preserve"> &gt;</w:t>
            </w:r>
          </w:p>
        </w:tc>
        <w:tc>
          <w:tcPr>
            <w:tcW w:w="1430" w:type="dxa"/>
          </w:tcPr>
          <w:p w:rsidR="00A302A8" w:rsidRPr="002D764B" w:rsidRDefault="00A302A8" w:rsidP="002D764B">
            <w:pPr>
              <w:spacing w:after="0" w:line="240" w:lineRule="auto"/>
              <w:rPr>
                <w:sz w:val="16"/>
                <w:szCs w:val="16"/>
              </w:rPr>
            </w:pPr>
            <w:r w:rsidRPr="002D764B">
              <w:rPr>
                <w:sz w:val="16"/>
                <w:szCs w:val="16"/>
              </w:rPr>
              <w:t>&lt;atc:</w:t>
            </w:r>
            <w:r>
              <w:rPr>
                <w:sz w:val="16"/>
                <w:szCs w:val="16"/>
              </w:rPr>
              <w:t>interruption</w:t>
            </w:r>
            <w:r w:rsidRPr="002D764B">
              <w:rPr>
                <w:sz w:val="16"/>
                <w:szCs w:val="16"/>
              </w:rPr>
              <w:t>&gt;</w:t>
            </w:r>
          </w:p>
        </w:tc>
        <w:tc>
          <w:tcPr>
            <w:tcW w:w="1577" w:type="dxa"/>
          </w:tcPr>
          <w:p w:rsidR="00A302A8" w:rsidRPr="002D764B" w:rsidRDefault="00A302A8" w:rsidP="002D764B">
            <w:pPr>
              <w:spacing w:after="0" w:line="240" w:lineRule="auto"/>
              <w:rPr>
                <w:sz w:val="16"/>
                <w:szCs w:val="16"/>
              </w:rPr>
            </w:pPr>
            <w:r>
              <w:rPr>
                <w:sz w:val="16"/>
                <w:szCs w:val="16"/>
              </w:rPr>
              <w:t>Specifies initial display parameters in the blank screen for an external interruption task</w:t>
            </w:r>
          </w:p>
        </w:tc>
        <w:tc>
          <w:tcPr>
            <w:tcW w:w="1393" w:type="dxa"/>
          </w:tcPr>
          <w:p w:rsidR="00A302A8" w:rsidRDefault="00A302A8" w:rsidP="002D764B">
            <w:pPr>
              <w:spacing w:after="0" w:line="240" w:lineRule="auto"/>
              <w:rPr>
                <w:sz w:val="16"/>
                <w:szCs w:val="16"/>
              </w:rPr>
            </w:pPr>
            <w:r>
              <w:rPr>
                <w:sz w:val="16"/>
                <w:szCs w:val="16"/>
              </w:rPr>
              <w:t>atc:symbol</w:t>
            </w:r>
          </w:p>
          <w:p w:rsidR="00A302A8" w:rsidRDefault="00A302A8" w:rsidP="002D764B">
            <w:pPr>
              <w:spacing w:after="0" w:line="240" w:lineRule="auto"/>
              <w:rPr>
                <w:sz w:val="16"/>
                <w:szCs w:val="16"/>
              </w:rPr>
            </w:pPr>
            <w:r>
              <w:rPr>
                <w:sz w:val="16"/>
                <w:szCs w:val="16"/>
              </w:rPr>
              <w:t>atc:font</w:t>
            </w:r>
          </w:p>
          <w:p w:rsidR="00A302A8" w:rsidRDefault="00A302A8" w:rsidP="002D764B">
            <w:pPr>
              <w:spacing w:after="0" w:line="240" w:lineRule="auto"/>
              <w:rPr>
                <w:sz w:val="16"/>
                <w:szCs w:val="16"/>
              </w:rPr>
            </w:pPr>
            <w:r>
              <w:rPr>
                <w:sz w:val="16"/>
                <w:szCs w:val="16"/>
              </w:rPr>
              <w:t>atc:font_size</w:t>
            </w:r>
          </w:p>
          <w:p w:rsidR="00A302A8" w:rsidRDefault="00A302A8" w:rsidP="002D764B">
            <w:pPr>
              <w:spacing w:after="0" w:line="240" w:lineRule="auto"/>
              <w:rPr>
                <w:sz w:val="16"/>
                <w:szCs w:val="16"/>
              </w:rPr>
            </w:pPr>
            <w:r>
              <w:rPr>
                <w:sz w:val="16"/>
                <w:szCs w:val="16"/>
              </w:rPr>
              <w:t>atc:font_colour</w:t>
            </w:r>
          </w:p>
          <w:p w:rsidR="00A302A8" w:rsidRDefault="00A302A8" w:rsidP="002D764B">
            <w:pPr>
              <w:spacing w:after="0" w:line="240" w:lineRule="auto"/>
              <w:rPr>
                <w:sz w:val="16"/>
                <w:szCs w:val="16"/>
              </w:rPr>
            </w:pPr>
            <w:r>
              <w:rPr>
                <w:sz w:val="16"/>
                <w:szCs w:val="16"/>
              </w:rPr>
              <w:t>atc:duration_ms</w:t>
            </w:r>
          </w:p>
          <w:p w:rsidR="00A302A8" w:rsidRDefault="00A302A8" w:rsidP="002D764B">
            <w:pPr>
              <w:spacing w:after="0" w:line="240" w:lineRule="auto"/>
              <w:rPr>
                <w:sz w:val="16"/>
                <w:szCs w:val="16"/>
              </w:rPr>
            </w:pPr>
            <w:r>
              <w:rPr>
                <w:sz w:val="16"/>
                <w:szCs w:val="16"/>
              </w:rPr>
              <w:t>atc:show_timer</w:t>
            </w:r>
          </w:p>
          <w:p w:rsidR="00A302A8" w:rsidRDefault="00A302A8" w:rsidP="002D764B">
            <w:pPr>
              <w:spacing w:after="0" w:line="240" w:lineRule="auto"/>
              <w:rPr>
                <w:sz w:val="16"/>
                <w:szCs w:val="16"/>
              </w:rPr>
            </w:pPr>
            <w:r>
              <w:rPr>
                <w:sz w:val="16"/>
                <w:szCs w:val="16"/>
              </w:rPr>
              <w:t>atc:x</w:t>
            </w:r>
          </w:p>
          <w:p w:rsidR="00A302A8" w:rsidRPr="002D764B" w:rsidRDefault="00A302A8" w:rsidP="002D764B">
            <w:pPr>
              <w:spacing w:after="0" w:line="240" w:lineRule="auto"/>
              <w:rPr>
                <w:sz w:val="16"/>
                <w:szCs w:val="16"/>
              </w:rPr>
            </w:pPr>
            <w:r>
              <w:rPr>
                <w:sz w:val="16"/>
                <w:szCs w:val="16"/>
              </w:rPr>
              <w:t>atc:y</w:t>
            </w:r>
          </w:p>
        </w:tc>
        <w:tc>
          <w:tcPr>
            <w:tcW w:w="1980" w:type="dxa"/>
          </w:tcPr>
          <w:p w:rsidR="00A302A8" w:rsidRPr="002D764B" w:rsidRDefault="00A302A8" w:rsidP="002D764B">
            <w:pPr>
              <w:spacing w:after="0" w:line="240" w:lineRule="auto"/>
              <w:rPr>
                <w:sz w:val="16"/>
                <w:szCs w:val="16"/>
              </w:rPr>
            </w:pPr>
            <w:r>
              <w:rPr>
                <w:sz w:val="16"/>
                <w:szCs w:val="16"/>
              </w:rPr>
              <w:t>[alpha-numeric character</w:t>
            </w:r>
          </w:p>
          <w:p w:rsidR="00A302A8" w:rsidRDefault="00A302A8" w:rsidP="002D764B">
            <w:pPr>
              <w:spacing w:after="0" w:line="240" w:lineRule="auto"/>
              <w:rPr>
                <w:sz w:val="16"/>
                <w:szCs w:val="16"/>
              </w:rPr>
            </w:pPr>
            <w:r>
              <w:rPr>
                <w:sz w:val="16"/>
                <w:szCs w:val="16"/>
              </w:rPr>
              <w:t>[Font name]</w:t>
            </w:r>
          </w:p>
          <w:p w:rsidR="00A302A8" w:rsidRDefault="00A302A8" w:rsidP="002D764B">
            <w:pPr>
              <w:spacing w:after="0" w:line="240" w:lineRule="auto"/>
              <w:rPr>
                <w:sz w:val="16"/>
                <w:szCs w:val="16"/>
              </w:rPr>
            </w:pPr>
            <w:r>
              <w:rPr>
                <w:sz w:val="16"/>
                <w:szCs w:val="16"/>
              </w:rPr>
              <w:t>[Font size]</w:t>
            </w:r>
          </w:p>
          <w:p w:rsidR="00A302A8" w:rsidRDefault="00A302A8" w:rsidP="002D764B">
            <w:pPr>
              <w:spacing w:after="0" w:line="240" w:lineRule="auto"/>
              <w:rPr>
                <w:sz w:val="16"/>
                <w:szCs w:val="16"/>
              </w:rPr>
            </w:pPr>
            <w:r>
              <w:rPr>
                <w:sz w:val="16"/>
                <w:szCs w:val="16"/>
              </w:rPr>
              <w:t>[Font colour]</w:t>
            </w:r>
          </w:p>
          <w:p w:rsidR="00A302A8" w:rsidRDefault="00A302A8" w:rsidP="002D764B">
            <w:pPr>
              <w:spacing w:after="0" w:line="240" w:lineRule="auto"/>
              <w:rPr>
                <w:sz w:val="16"/>
                <w:szCs w:val="16"/>
              </w:rPr>
            </w:pPr>
            <w:r>
              <w:rPr>
                <w:sz w:val="16"/>
                <w:szCs w:val="16"/>
              </w:rPr>
              <w:t>[Duration in milliseconds]</w:t>
            </w:r>
          </w:p>
          <w:p w:rsidR="00A302A8" w:rsidRDefault="00A302A8" w:rsidP="002D764B">
            <w:pPr>
              <w:spacing w:after="0" w:line="240" w:lineRule="auto"/>
              <w:rPr>
                <w:sz w:val="16"/>
                <w:szCs w:val="16"/>
              </w:rPr>
            </w:pPr>
            <w:r>
              <w:rPr>
                <w:sz w:val="16"/>
                <w:szCs w:val="16"/>
              </w:rPr>
              <w:t>true/false</w:t>
            </w:r>
          </w:p>
          <w:p w:rsidR="00A302A8" w:rsidRDefault="00A302A8" w:rsidP="002D764B">
            <w:pPr>
              <w:spacing w:after="0" w:line="240" w:lineRule="auto"/>
              <w:rPr>
                <w:sz w:val="16"/>
                <w:szCs w:val="16"/>
              </w:rPr>
            </w:pPr>
            <w:r>
              <w:rPr>
                <w:sz w:val="16"/>
                <w:szCs w:val="16"/>
              </w:rPr>
              <w:t>[X coordinate of symbol]</w:t>
            </w:r>
          </w:p>
          <w:p w:rsidR="00A302A8" w:rsidRPr="002D764B" w:rsidRDefault="00A302A8" w:rsidP="002D764B">
            <w:pPr>
              <w:spacing w:after="0" w:line="240" w:lineRule="auto"/>
              <w:rPr>
                <w:sz w:val="16"/>
                <w:szCs w:val="16"/>
              </w:rPr>
            </w:pPr>
            <w:r>
              <w:rPr>
                <w:sz w:val="16"/>
                <w:szCs w:val="16"/>
              </w:rPr>
              <w:t>[Y coordinate of symbol]</w:t>
            </w:r>
          </w:p>
        </w:tc>
        <w:tc>
          <w:tcPr>
            <w:tcW w:w="2530" w:type="dxa"/>
          </w:tcPr>
          <w:p w:rsidR="00A302A8" w:rsidRDefault="00A302A8" w:rsidP="002D764B">
            <w:pPr>
              <w:spacing w:after="0" w:line="240" w:lineRule="auto"/>
              <w:rPr>
                <w:sz w:val="16"/>
                <w:szCs w:val="16"/>
              </w:rPr>
            </w:pPr>
            <w:r>
              <w:rPr>
                <w:sz w:val="16"/>
                <w:szCs w:val="16"/>
              </w:rPr>
              <w:t>Symbol to display</w:t>
            </w:r>
          </w:p>
          <w:p w:rsidR="00A302A8" w:rsidRDefault="00A302A8" w:rsidP="002D764B">
            <w:pPr>
              <w:spacing w:after="0" w:line="240" w:lineRule="auto"/>
              <w:rPr>
                <w:sz w:val="16"/>
                <w:szCs w:val="16"/>
              </w:rPr>
            </w:pPr>
            <w:r>
              <w:rPr>
                <w:sz w:val="16"/>
                <w:szCs w:val="16"/>
              </w:rPr>
              <w:t>Font name</w:t>
            </w:r>
          </w:p>
          <w:p w:rsidR="00A302A8" w:rsidRDefault="00A302A8" w:rsidP="002D764B">
            <w:pPr>
              <w:spacing w:after="0" w:line="240" w:lineRule="auto"/>
              <w:rPr>
                <w:sz w:val="16"/>
                <w:szCs w:val="16"/>
              </w:rPr>
            </w:pPr>
            <w:r>
              <w:rPr>
                <w:sz w:val="16"/>
                <w:szCs w:val="16"/>
              </w:rPr>
              <w:t>Font size</w:t>
            </w:r>
          </w:p>
          <w:p w:rsidR="00A302A8" w:rsidRDefault="00A302A8" w:rsidP="002D764B">
            <w:pPr>
              <w:spacing w:after="0" w:line="240" w:lineRule="auto"/>
              <w:rPr>
                <w:sz w:val="16"/>
                <w:szCs w:val="16"/>
              </w:rPr>
            </w:pPr>
            <w:r>
              <w:rPr>
                <w:sz w:val="16"/>
                <w:szCs w:val="16"/>
              </w:rPr>
              <w:t>Font colour</w:t>
            </w:r>
          </w:p>
          <w:p w:rsidR="00A302A8" w:rsidRDefault="00A302A8" w:rsidP="002D764B">
            <w:pPr>
              <w:spacing w:after="0" w:line="240" w:lineRule="auto"/>
              <w:rPr>
                <w:sz w:val="16"/>
                <w:szCs w:val="16"/>
              </w:rPr>
            </w:pPr>
            <w:r>
              <w:rPr>
                <w:sz w:val="16"/>
                <w:szCs w:val="16"/>
              </w:rPr>
              <w:t>Duration in milliseconds</w:t>
            </w:r>
          </w:p>
          <w:p w:rsidR="00A302A8" w:rsidRDefault="00A302A8" w:rsidP="002D764B">
            <w:pPr>
              <w:spacing w:after="0" w:line="240" w:lineRule="auto"/>
              <w:rPr>
                <w:sz w:val="16"/>
                <w:szCs w:val="16"/>
              </w:rPr>
            </w:pPr>
            <w:r>
              <w:rPr>
                <w:sz w:val="16"/>
                <w:szCs w:val="16"/>
              </w:rPr>
              <w:t>Whether to show countdown timer</w:t>
            </w:r>
          </w:p>
          <w:p w:rsidR="00A302A8" w:rsidRDefault="00A302A8" w:rsidP="002D764B">
            <w:pPr>
              <w:spacing w:after="0" w:line="240" w:lineRule="auto"/>
              <w:rPr>
                <w:sz w:val="16"/>
                <w:szCs w:val="16"/>
              </w:rPr>
            </w:pPr>
            <w:r>
              <w:rPr>
                <w:sz w:val="16"/>
                <w:szCs w:val="16"/>
              </w:rPr>
              <w:t>X coordinate of symbol</w:t>
            </w:r>
          </w:p>
          <w:p w:rsidR="00A302A8" w:rsidRPr="002D764B" w:rsidRDefault="00A302A8" w:rsidP="002D764B">
            <w:pPr>
              <w:spacing w:after="0" w:line="240" w:lineRule="auto"/>
              <w:rPr>
                <w:sz w:val="16"/>
                <w:szCs w:val="16"/>
              </w:rPr>
            </w:pPr>
            <w:r>
              <w:rPr>
                <w:sz w:val="16"/>
                <w:szCs w:val="16"/>
              </w:rPr>
              <w:t>Y coordinate of symbol</w:t>
            </w:r>
          </w:p>
        </w:tc>
        <w:tc>
          <w:tcPr>
            <w:tcW w:w="3442" w:type="dxa"/>
          </w:tcPr>
          <w:p w:rsidR="00A302A8" w:rsidRPr="00843E64" w:rsidRDefault="00A302A8" w:rsidP="00843E64">
            <w:pPr>
              <w:spacing w:after="0" w:line="240" w:lineRule="auto"/>
              <w:rPr>
                <w:sz w:val="16"/>
                <w:szCs w:val="16"/>
              </w:rPr>
            </w:pPr>
            <w:r w:rsidRPr="00843E64">
              <w:rPr>
                <w:sz w:val="16"/>
                <w:szCs w:val="16"/>
              </w:rPr>
              <w:t>&lt;atc:interruption atc:start='5' atc:end='15' atc:auto_handoff='true' atc:auto_accept='true' atc:show_blank_screen='true' atc:show_timer='true'&gt;</w:t>
            </w:r>
          </w:p>
          <w:p w:rsidR="00A302A8" w:rsidRPr="00843E64" w:rsidRDefault="00A302A8" w:rsidP="00843E64">
            <w:pPr>
              <w:spacing w:after="0" w:line="240" w:lineRule="auto"/>
              <w:rPr>
                <w:sz w:val="16"/>
                <w:szCs w:val="16"/>
              </w:rPr>
            </w:pPr>
            <w:r w:rsidRPr="00843E64">
              <w:rPr>
                <w:sz w:val="16"/>
                <w:szCs w:val="16"/>
              </w:rPr>
              <w:t xml:space="preserve">          &lt;atc:initial_display atc:symbol='+' atc:font='Courier' atc:font_size='50' atc:font_colour='white' atc:duration_ms='5000' atc:show_timer='false' atc:x='840' atc:y='525'/&gt;</w:t>
            </w:r>
          </w:p>
          <w:p w:rsidR="00A302A8" w:rsidRPr="00843E64" w:rsidRDefault="00A302A8" w:rsidP="00843E64">
            <w:pPr>
              <w:spacing w:after="0" w:line="240" w:lineRule="auto"/>
              <w:rPr>
                <w:sz w:val="16"/>
                <w:szCs w:val="16"/>
              </w:rPr>
            </w:pPr>
            <w:r w:rsidRPr="00843E64">
              <w:rPr>
                <w:sz w:val="16"/>
                <w:szCs w:val="16"/>
              </w:rPr>
              <w:t xml:space="preserve">        &lt;/atc:interruption&gt;</w:t>
            </w:r>
          </w:p>
        </w:tc>
      </w:tr>
    </w:tbl>
    <w:p w:rsidR="00A302A8" w:rsidRDefault="00A302A8" w:rsidP="00AF0B5F"/>
    <w:p w:rsidR="00A302A8" w:rsidRDefault="00A302A8" w:rsidP="00AF0B5F"/>
    <w:p w:rsidR="00A302A8" w:rsidRDefault="00A302A8" w:rsidP="00AF0B5F"/>
    <w:p w:rsidR="00A302A8" w:rsidRDefault="00A302A8" w:rsidP="00E37305">
      <w:pPr>
        <w:pStyle w:val="ListParagraph"/>
        <w:numPr>
          <w:ilvl w:val="0"/>
          <w:numId w:val="6"/>
        </w:numPr>
      </w:pPr>
      <w:r>
        <w:t>Added &lt;atc:info_box&gt; child XML element to &lt;atc:trial&gt; to allow an experimenter to display a text box in a trial to display any scriptable text.</w:t>
      </w:r>
    </w:p>
    <w:tbl>
      <w:tblPr>
        <w:tblW w:w="14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318"/>
        <w:gridCol w:w="1320"/>
        <w:gridCol w:w="1540"/>
        <w:gridCol w:w="1320"/>
        <w:gridCol w:w="1980"/>
        <w:gridCol w:w="3300"/>
        <w:gridCol w:w="3222"/>
      </w:tblGrid>
      <w:tr w:rsidR="00A302A8" w:rsidRPr="002D764B">
        <w:trPr>
          <w:trHeight w:val="201"/>
        </w:trPr>
        <w:tc>
          <w:tcPr>
            <w:tcW w:w="1318" w:type="dxa"/>
          </w:tcPr>
          <w:p w:rsidR="00A302A8" w:rsidRPr="002D764B" w:rsidRDefault="00A302A8" w:rsidP="002D764B">
            <w:pPr>
              <w:spacing w:after="0" w:line="240" w:lineRule="auto"/>
              <w:rPr>
                <w:b/>
                <w:bCs/>
                <w:sz w:val="16"/>
                <w:szCs w:val="16"/>
              </w:rPr>
            </w:pPr>
            <w:r w:rsidRPr="002D764B">
              <w:rPr>
                <w:b/>
                <w:bCs/>
                <w:sz w:val="16"/>
                <w:szCs w:val="16"/>
              </w:rPr>
              <w:t>New/Modified Element</w:t>
            </w:r>
          </w:p>
        </w:tc>
        <w:tc>
          <w:tcPr>
            <w:tcW w:w="1320" w:type="dxa"/>
          </w:tcPr>
          <w:p w:rsidR="00A302A8" w:rsidRPr="002D764B" w:rsidRDefault="00A302A8" w:rsidP="002D764B">
            <w:pPr>
              <w:spacing w:after="0" w:line="240" w:lineRule="auto"/>
              <w:rPr>
                <w:b/>
                <w:bCs/>
                <w:sz w:val="16"/>
                <w:szCs w:val="16"/>
              </w:rPr>
            </w:pPr>
            <w:r w:rsidRPr="002D764B">
              <w:rPr>
                <w:b/>
                <w:bCs/>
                <w:sz w:val="16"/>
                <w:szCs w:val="16"/>
              </w:rPr>
              <w:t>Parent Element</w:t>
            </w:r>
          </w:p>
        </w:tc>
        <w:tc>
          <w:tcPr>
            <w:tcW w:w="1540" w:type="dxa"/>
          </w:tcPr>
          <w:p w:rsidR="00A302A8" w:rsidRPr="002D764B" w:rsidRDefault="00A302A8" w:rsidP="002D764B">
            <w:pPr>
              <w:spacing w:after="0" w:line="240" w:lineRule="auto"/>
              <w:rPr>
                <w:b/>
                <w:bCs/>
                <w:sz w:val="16"/>
                <w:szCs w:val="16"/>
              </w:rPr>
            </w:pPr>
            <w:r w:rsidRPr="002D764B">
              <w:rPr>
                <w:b/>
                <w:bCs/>
                <w:sz w:val="16"/>
                <w:szCs w:val="16"/>
              </w:rPr>
              <w:t>Description</w:t>
            </w:r>
          </w:p>
        </w:tc>
        <w:tc>
          <w:tcPr>
            <w:tcW w:w="1320" w:type="dxa"/>
          </w:tcPr>
          <w:p w:rsidR="00A302A8" w:rsidRPr="002D764B" w:rsidRDefault="00A302A8" w:rsidP="002D764B">
            <w:pPr>
              <w:spacing w:after="0" w:line="240" w:lineRule="auto"/>
              <w:rPr>
                <w:b/>
                <w:bCs/>
                <w:sz w:val="16"/>
                <w:szCs w:val="16"/>
              </w:rPr>
            </w:pPr>
            <w:r w:rsidRPr="002D764B">
              <w:rPr>
                <w:b/>
                <w:bCs/>
                <w:sz w:val="16"/>
                <w:szCs w:val="16"/>
              </w:rPr>
              <w:t>New/Modified Attributes</w:t>
            </w:r>
          </w:p>
        </w:tc>
        <w:tc>
          <w:tcPr>
            <w:tcW w:w="1980" w:type="dxa"/>
          </w:tcPr>
          <w:p w:rsidR="00A302A8" w:rsidRPr="002D764B" w:rsidRDefault="00A302A8" w:rsidP="002D764B">
            <w:pPr>
              <w:spacing w:after="0" w:line="240" w:lineRule="auto"/>
              <w:rPr>
                <w:b/>
                <w:bCs/>
                <w:sz w:val="16"/>
                <w:szCs w:val="16"/>
              </w:rPr>
            </w:pPr>
            <w:r w:rsidRPr="002D764B">
              <w:rPr>
                <w:b/>
                <w:bCs/>
                <w:sz w:val="16"/>
                <w:szCs w:val="16"/>
              </w:rPr>
              <w:t>Attribute Values</w:t>
            </w:r>
          </w:p>
        </w:tc>
        <w:tc>
          <w:tcPr>
            <w:tcW w:w="3300" w:type="dxa"/>
          </w:tcPr>
          <w:p w:rsidR="00A302A8" w:rsidRPr="002D764B" w:rsidRDefault="00A302A8" w:rsidP="002D764B">
            <w:pPr>
              <w:spacing w:after="0" w:line="240" w:lineRule="auto"/>
              <w:rPr>
                <w:b/>
                <w:bCs/>
                <w:sz w:val="16"/>
                <w:szCs w:val="16"/>
              </w:rPr>
            </w:pPr>
            <w:r w:rsidRPr="002D764B">
              <w:rPr>
                <w:b/>
                <w:bCs/>
                <w:sz w:val="16"/>
                <w:szCs w:val="16"/>
              </w:rPr>
              <w:t>Description</w:t>
            </w:r>
          </w:p>
        </w:tc>
        <w:tc>
          <w:tcPr>
            <w:tcW w:w="3222" w:type="dxa"/>
          </w:tcPr>
          <w:p w:rsidR="00A302A8" w:rsidRPr="002D764B" w:rsidRDefault="00A302A8" w:rsidP="002D764B">
            <w:pPr>
              <w:spacing w:after="0" w:line="240" w:lineRule="auto"/>
              <w:rPr>
                <w:b/>
                <w:bCs/>
                <w:sz w:val="16"/>
                <w:szCs w:val="16"/>
              </w:rPr>
            </w:pPr>
            <w:r w:rsidRPr="002D764B">
              <w:rPr>
                <w:b/>
                <w:bCs/>
                <w:sz w:val="16"/>
                <w:szCs w:val="16"/>
              </w:rPr>
              <w:t>Example</w:t>
            </w:r>
          </w:p>
        </w:tc>
      </w:tr>
      <w:tr w:rsidR="00A302A8" w:rsidRPr="002D764B">
        <w:trPr>
          <w:trHeight w:val="890"/>
        </w:trPr>
        <w:tc>
          <w:tcPr>
            <w:tcW w:w="1318" w:type="dxa"/>
          </w:tcPr>
          <w:p w:rsidR="00A302A8" w:rsidRPr="002D764B" w:rsidRDefault="00A302A8" w:rsidP="002D764B">
            <w:pPr>
              <w:spacing w:after="0" w:line="240" w:lineRule="auto"/>
              <w:rPr>
                <w:sz w:val="16"/>
                <w:szCs w:val="16"/>
              </w:rPr>
            </w:pPr>
            <w:r w:rsidRPr="002D764B">
              <w:rPr>
                <w:sz w:val="16"/>
                <w:szCs w:val="16"/>
              </w:rPr>
              <w:t xml:space="preserve">&lt;atc: </w:t>
            </w:r>
            <w:r>
              <w:rPr>
                <w:sz w:val="16"/>
                <w:szCs w:val="16"/>
              </w:rPr>
              <w:t>info_box</w:t>
            </w:r>
            <w:r w:rsidRPr="002D764B">
              <w:rPr>
                <w:sz w:val="16"/>
                <w:szCs w:val="16"/>
              </w:rPr>
              <w:t xml:space="preserve"> &gt;</w:t>
            </w:r>
          </w:p>
        </w:tc>
        <w:tc>
          <w:tcPr>
            <w:tcW w:w="1320" w:type="dxa"/>
          </w:tcPr>
          <w:p w:rsidR="00A302A8" w:rsidRPr="002D764B" w:rsidRDefault="00A302A8" w:rsidP="002D764B">
            <w:pPr>
              <w:spacing w:after="0" w:line="240" w:lineRule="auto"/>
              <w:rPr>
                <w:sz w:val="16"/>
                <w:szCs w:val="16"/>
              </w:rPr>
            </w:pPr>
            <w:r>
              <w:rPr>
                <w:sz w:val="16"/>
                <w:szCs w:val="16"/>
              </w:rPr>
              <w:t>&lt;atc:trial</w:t>
            </w:r>
            <w:r w:rsidRPr="002D764B">
              <w:rPr>
                <w:sz w:val="16"/>
                <w:szCs w:val="16"/>
              </w:rPr>
              <w:t xml:space="preserve"> &gt;</w:t>
            </w:r>
          </w:p>
        </w:tc>
        <w:tc>
          <w:tcPr>
            <w:tcW w:w="1540" w:type="dxa"/>
          </w:tcPr>
          <w:p w:rsidR="00A302A8" w:rsidRPr="002D764B" w:rsidRDefault="00A302A8" w:rsidP="002D764B">
            <w:pPr>
              <w:spacing w:after="0" w:line="240" w:lineRule="auto"/>
              <w:rPr>
                <w:sz w:val="16"/>
                <w:szCs w:val="16"/>
              </w:rPr>
            </w:pPr>
            <w:r w:rsidRPr="002D764B">
              <w:rPr>
                <w:sz w:val="16"/>
                <w:szCs w:val="16"/>
              </w:rPr>
              <w:t xml:space="preserve">Specifies a </w:t>
            </w:r>
            <w:r>
              <w:rPr>
                <w:sz w:val="16"/>
                <w:szCs w:val="16"/>
              </w:rPr>
              <w:t>textbox to be displayed during a trial.</w:t>
            </w:r>
          </w:p>
        </w:tc>
        <w:tc>
          <w:tcPr>
            <w:tcW w:w="1320" w:type="dxa"/>
          </w:tcPr>
          <w:p w:rsidR="00A302A8" w:rsidRDefault="00A302A8" w:rsidP="002D764B">
            <w:pPr>
              <w:spacing w:after="0" w:line="240" w:lineRule="auto"/>
              <w:rPr>
                <w:sz w:val="16"/>
                <w:szCs w:val="16"/>
              </w:rPr>
            </w:pPr>
            <w:r>
              <w:rPr>
                <w:sz w:val="16"/>
                <w:szCs w:val="16"/>
              </w:rPr>
              <w:t>atc:x</w:t>
            </w:r>
          </w:p>
          <w:p w:rsidR="00A302A8" w:rsidRDefault="00A302A8" w:rsidP="002D764B">
            <w:pPr>
              <w:spacing w:after="0" w:line="240" w:lineRule="auto"/>
              <w:rPr>
                <w:sz w:val="16"/>
                <w:szCs w:val="16"/>
              </w:rPr>
            </w:pPr>
            <w:r>
              <w:rPr>
                <w:sz w:val="16"/>
                <w:szCs w:val="16"/>
              </w:rPr>
              <w:t>atc:y</w:t>
            </w:r>
          </w:p>
          <w:p w:rsidR="00A302A8" w:rsidRDefault="00A302A8" w:rsidP="002D764B">
            <w:pPr>
              <w:spacing w:after="0" w:line="240" w:lineRule="auto"/>
              <w:rPr>
                <w:sz w:val="16"/>
                <w:szCs w:val="16"/>
              </w:rPr>
            </w:pPr>
            <w:r>
              <w:rPr>
                <w:sz w:val="16"/>
                <w:szCs w:val="16"/>
              </w:rPr>
              <w:t>atc:font</w:t>
            </w:r>
          </w:p>
          <w:p w:rsidR="00A302A8" w:rsidRDefault="00A302A8" w:rsidP="002D764B">
            <w:pPr>
              <w:spacing w:after="0" w:line="240" w:lineRule="auto"/>
              <w:rPr>
                <w:sz w:val="16"/>
                <w:szCs w:val="16"/>
              </w:rPr>
            </w:pPr>
            <w:r>
              <w:rPr>
                <w:sz w:val="16"/>
                <w:szCs w:val="16"/>
              </w:rPr>
              <w:t>atc:font_size</w:t>
            </w:r>
          </w:p>
          <w:p w:rsidR="00A302A8" w:rsidRDefault="00A302A8" w:rsidP="002D764B">
            <w:pPr>
              <w:spacing w:after="0" w:line="240" w:lineRule="auto"/>
              <w:rPr>
                <w:sz w:val="16"/>
                <w:szCs w:val="16"/>
              </w:rPr>
            </w:pPr>
            <w:r>
              <w:rPr>
                <w:sz w:val="16"/>
                <w:szCs w:val="16"/>
              </w:rPr>
              <w:t>atc:font_colour</w:t>
            </w:r>
          </w:p>
          <w:p w:rsidR="00A302A8" w:rsidRPr="002D764B" w:rsidRDefault="00A302A8" w:rsidP="002D764B">
            <w:pPr>
              <w:spacing w:after="0" w:line="240" w:lineRule="auto"/>
              <w:rPr>
                <w:sz w:val="16"/>
                <w:szCs w:val="16"/>
              </w:rPr>
            </w:pPr>
            <w:r>
              <w:rPr>
                <w:sz w:val="16"/>
                <w:szCs w:val="16"/>
              </w:rPr>
              <w:t>atc:border</w:t>
            </w:r>
          </w:p>
        </w:tc>
        <w:tc>
          <w:tcPr>
            <w:tcW w:w="1980" w:type="dxa"/>
          </w:tcPr>
          <w:p w:rsidR="00A302A8" w:rsidRDefault="00A302A8" w:rsidP="002D764B">
            <w:pPr>
              <w:spacing w:after="0" w:line="240" w:lineRule="auto"/>
              <w:rPr>
                <w:sz w:val="16"/>
                <w:szCs w:val="16"/>
              </w:rPr>
            </w:pPr>
            <w:r>
              <w:rPr>
                <w:sz w:val="16"/>
                <w:szCs w:val="16"/>
              </w:rPr>
              <w:t>[X coordinate of info box]</w:t>
            </w:r>
          </w:p>
          <w:p w:rsidR="00A302A8" w:rsidRDefault="00A302A8" w:rsidP="002D764B">
            <w:pPr>
              <w:spacing w:after="0" w:line="240" w:lineRule="auto"/>
              <w:rPr>
                <w:sz w:val="16"/>
                <w:szCs w:val="16"/>
              </w:rPr>
            </w:pPr>
            <w:r>
              <w:rPr>
                <w:sz w:val="16"/>
                <w:szCs w:val="16"/>
              </w:rPr>
              <w:t>[Y coordinate of info box]</w:t>
            </w:r>
          </w:p>
          <w:p w:rsidR="00A302A8" w:rsidRDefault="00A302A8" w:rsidP="008635DD">
            <w:pPr>
              <w:spacing w:after="0" w:line="240" w:lineRule="auto"/>
              <w:rPr>
                <w:sz w:val="16"/>
                <w:szCs w:val="16"/>
              </w:rPr>
            </w:pPr>
            <w:r>
              <w:rPr>
                <w:sz w:val="16"/>
                <w:szCs w:val="16"/>
              </w:rPr>
              <w:t>[Font name]</w:t>
            </w:r>
          </w:p>
          <w:p w:rsidR="00A302A8" w:rsidRDefault="00A302A8" w:rsidP="008635DD">
            <w:pPr>
              <w:spacing w:after="0" w:line="240" w:lineRule="auto"/>
              <w:rPr>
                <w:sz w:val="16"/>
                <w:szCs w:val="16"/>
              </w:rPr>
            </w:pPr>
            <w:r>
              <w:rPr>
                <w:sz w:val="16"/>
                <w:szCs w:val="16"/>
              </w:rPr>
              <w:t>[Font size]</w:t>
            </w:r>
          </w:p>
          <w:p w:rsidR="00A302A8" w:rsidRDefault="00A302A8" w:rsidP="008635DD">
            <w:pPr>
              <w:spacing w:after="0" w:line="240" w:lineRule="auto"/>
              <w:rPr>
                <w:sz w:val="16"/>
                <w:szCs w:val="16"/>
              </w:rPr>
            </w:pPr>
            <w:r>
              <w:rPr>
                <w:sz w:val="16"/>
                <w:szCs w:val="16"/>
              </w:rPr>
              <w:t>[Font colour]</w:t>
            </w:r>
          </w:p>
          <w:p w:rsidR="00A302A8" w:rsidRPr="002D764B" w:rsidRDefault="00A302A8" w:rsidP="002D764B">
            <w:pPr>
              <w:spacing w:after="0" w:line="240" w:lineRule="auto"/>
              <w:rPr>
                <w:sz w:val="16"/>
                <w:szCs w:val="16"/>
              </w:rPr>
            </w:pPr>
            <w:r>
              <w:rPr>
                <w:sz w:val="16"/>
                <w:szCs w:val="16"/>
              </w:rPr>
              <w:t>true/false</w:t>
            </w:r>
          </w:p>
        </w:tc>
        <w:tc>
          <w:tcPr>
            <w:tcW w:w="3300" w:type="dxa"/>
          </w:tcPr>
          <w:p w:rsidR="00A302A8" w:rsidRDefault="00A302A8" w:rsidP="008635DD">
            <w:pPr>
              <w:spacing w:after="0" w:line="240" w:lineRule="auto"/>
              <w:rPr>
                <w:sz w:val="16"/>
                <w:szCs w:val="16"/>
              </w:rPr>
            </w:pPr>
            <w:r>
              <w:rPr>
                <w:sz w:val="16"/>
                <w:szCs w:val="16"/>
              </w:rPr>
              <w:t>X coordinate of info box</w:t>
            </w:r>
          </w:p>
          <w:p w:rsidR="00A302A8" w:rsidRDefault="00A302A8" w:rsidP="008635DD">
            <w:pPr>
              <w:spacing w:after="0" w:line="240" w:lineRule="auto"/>
              <w:rPr>
                <w:sz w:val="16"/>
                <w:szCs w:val="16"/>
              </w:rPr>
            </w:pPr>
            <w:r>
              <w:rPr>
                <w:sz w:val="16"/>
                <w:szCs w:val="16"/>
              </w:rPr>
              <w:t>Y coordinate of info box</w:t>
            </w:r>
          </w:p>
          <w:p w:rsidR="00A302A8" w:rsidRDefault="00A302A8" w:rsidP="008635DD">
            <w:pPr>
              <w:spacing w:after="0" w:line="240" w:lineRule="auto"/>
              <w:rPr>
                <w:sz w:val="16"/>
                <w:szCs w:val="16"/>
              </w:rPr>
            </w:pPr>
            <w:r>
              <w:rPr>
                <w:sz w:val="16"/>
                <w:szCs w:val="16"/>
              </w:rPr>
              <w:t>Font name</w:t>
            </w:r>
          </w:p>
          <w:p w:rsidR="00A302A8" w:rsidRDefault="00A302A8" w:rsidP="008635DD">
            <w:pPr>
              <w:spacing w:after="0" w:line="240" w:lineRule="auto"/>
              <w:rPr>
                <w:sz w:val="16"/>
                <w:szCs w:val="16"/>
              </w:rPr>
            </w:pPr>
            <w:r>
              <w:rPr>
                <w:sz w:val="16"/>
                <w:szCs w:val="16"/>
              </w:rPr>
              <w:t>Font size</w:t>
            </w:r>
          </w:p>
          <w:p w:rsidR="00A302A8" w:rsidRDefault="00A302A8" w:rsidP="008635DD">
            <w:pPr>
              <w:spacing w:after="0" w:line="240" w:lineRule="auto"/>
              <w:rPr>
                <w:sz w:val="16"/>
                <w:szCs w:val="16"/>
              </w:rPr>
            </w:pPr>
            <w:r>
              <w:rPr>
                <w:sz w:val="16"/>
                <w:szCs w:val="16"/>
              </w:rPr>
              <w:t>Font colour</w:t>
            </w:r>
          </w:p>
          <w:p w:rsidR="00A302A8" w:rsidRPr="002D764B" w:rsidRDefault="00A302A8" w:rsidP="002D764B">
            <w:pPr>
              <w:spacing w:after="0" w:line="240" w:lineRule="auto"/>
              <w:rPr>
                <w:sz w:val="16"/>
                <w:szCs w:val="16"/>
              </w:rPr>
            </w:pPr>
            <w:r>
              <w:rPr>
                <w:sz w:val="16"/>
                <w:szCs w:val="16"/>
              </w:rPr>
              <w:t>Whether to show a border around the info box</w:t>
            </w:r>
          </w:p>
        </w:tc>
        <w:tc>
          <w:tcPr>
            <w:tcW w:w="3222" w:type="dxa"/>
          </w:tcPr>
          <w:p w:rsidR="00A302A8" w:rsidRPr="008635DD" w:rsidRDefault="00A302A8" w:rsidP="002D764B">
            <w:pPr>
              <w:spacing w:after="0" w:line="240" w:lineRule="auto"/>
              <w:rPr>
                <w:sz w:val="16"/>
                <w:szCs w:val="16"/>
              </w:rPr>
            </w:pPr>
            <w:r w:rsidRPr="008635DD">
              <w:rPr>
                <w:sz w:val="16"/>
                <w:szCs w:val="16"/>
              </w:rPr>
              <w:t>&lt;atc:info_box atc:x='0' atc:y='0' atc:font='Courier New' atc:font_size='50' atc:font_colour='blue' atc:border='true'&gt;Primary Scenario&lt;/atc:info_box&gt;</w:t>
            </w:r>
          </w:p>
          <w:p w:rsidR="00A302A8" w:rsidRPr="002D764B" w:rsidRDefault="00A302A8" w:rsidP="002D764B">
            <w:pPr>
              <w:spacing w:after="0" w:line="240" w:lineRule="auto"/>
              <w:rPr>
                <w:sz w:val="16"/>
                <w:szCs w:val="16"/>
              </w:rPr>
            </w:pPr>
          </w:p>
        </w:tc>
      </w:tr>
    </w:tbl>
    <w:p w:rsidR="00A302A8" w:rsidRDefault="00A302A8" w:rsidP="008635DD">
      <w:pPr>
        <w:pStyle w:val="ListParagraph"/>
      </w:pPr>
    </w:p>
    <w:p w:rsidR="00A302A8" w:rsidRDefault="00A302A8" w:rsidP="008635DD">
      <w:r>
        <w:br w:type="page"/>
        <w:t>*******************************************************************************************************************************</w:t>
      </w:r>
    </w:p>
    <w:p w:rsidR="00A302A8" w:rsidRDefault="00A302A8" w:rsidP="008635DD">
      <w:r w:rsidRPr="00281CB6">
        <w:rPr>
          <w:b/>
          <w:bCs/>
        </w:rPr>
        <w:t>Version</w:t>
      </w:r>
      <w:r>
        <w:t xml:space="preserve">: </w:t>
      </w:r>
      <w:r>
        <w:tab/>
        <w:t>2.4.5.17</w:t>
      </w:r>
    </w:p>
    <w:p w:rsidR="00A302A8" w:rsidRDefault="00A302A8" w:rsidP="008635DD">
      <w:r w:rsidRPr="00B82946">
        <w:rPr>
          <w:b/>
          <w:bCs/>
        </w:rPr>
        <w:t>Developer:</w:t>
      </w:r>
      <w:r>
        <w:tab/>
        <w:t>Aaron Yeung (</w:t>
      </w:r>
      <w:hyperlink r:id="rId9" w:history="1">
        <w:r w:rsidRPr="00780830">
          <w:rPr>
            <w:rStyle w:val="Hyperlink"/>
          </w:rPr>
          <w:t>aaron.c.yeung@gmail.com</w:t>
        </w:r>
      </w:hyperlink>
      <w:r>
        <w:t>)</w:t>
      </w:r>
    </w:p>
    <w:p w:rsidR="00A302A8" w:rsidRDefault="00A302A8" w:rsidP="008635DD">
      <w:smartTag w:uri="urn:schemas-microsoft-com:office:smarttags" w:element="stockticker">
        <w:r w:rsidRPr="008635DD">
          <w:rPr>
            <w:b/>
            <w:bCs/>
          </w:rPr>
          <w:t>CVS</w:t>
        </w:r>
      </w:smartTag>
      <w:r w:rsidRPr="008635DD">
        <w:rPr>
          <w:b/>
          <w:bCs/>
        </w:rPr>
        <w:t xml:space="preserve"> Branch:</w:t>
      </w:r>
      <w:r>
        <w:tab/>
        <w:t>atclab-rel-2_4_5_branch</w:t>
      </w:r>
    </w:p>
    <w:p w:rsidR="00A302A8" w:rsidRDefault="00A302A8" w:rsidP="008635DD">
      <w:smartTag w:uri="urn:schemas-microsoft-com:office:smarttags" w:element="stockticker">
        <w:r w:rsidRPr="008635DD">
          <w:rPr>
            <w:b/>
            <w:bCs/>
          </w:rPr>
          <w:t>CVS</w:t>
        </w:r>
      </w:smartTag>
      <w:r w:rsidRPr="008635DD">
        <w:rPr>
          <w:b/>
          <w:bCs/>
        </w:rPr>
        <w:t xml:space="preserve"> Tag:</w:t>
      </w:r>
      <w:r>
        <w:tab/>
        <w:t>atclab-rel-2_4_5_17</w:t>
      </w:r>
    </w:p>
    <w:p w:rsidR="00A302A8" w:rsidRPr="00424D78" w:rsidRDefault="00A302A8" w:rsidP="008635DD">
      <w:r>
        <w:rPr>
          <w:b/>
          <w:bCs/>
        </w:rPr>
        <w:t>Release Date:</w:t>
      </w:r>
      <w:r w:rsidRPr="00640F72">
        <w:tab/>
      </w:r>
    </w:p>
    <w:p w:rsidR="00A302A8" w:rsidRDefault="00A302A8" w:rsidP="008635DD">
      <w:pPr>
        <w:rPr>
          <w:b/>
          <w:bCs/>
        </w:rPr>
      </w:pPr>
      <w:r w:rsidRPr="00B82946">
        <w:rPr>
          <w:b/>
          <w:bCs/>
        </w:rPr>
        <w:t>Notes:</w:t>
      </w:r>
    </w:p>
    <w:p w:rsidR="00A302A8" w:rsidRPr="008635DD" w:rsidRDefault="00A302A8" w:rsidP="008635DD">
      <w:pPr>
        <w:numPr>
          <w:ilvl w:val="0"/>
          <w:numId w:val="7"/>
        </w:numPr>
        <w:rPr>
          <w:b/>
          <w:bCs/>
        </w:rPr>
      </w:pPr>
      <w:r>
        <w:t>Updated N back task stimuli generation to check that selected stimuli is not the same as the previous stimuli</w:t>
      </w:r>
    </w:p>
    <w:p w:rsidR="00A302A8" w:rsidRDefault="00A302A8" w:rsidP="008635DD">
      <w:pPr>
        <w:pStyle w:val="ListParagraph"/>
      </w:pPr>
      <w:r>
        <w:tab/>
        <w:t xml:space="preserve">   for the first N stimuli. This prevents the same value stimuli being presented consecutively.</w:t>
      </w:r>
    </w:p>
    <w:p w:rsidR="00A302A8" w:rsidRDefault="00A302A8" w:rsidP="008635DD">
      <w:pPr>
        <w:pStyle w:val="ListParagraph"/>
      </w:pPr>
    </w:p>
    <w:p w:rsidR="00A302A8" w:rsidRDefault="00A302A8" w:rsidP="008635DD">
      <w:r>
        <w:br w:type="page"/>
        <w:t>*******************************************************************************************************************************</w:t>
      </w:r>
    </w:p>
    <w:p w:rsidR="00A302A8" w:rsidRDefault="00A302A8" w:rsidP="008635DD">
      <w:r w:rsidRPr="00281CB6">
        <w:rPr>
          <w:b/>
          <w:bCs/>
        </w:rPr>
        <w:t>Version</w:t>
      </w:r>
      <w:r>
        <w:t xml:space="preserve">: </w:t>
      </w:r>
      <w:r>
        <w:tab/>
        <w:t>2.4.5.16</w:t>
      </w:r>
    </w:p>
    <w:p w:rsidR="00A302A8" w:rsidRDefault="00A302A8" w:rsidP="008635DD">
      <w:r w:rsidRPr="00B82946">
        <w:rPr>
          <w:b/>
          <w:bCs/>
        </w:rPr>
        <w:t>Developer:</w:t>
      </w:r>
      <w:r>
        <w:tab/>
        <w:t>Aaron Yeung (</w:t>
      </w:r>
      <w:hyperlink r:id="rId10" w:history="1">
        <w:r w:rsidRPr="00780830">
          <w:rPr>
            <w:rStyle w:val="Hyperlink"/>
          </w:rPr>
          <w:t>aaron.c.yeung@gmail.com</w:t>
        </w:r>
      </w:hyperlink>
      <w:r>
        <w:t>)</w:t>
      </w:r>
    </w:p>
    <w:p w:rsidR="00A302A8" w:rsidRDefault="00A302A8" w:rsidP="008635DD">
      <w:smartTag w:uri="urn:schemas-microsoft-com:office:smarttags" w:element="stockticker">
        <w:r w:rsidRPr="008635DD">
          <w:rPr>
            <w:b/>
            <w:bCs/>
          </w:rPr>
          <w:t>CVS</w:t>
        </w:r>
      </w:smartTag>
      <w:r w:rsidRPr="008635DD">
        <w:rPr>
          <w:b/>
          <w:bCs/>
        </w:rPr>
        <w:t xml:space="preserve"> Branch:</w:t>
      </w:r>
      <w:r>
        <w:tab/>
        <w:t>atclab-rel-2_4_5_branch</w:t>
      </w:r>
    </w:p>
    <w:p w:rsidR="00A302A8" w:rsidRDefault="00A302A8" w:rsidP="008635DD">
      <w:smartTag w:uri="urn:schemas-microsoft-com:office:smarttags" w:element="stockticker">
        <w:r w:rsidRPr="008635DD">
          <w:rPr>
            <w:b/>
            <w:bCs/>
          </w:rPr>
          <w:t>CVS</w:t>
        </w:r>
      </w:smartTag>
      <w:r w:rsidRPr="008635DD">
        <w:rPr>
          <w:b/>
          <w:bCs/>
        </w:rPr>
        <w:t xml:space="preserve"> Tag:</w:t>
      </w:r>
      <w:r>
        <w:tab/>
        <w:t>atclab-rel-2_4_5_16</w:t>
      </w:r>
    </w:p>
    <w:p w:rsidR="00A302A8" w:rsidRPr="00424D78" w:rsidRDefault="00A302A8" w:rsidP="008635DD">
      <w:r>
        <w:rPr>
          <w:b/>
          <w:bCs/>
        </w:rPr>
        <w:t>Release Date:</w:t>
      </w:r>
      <w:r w:rsidRPr="00640F72">
        <w:tab/>
      </w:r>
    </w:p>
    <w:p w:rsidR="00A302A8" w:rsidRPr="00B82946" w:rsidRDefault="00A302A8" w:rsidP="008635DD">
      <w:pPr>
        <w:rPr>
          <w:b/>
          <w:bCs/>
        </w:rPr>
      </w:pPr>
      <w:r w:rsidRPr="00B82946">
        <w:rPr>
          <w:b/>
          <w:bCs/>
        </w:rPr>
        <w:t>Notes:</w:t>
      </w:r>
    </w:p>
    <w:p w:rsidR="00A302A8" w:rsidRDefault="00A302A8" w:rsidP="00DD70F4">
      <w:pPr>
        <w:pStyle w:val="ListParagraph"/>
        <w:numPr>
          <w:ilvl w:val="0"/>
          <w:numId w:val="7"/>
        </w:numPr>
      </w:pPr>
      <w:r>
        <w:t>Changed instruction task text box to only allow alpha-numeric characters</w:t>
      </w:r>
    </w:p>
    <w:p w:rsidR="00A302A8" w:rsidRDefault="00A302A8" w:rsidP="008635DD">
      <w:pPr>
        <w:pStyle w:val="ListParagraph"/>
      </w:pPr>
    </w:p>
    <w:p w:rsidR="00A302A8" w:rsidRDefault="00A302A8" w:rsidP="00DD70F4">
      <w:r>
        <w:br w:type="page"/>
        <w:t>*******************************************************************************************************************************</w:t>
      </w:r>
    </w:p>
    <w:p w:rsidR="00A302A8" w:rsidRDefault="00A302A8" w:rsidP="00DD70F4">
      <w:r w:rsidRPr="00281CB6">
        <w:rPr>
          <w:b/>
          <w:bCs/>
        </w:rPr>
        <w:t>Version</w:t>
      </w:r>
      <w:r>
        <w:t xml:space="preserve">: </w:t>
      </w:r>
      <w:r>
        <w:tab/>
        <w:t>2.4.5.15</w:t>
      </w:r>
    </w:p>
    <w:p w:rsidR="00A302A8" w:rsidRDefault="00A302A8" w:rsidP="00DD70F4">
      <w:r w:rsidRPr="00B82946">
        <w:rPr>
          <w:b/>
          <w:bCs/>
        </w:rPr>
        <w:t>Developer:</w:t>
      </w:r>
      <w:r>
        <w:tab/>
        <w:t>Aaron Yeung (</w:t>
      </w:r>
      <w:hyperlink r:id="rId11" w:history="1">
        <w:r w:rsidRPr="00780830">
          <w:rPr>
            <w:rStyle w:val="Hyperlink"/>
          </w:rPr>
          <w:t>aaron.c.yeung@gmail.com</w:t>
        </w:r>
      </w:hyperlink>
      <w:r>
        <w:t>)</w:t>
      </w:r>
    </w:p>
    <w:p w:rsidR="00A302A8" w:rsidRDefault="00A302A8" w:rsidP="00DD70F4">
      <w:smartTag w:uri="urn:schemas-microsoft-com:office:smarttags" w:element="stockticker">
        <w:r w:rsidRPr="008635DD">
          <w:rPr>
            <w:b/>
            <w:bCs/>
          </w:rPr>
          <w:t>CVS</w:t>
        </w:r>
      </w:smartTag>
      <w:r w:rsidRPr="008635DD">
        <w:rPr>
          <w:b/>
          <w:bCs/>
        </w:rPr>
        <w:t xml:space="preserve"> Branch:</w:t>
      </w:r>
      <w:r>
        <w:tab/>
        <w:t>atclab-rel-2_4_5_branch</w:t>
      </w:r>
    </w:p>
    <w:p w:rsidR="00A302A8" w:rsidRDefault="00A302A8" w:rsidP="00DD70F4">
      <w:smartTag w:uri="urn:schemas-microsoft-com:office:smarttags" w:element="stockticker">
        <w:r w:rsidRPr="008635DD">
          <w:rPr>
            <w:b/>
            <w:bCs/>
          </w:rPr>
          <w:t>CVS</w:t>
        </w:r>
      </w:smartTag>
      <w:r w:rsidRPr="008635DD">
        <w:rPr>
          <w:b/>
          <w:bCs/>
        </w:rPr>
        <w:t xml:space="preserve"> Tag:</w:t>
      </w:r>
      <w:r>
        <w:tab/>
        <w:t>atclab-rel-2_4_5_15</w:t>
      </w:r>
    </w:p>
    <w:p w:rsidR="00A302A8" w:rsidRPr="00424D78" w:rsidRDefault="00A302A8" w:rsidP="00DD70F4">
      <w:r>
        <w:rPr>
          <w:b/>
          <w:bCs/>
        </w:rPr>
        <w:t>Release Date:</w:t>
      </w:r>
      <w:r w:rsidRPr="00640F72">
        <w:tab/>
      </w:r>
    </w:p>
    <w:p w:rsidR="00A302A8" w:rsidRPr="00B82946" w:rsidRDefault="00A302A8" w:rsidP="00DD70F4">
      <w:pPr>
        <w:rPr>
          <w:b/>
          <w:bCs/>
        </w:rPr>
      </w:pPr>
      <w:r w:rsidRPr="00B82946">
        <w:rPr>
          <w:b/>
          <w:bCs/>
        </w:rPr>
        <w:t>Notes:</w:t>
      </w:r>
    </w:p>
    <w:p w:rsidR="00A302A8" w:rsidRDefault="00A302A8" w:rsidP="00DD70F4">
      <w:pPr>
        <w:pStyle w:val="ListParagraph"/>
        <w:numPr>
          <w:ilvl w:val="0"/>
          <w:numId w:val="7"/>
        </w:numPr>
      </w:pPr>
      <w:r>
        <w:t xml:space="preserve">Added section in the output </w:t>
      </w:r>
      <w:smartTag w:uri="urn:schemas-microsoft-com:office:smarttags" w:element="stockticker">
        <w:r>
          <w:t>CSV</w:t>
        </w:r>
      </w:smartTag>
      <w:r>
        <w:t xml:space="preserve"> log for scoring for each trial with a grand total. An example output is as follows:</w:t>
      </w:r>
    </w:p>
    <w:p w:rsidR="00A302A8" w:rsidRDefault="00A302A8" w:rsidP="008635DD">
      <w:pPr>
        <w:pStyle w:val="ListParagraph"/>
      </w:pPr>
    </w:p>
    <w:p w:rsidR="00A302A8" w:rsidRDefault="00A302A8" w:rsidP="008635DD">
      <w:pPr>
        <w:pStyle w:val="ListParagraph"/>
      </w:pPr>
      <w:r>
        <w:tab/>
        <w:t xml:space="preserve">  Trial</w:t>
      </w:r>
      <w:r>
        <w:tab/>
        <w:t>Total Score</w:t>
      </w:r>
    </w:p>
    <w:p w:rsidR="00A302A8" w:rsidRDefault="00A302A8" w:rsidP="008635DD">
      <w:pPr>
        <w:pStyle w:val="ListParagraph"/>
      </w:pPr>
      <w:r>
        <w:tab/>
        <w:t xml:space="preserve">  test2 30</w:t>
      </w:r>
    </w:p>
    <w:p w:rsidR="00A302A8" w:rsidRDefault="00A302A8" w:rsidP="008635DD">
      <w:pPr>
        <w:pStyle w:val="ListParagraph"/>
      </w:pPr>
      <w:r>
        <w:tab/>
        <w:t xml:space="preserve">  test1 -10</w:t>
      </w:r>
    </w:p>
    <w:p w:rsidR="00A302A8" w:rsidRDefault="00A302A8" w:rsidP="008635DD">
      <w:pPr>
        <w:pStyle w:val="ListParagraph"/>
      </w:pPr>
      <w:r>
        <w:tab/>
        <w:t xml:space="preserve">  test3 40</w:t>
      </w:r>
    </w:p>
    <w:p w:rsidR="00A302A8" w:rsidRDefault="00A302A8" w:rsidP="008635DD">
      <w:pPr>
        <w:pStyle w:val="ListParagraph"/>
      </w:pPr>
      <w:r>
        <w:tab/>
        <w:t xml:space="preserve">  Total 60</w:t>
      </w:r>
    </w:p>
    <w:p w:rsidR="00A302A8" w:rsidRDefault="00A302A8" w:rsidP="008635DD">
      <w:pPr>
        <w:pStyle w:val="ListParagraph"/>
      </w:pPr>
    </w:p>
    <w:p w:rsidR="00A302A8" w:rsidRDefault="00A302A8" w:rsidP="00DD70F4">
      <w:pPr>
        <w:pStyle w:val="ListParagraph"/>
        <w:numPr>
          <w:ilvl w:val="0"/>
          <w:numId w:val="7"/>
        </w:numPr>
      </w:pPr>
      <w:r>
        <w:t>Re-implemented unique recall number for each text box in the instruction task for each trial</w:t>
      </w:r>
    </w:p>
    <w:p w:rsidR="00A302A8" w:rsidRDefault="00A302A8" w:rsidP="008635DD">
      <w:pPr>
        <w:pStyle w:val="ListParagraph"/>
      </w:pPr>
    </w:p>
    <w:p w:rsidR="00A302A8" w:rsidRDefault="00A302A8" w:rsidP="00DD70F4">
      <w:r>
        <w:br w:type="page"/>
        <w:t>*******************************************************************************************************************************</w:t>
      </w:r>
    </w:p>
    <w:p w:rsidR="00A302A8" w:rsidRDefault="00A302A8" w:rsidP="00DD70F4">
      <w:r w:rsidRPr="00281CB6">
        <w:rPr>
          <w:b/>
          <w:bCs/>
        </w:rPr>
        <w:t>Version</w:t>
      </w:r>
      <w:r>
        <w:t xml:space="preserve">: </w:t>
      </w:r>
      <w:r>
        <w:tab/>
        <w:t>2.4.5.14</w:t>
      </w:r>
    </w:p>
    <w:p w:rsidR="00A302A8" w:rsidRDefault="00A302A8" w:rsidP="00DD70F4">
      <w:r w:rsidRPr="00B82946">
        <w:rPr>
          <w:b/>
          <w:bCs/>
        </w:rPr>
        <w:t>Developer:</w:t>
      </w:r>
      <w:r>
        <w:tab/>
        <w:t>Aaron Yeung (</w:t>
      </w:r>
      <w:hyperlink r:id="rId12" w:history="1">
        <w:r w:rsidRPr="00780830">
          <w:rPr>
            <w:rStyle w:val="Hyperlink"/>
          </w:rPr>
          <w:t>aaron.c.yeung@gmail.com</w:t>
        </w:r>
      </w:hyperlink>
      <w:r>
        <w:t>)</w:t>
      </w:r>
    </w:p>
    <w:p w:rsidR="00A302A8" w:rsidRDefault="00A302A8" w:rsidP="00DD70F4">
      <w:smartTag w:uri="urn:schemas-microsoft-com:office:smarttags" w:element="stockticker">
        <w:r w:rsidRPr="008635DD">
          <w:rPr>
            <w:b/>
            <w:bCs/>
          </w:rPr>
          <w:t>CVS</w:t>
        </w:r>
      </w:smartTag>
      <w:r w:rsidRPr="008635DD">
        <w:rPr>
          <w:b/>
          <w:bCs/>
        </w:rPr>
        <w:t xml:space="preserve"> Branch:</w:t>
      </w:r>
      <w:r>
        <w:tab/>
        <w:t>atclab-rel-2_4_5_branch</w:t>
      </w:r>
    </w:p>
    <w:p w:rsidR="00A302A8" w:rsidRDefault="00A302A8" w:rsidP="00DD70F4">
      <w:smartTag w:uri="urn:schemas-microsoft-com:office:smarttags" w:element="stockticker">
        <w:r w:rsidRPr="008635DD">
          <w:rPr>
            <w:b/>
            <w:bCs/>
          </w:rPr>
          <w:t>CVS</w:t>
        </w:r>
      </w:smartTag>
      <w:r w:rsidRPr="008635DD">
        <w:rPr>
          <w:b/>
          <w:bCs/>
        </w:rPr>
        <w:t xml:space="preserve"> Tag:</w:t>
      </w:r>
      <w:r>
        <w:tab/>
        <w:t>atclab-rel-2_4_5_14</w:t>
      </w:r>
    </w:p>
    <w:p w:rsidR="00A302A8" w:rsidRPr="00424D78" w:rsidRDefault="00A302A8" w:rsidP="00DD70F4">
      <w:r>
        <w:rPr>
          <w:b/>
          <w:bCs/>
        </w:rPr>
        <w:t>Release Date:</w:t>
      </w:r>
      <w:r w:rsidRPr="00640F72">
        <w:tab/>
      </w:r>
    </w:p>
    <w:p w:rsidR="00A302A8" w:rsidRPr="00B82946" w:rsidRDefault="00A302A8" w:rsidP="00DD70F4">
      <w:pPr>
        <w:rPr>
          <w:b/>
          <w:bCs/>
        </w:rPr>
      </w:pPr>
      <w:r w:rsidRPr="00B82946">
        <w:rPr>
          <w:b/>
          <w:bCs/>
        </w:rPr>
        <w:t>Notes:</w:t>
      </w:r>
    </w:p>
    <w:p w:rsidR="00A302A8" w:rsidRDefault="00A302A8" w:rsidP="00DD70F4">
      <w:pPr>
        <w:pStyle w:val="ListParagraph"/>
        <w:numPr>
          <w:ilvl w:val="0"/>
          <w:numId w:val="7"/>
        </w:numPr>
      </w:pPr>
      <w:r>
        <w:t>Added scriptable option to disable the double clicking on aircraft to rotate the aircraft text details</w:t>
      </w:r>
    </w:p>
    <w:p w:rsidR="00A302A8" w:rsidRDefault="00A302A8" w:rsidP="008635DD">
      <w:pPr>
        <w:pStyle w:val="ListParagraph"/>
      </w:pPr>
    </w:p>
    <w:p w:rsidR="00A302A8" w:rsidRDefault="00A302A8" w:rsidP="008635DD">
      <w:pPr>
        <w:pStyle w:val="ListParagraph"/>
      </w:pPr>
      <w:r>
        <w:tab/>
        <w:t xml:space="preserve">  *******************************************************************************************************************</w:t>
      </w:r>
    </w:p>
    <w:p w:rsidR="00A302A8" w:rsidRDefault="00A302A8" w:rsidP="008635DD">
      <w:pPr>
        <w:pStyle w:val="ListParagraph"/>
      </w:pPr>
      <w:r>
        <w:t xml:space="preserve">          XML Element</w:t>
      </w:r>
      <w:r>
        <w:tab/>
        <w:t>Attributes</w:t>
      </w:r>
      <w:r>
        <w:tab/>
      </w:r>
      <w:r>
        <w:tab/>
      </w:r>
      <w:r>
        <w:tab/>
        <w:t>Description</w:t>
      </w:r>
      <w:r>
        <w:tab/>
      </w:r>
      <w:r>
        <w:tab/>
      </w:r>
      <w:r>
        <w:tab/>
      </w:r>
      <w:r>
        <w:tab/>
      </w:r>
      <w:r>
        <w:tab/>
      </w:r>
      <w:r>
        <w:tab/>
        <w:t>Values</w:t>
      </w:r>
    </w:p>
    <w:p w:rsidR="00A302A8" w:rsidRDefault="00A302A8" w:rsidP="008635DD">
      <w:pPr>
        <w:pStyle w:val="ListParagraph"/>
      </w:pPr>
      <w:r>
        <w:t>*******************************************************************************************************************</w:t>
      </w:r>
    </w:p>
    <w:p w:rsidR="00A302A8" w:rsidRDefault="00A302A8" w:rsidP="008635DD">
      <w:pPr>
        <w:pStyle w:val="ListParagraph"/>
      </w:pPr>
      <w:r>
        <w:tab/>
        <w:t xml:space="preserve">  atc:trial</w:t>
      </w:r>
      <w:r>
        <w:tab/>
      </w:r>
      <w:r>
        <w:tab/>
      </w:r>
      <w:r>
        <w:tab/>
      </w:r>
      <w:r>
        <w:tab/>
      </w:r>
      <w:r>
        <w:tab/>
        <w:t>Parent XML element.</w:t>
      </w:r>
    </w:p>
    <w:p w:rsidR="00A302A8" w:rsidRDefault="00A302A8" w:rsidP="008635DD">
      <w:pPr>
        <w:pStyle w:val="ListParagraph"/>
      </w:pPr>
      <w:r>
        <w:tab/>
      </w:r>
      <w:r>
        <w:tab/>
      </w:r>
      <w:r>
        <w:tab/>
        <w:t>atc:disable_callout_rotation</w:t>
      </w:r>
      <w:r>
        <w:tab/>
        <w:t>Enable/disable double click to rotate aircraft details</w:t>
      </w:r>
      <w:r>
        <w:tab/>
        <w:t>True, False</w:t>
      </w:r>
    </w:p>
    <w:p w:rsidR="00A302A8" w:rsidRDefault="00A302A8" w:rsidP="008635DD">
      <w:pPr>
        <w:pStyle w:val="ListParagraph"/>
      </w:pPr>
    </w:p>
    <w:p w:rsidR="00A302A8" w:rsidRDefault="00A302A8" w:rsidP="008635DD">
      <w:pPr>
        <w:pStyle w:val="ListParagraph"/>
      </w:pPr>
      <w:r>
        <w:t>Example:</w:t>
      </w:r>
    </w:p>
    <w:p w:rsidR="00A302A8" w:rsidRDefault="00A302A8" w:rsidP="008635DD">
      <w:pPr>
        <w:pStyle w:val="ListParagraph"/>
      </w:pPr>
    </w:p>
    <w:p w:rsidR="00A302A8" w:rsidRDefault="00A302A8" w:rsidP="008635DD">
      <w:pPr>
        <w:pStyle w:val="ListParagraph"/>
      </w:pPr>
      <w:r>
        <w:t>&lt;atc:trial atc:idx='test2' atc:param='default' atc:map="map1" atc:sky="script2" atc:ui="ui001" atc:notify_missed_acceptance='false' atc:notify_missed_handoff='false' atc:disable_callout_rotation='true'&gt;</w:t>
      </w:r>
    </w:p>
    <w:p w:rsidR="00A302A8" w:rsidRDefault="00A302A8" w:rsidP="008635DD">
      <w:pPr>
        <w:pStyle w:val="ListParagraph"/>
      </w:pPr>
    </w:p>
    <w:p w:rsidR="00A302A8" w:rsidRDefault="00A302A8" w:rsidP="008635DD">
      <w:pPr>
        <w:pStyle w:val="ListParagraph"/>
      </w:pPr>
    </w:p>
    <w:p w:rsidR="00A302A8" w:rsidRDefault="00A302A8" w:rsidP="008635DD">
      <w:pPr>
        <w:pStyle w:val="ListParagraph"/>
      </w:pPr>
    </w:p>
    <w:p w:rsidR="00A302A8" w:rsidRDefault="00A302A8" w:rsidP="008635DD">
      <w:pPr>
        <w:pStyle w:val="ListParagraph"/>
      </w:pPr>
    </w:p>
    <w:p w:rsidR="00A302A8" w:rsidRDefault="00A302A8" w:rsidP="00DD70F4">
      <w:pPr>
        <w:pStyle w:val="ListParagraph"/>
        <w:numPr>
          <w:ilvl w:val="0"/>
          <w:numId w:val="7"/>
        </w:numPr>
      </w:pPr>
      <w:r>
        <w:t>Modified nback task to allow sub second timing in the displaying of the initial screen and stimuli. The following changes in XML attributes have been made</w:t>
      </w:r>
    </w:p>
    <w:p w:rsidR="00A302A8" w:rsidRDefault="00A302A8" w:rsidP="008635DD">
      <w:pPr>
        <w:pStyle w:val="ListParagraph"/>
      </w:pPr>
    </w:p>
    <w:p w:rsidR="00A302A8" w:rsidRDefault="00A302A8" w:rsidP="008635DD">
      <w:pPr>
        <w:pStyle w:val="ListParagraph"/>
      </w:pPr>
      <w:r>
        <w:t>*******************************************************************************************************************</w:t>
      </w:r>
    </w:p>
    <w:p w:rsidR="00A302A8" w:rsidRDefault="00A302A8" w:rsidP="008635DD">
      <w:pPr>
        <w:pStyle w:val="ListParagraph"/>
      </w:pPr>
      <w:r>
        <w:tab/>
        <w:t xml:space="preserve">  Parent XML</w:t>
      </w:r>
      <w:r>
        <w:tab/>
      </w:r>
      <w:r>
        <w:tab/>
        <w:t>Original Attribute</w:t>
      </w:r>
      <w:r>
        <w:tab/>
        <w:t>New Attribute</w:t>
      </w:r>
      <w:r>
        <w:tab/>
      </w:r>
      <w:r>
        <w:tab/>
        <w:t>Note</w:t>
      </w:r>
    </w:p>
    <w:p w:rsidR="00A302A8" w:rsidRDefault="00A302A8" w:rsidP="008635DD">
      <w:pPr>
        <w:pStyle w:val="ListParagraph"/>
      </w:pPr>
      <w:r>
        <w:tab/>
        <w:t xml:space="preserve">  *******************************************************************************************************************</w:t>
      </w:r>
    </w:p>
    <w:p w:rsidR="00A302A8" w:rsidRDefault="00A302A8" w:rsidP="008635DD">
      <w:pPr>
        <w:pStyle w:val="ListParagraph"/>
      </w:pPr>
      <w:r>
        <w:tab/>
        <w:t xml:space="preserve">  initialDisplayElement</w:t>
      </w:r>
      <w:r>
        <w:tab/>
        <w:t>duration</w:t>
      </w:r>
      <w:r>
        <w:tab/>
      </w:r>
      <w:r>
        <w:tab/>
        <w:t>duration_ms</w:t>
      </w:r>
      <w:r>
        <w:tab/>
      </w:r>
      <w:r>
        <w:tab/>
        <w:t>This element now specifies the duration to display the initial screen in milliseconds rather than seconds</w:t>
      </w:r>
    </w:p>
    <w:p w:rsidR="00A302A8" w:rsidRDefault="00A302A8" w:rsidP="008635DD">
      <w:pPr>
        <w:pStyle w:val="ListParagraph"/>
      </w:pPr>
      <w:r>
        <w:tab/>
        <w:t xml:space="preserve">  stimuliElement</w:t>
      </w:r>
      <w:r>
        <w:tab/>
        <w:t>display_duration</w:t>
      </w:r>
      <w:r>
        <w:tab/>
        <w:t>display_duration_ms</w:t>
      </w:r>
      <w:r>
        <w:tab/>
        <w:t>This element now specifies the duration to display the stimuli in milliseconds rather than seconds</w:t>
      </w:r>
    </w:p>
    <w:p w:rsidR="00A302A8" w:rsidRDefault="00A302A8" w:rsidP="008635DD">
      <w:pPr>
        <w:pStyle w:val="ListParagraph"/>
      </w:pPr>
    </w:p>
    <w:p w:rsidR="00A302A8" w:rsidRDefault="00A302A8" w:rsidP="008635DD">
      <w:pPr>
        <w:pStyle w:val="ListParagraph"/>
      </w:pPr>
    </w:p>
    <w:p w:rsidR="00A302A8" w:rsidRDefault="00A302A8" w:rsidP="008635DD">
      <w:pPr>
        <w:pStyle w:val="ListParagraph"/>
      </w:pPr>
      <w:r>
        <w:t>Example:</w:t>
      </w:r>
    </w:p>
    <w:p w:rsidR="00A302A8" w:rsidRDefault="00A302A8" w:rsidP="008635DD">
      <w:pPr>
        <w:pStyle w:val="ListParagraph"/>
      </w:pPr>
    </w:p>
    <w:p w:rsidR="00A302A8" w:rsidRDefault="00A302A8" w:rsidP="008635DD">
      <w:pPr>
        <w:pStyle w:val="ListParagraph"/>
      </w:pPr>
      <w:r>
        <w:t>&lt;atc:nbackTask atc:start='1' atc:end='72' atc:auto_handoff='true' atc:auto_accept='true' atc:background_colour='black' atc:response_key='space' atc:n_factor='2' atc:reptition_probability='40' atc:show_task='true'&gt;</w:t>
      </w:r>
    </w:p>
    <w:p w:rsidR="00A302A8" w:rsidRDefault="00A302A8" w:rsidP="008635DD">
      <w:pPr>
        <w:pStyle w:val="ListParagraph"/>
      </w:pPr>
      <w:r>
        <w:t xml:space="preserve">            &lt;atc:initial_display atc:symbol='+' atc:font='Courier' atc:font_size='50' atc:font_colour='white' atc:duration_ms='3000' atc:show_timer='true' atc:x='487' atc:y='330'/&gt;</w:t>
      </w:r>
    </w:p>
    <w:p w:rsidR="00A302A8" w:rsidRDefault="00A302A8" w:rsidP="008635DD">
      <w:pPr>
        <w:pStyle w:val="ListParagraph"/>
      </w:pPr>
      <w:r>
        <w:t xml:space="preserve">            &lt;atc:stimuli atc:font='SansSerif' atc:font_size='50' atc:font_colour='white' atc:display_duration_ms='1500' atc:show_timer='true' atc:x='487' atc:y='330' /&gt;</w:t>
      </w:r>
    </w:p>
    <w:p w:rsidR="00A302A8" w:rsidRDefault="00A302A8" w:rsidP="008635DD">
      <w:pPr>
        <w:pStyle w:val="ListParagraph"/>
      </w:pPr>
      <w:r>
        <w:t xml:space="preserve">       </w:t>
      </w:r>
      <w:r>
        <w:tab/>
        <w:t xml:space="preserve">  ...   </w:t>
      </w:r>
    </w:p>
    <w:p w:rsidR="00A302A8" w:rsidRDefault="00A302A8" w:rsidP="008635DD">
      <w:pPr>
        <w:pStyle w:val="ListParagraph"/>
      </w:pPr>
      <w:r>
        <w:t>&lt;/atc:nbackTask&gt;</w:t>
      </w:r>
    </w:p>
    <w:p w:rsidR="00A302A8" w:rsidRDefault="00A302A8" w:rsidP="008635DD">
      <w:pPr>
        <w:pStyle w:val="ListParagraph"/>
      </w:pPr>
    </w:p>
    <w:p w:rsidR="00A302A8" w:rsidRDefault="00A302A8" w:rsidP="00DD70F4">
      <w:pPr>
        <w:pStyle w:val="ListParagraph"/>
        <w:numPr>
          <w:ilvl w:val="0"/>
          <w:numId w:val="7"/>
        </w:numPr>
      </w:pPr>
      <w:r>
        <w:t>Fixed bug in the instruction task which would only write the results in the instruction task text box for every second instruction</w:t>
      </w:r>
    </w:p>
    <w:p w:rsidR="00A302A8" w:rsidRDefault="00A302A8" w:rsidP="008635DD">
      <w:pPr>
        <w:pStyle w:val="ListParagraph"/>
      </w:pPr>
    </w:p>
    <w:p w:rsidR="00A302A8" w:rsidRDefault="00A302A8" w:rsidP="00DD70F4">
      <w:r>
        <w:br w:type="page"/>
        <w:t>*******************************************************************************************************************************</w:t>
      </w:r>
    </w:p>
    <w:p w:rsidR="00A302A8" w:rsidRDefault="00A302A8" w:rsidP="00DD70F4">
      <w:r w:rsidRPr="00281CB6">
        <w:rPr>
          <w:b/>
          <w:bCs/>
        </w:rPr>
        <w:t>Version</w:t>
      </w:r>
      <w:r>
        <w:t xml:space="preserve">: </w:t>
      </w:r>
      <w:r>
        <w:tab/>
        <w:t>2.4.5.13</w:t>
      </w:r>
    </w:p>
    <w:p w:rsidR="00A302A8" w:rsidRDefault="00A302A8" w:rsidP="00DD70F4">
      <w:r w:rsidRPr="00B82946">
        <w:rPr>
          <w:b/>
          <w:bCs/>
        </w:rPr>
        <w:t>Developer:</w:t>
      </w:r>
      <w:r>
        <w:tab/>
        <w:t>Aaron Yeung (</w:t>
      </w:r>
      <w:hyperlink r:id="rId13" w:history="1">
        <w:r w:rsidRPr="00780830">
          <w:rPr>
            <w:rStyle w:val="Hyperlink"/>
          </w:rPr>
          <w:t>aaron.c.yeung@gmail.com</w:t>
        </w:r>
      </w:hyperlink>
      <w:r>
        <w:t>)</w:t>
      </w:r>
    </w:p>
    <w:p w:rsidR="00A302A8" w:rsidRDefault="00A302A8" w:rsidP="00DD70F4">
      <w:smartTag w:uri="urn:schemas-microsoft-com:office:smarttags" w:element="stockticker">
        <w:r w:rsidRPr="008635DD">
          <w:rPr>
            <w:b/>
            <w:bCs/>
          </w:rPr>
          <w:t>CVS</w:t>
        </w:r>
      </w:smartTag>
      <w:r w:rsidRPr="008635DD">
        <w:rPr>
          <w:b/>
          <w:bCs/>
        </w:rPr>
        <w:t xml:space="preserve"> Branch:</w:t>
      </w:r>
      <w:r>
        <w:tab/>
        <w:t>atclab-rel-2_4_5_branch</w:t>
      </w:r>
    </w:p>
    <w:p w:rsidR="00A302A8" w:rsidRDefault="00A302A8" w:rsidP="00DD70F4">
      <w:smartTag w:uri="urn:schemas-microsoft-com:office:smarttags" w:element="stockticker">
        <w:r w:rsidRPr="008635DD">
          <w:rPr>
            <w:b/>
            <w:bCs/>
          </w:rPr>
          <w:t>CVS</w:t>
        </w:r>
      </w:smartTag>
      <w:r w:rsidRPr="008635DD">
        <w:rPr>
          <w:b/>
          <w:bCs/>
        </w:rPr>
        <w:t xml:space="preserve"> Tag:</w:t>
      </w:r>
      <w:r>
        <w:tab/>
        <w:t>atclab-rel-2_4_5_13</w:t>
      </w:r>
    </w:p>
    <w:p w:rsidR="00A302A8" w:rsidRPr="00424D78" w:rsidRDefault="00A302A8" w:rsidP="00DD70F4">
      <w:r>
        <w:rPr>
          <w:b/>
          <w:bCs/>
        </w:rPr>
        <w:t>Release Date:</w:t>
      </w:r>
      <w:r w:rsidRPr="00640F72">
        <w:tab/>
      </w:r>
    </w:p>
    <w:p w:rsidR="00A302A8" w:rsidRPr="00B82946" w:rsidRDefault="00A302A8" w:rsidP="00DD70F4">
      <w:pPr>
        <w:rPr>
          <w:b/>
          <w:bCs/>
        </w:rPr>
      </w:pPr>
      <w:r w:rsidRPr="00B82946">
        <w:rPr>
          <w:b/>
          <w:bCs/>
        </w:rPr>
        <w:t>Notes:</w:t>
      </w:r>
    </w:p>
    <w:p w:rsidR="00A302A8" w:rsidRDefault="00A302A8" w:rsidP="00DD70F4">
      <w:pPr>
        <w:pStyle w:val="ListParagraph"/>
        <w:numPr>
          <w:ilvl w:val="0"/>
          <w:numId w:val="7"/>
        </w:numPr>
      </w:pPr>
      <w:r>
        <w:t>Decreased the aircraft acceptance time window from 20 seconds to 15 seconds</w:t>
      </w:r>
    </w:p>
    <w:p w:rsidR="00A302A8" w:rsidRDefault="00A302A8" w:rsidP="008635DD">
      <w:pPr>
        <w:pStyle w:val="ListParagraph"/>
      </w:pPr>
    </w:p>
    <w:p w:rsidR="00A302A8" w:rsidRDefault="00A302A8" w:rsidP="00DD70F4">
      <w:r>
        <w:br w:type="page"/>
        <w:t>*******************************************************************************************************************************</w:t>
      </w:r>
    </w:p>
    <w:p w:rsidR="00A302A8" w:rsidRDefault="00A302A8" w:rsidP="00DD70F4">
      <w:r w:rsidRPr="00281CB6">
        <w:rPr>
          <w:b/>
          <w:bCs/>
        </w:rPr>
        <w:t>Version</w:t>
      </w:r>
      <w:r>
        <w:t xml:space="preserve">: </w:t>
      </w:r>
      <w:r>
        <w:tab/>
        <w:t>2.4.5.12</w:t>
      </w:r>
    </w:p>
    <w:p w:rsidR="00A302A8" w:rsidRDefault="00A302A8" w:rsidP="00DD70F4">
      <w:r w:rsidRPr="00B82946">
        <w:rPr>
          <w:b/>
          <w:bCs/>
        </w:rPr>
        <w:t>Developer:</w:t>
      </w:r>
      <w:r>
        <w:tab/>
        <w:t>Aaron Yeung (</w:t>
      </w:r>
      <w:hyperlink r:id="rId14" w:history="1">
        <w:r w:rsidRPr="00780830">
          <w:rPr>
            <w:rStyle w:val="Hyperlink"/>
          </w:rPr>
          <w:t>aaron.c.yeung@gmail.com</w:t>
        </w:r>
      </w:hyperlink>
      <w:r>
        <w:t>)</w:t>
      </w:r>
    </w:p>
    <w:p w:rsidR="00A302A8" w:rsidRDefault="00A302A8" w:rsidP="00DD70F4">
      <w:smartTag w:uri="urn:schemas-microsoft-com:office:smarttags" w:element="stockticker">
        <w:r w:rsidRPr="008635DD">
          <w:rPr>
            <w:b/>
            <w:bCs/>
          </w:rPr>
          <w:t>CVS</w:t>
        </w:r>
      </w:smartTag>
      <w:r w:rsidRPr="008635DD">
        <w:rPr>
          <w:b/>
          <w:bCs/>
        </w:rPr>
        <w:t xml:space="preserve"> Branch:</w:t>
      </w:r>
      <w:r>
        <w:tab/>
        <w:t>atclab-rel-2_4_5_branch</w:t>
      </w:r>
    </w:p>
    <w:p w:rsidR="00A302A8" w:rsidRDefault="00A302A8" w:rsidP="00DD70F4">
      <w:smartTag w:uri="urn:schemas-microsoft-com:office:smarttags" w:element="stockticker">
        <w:r w:rsidRPr="008635DD">
          <w:rPr>
            <w:b/>
            <w:bCs/>
          </w:rPr>
          <w:t>CVS</w:t>
        </w:r>
      </w:smartTag>
      <w:r w:rsidRPr="008635DD">
        <w:rPr>
          <w:b/>
          <w:bCs/>
        </w:rPr>
        <w:t xml:space="preserve"> Tag:</w:t>
      </w:r>
      <w:r>
        <w:tab/>
        <w:t>atclab-rel-2_4_5_12</w:t>
      </w:r>
    </w:p>
    <w:p w:rsidR="00A302A8" w:rsidRPr="00424D78" w:rsidRDefault="00A302A8" w:rsidP="00DD70F4">
      <w:r>
        <w:rPr>
          <w:b/>
          <w:bCs/>
        </w:rPr>
        <w:t>Release Date:</w:t>
      </w:r>
      <w:r w:rsidRPr="00640F72">
        <w:tab/>
      </w:r>
    </w:p>
    <w:p w:rsidR="00A302A8" w:rsidRPr="00B82946" w:rsidRDefault="00A302A8" w:rsidP="00DD70F4">
      <w:pPr>
        <w:rPr>
          <w:b/>
          <w:bCs/>
        </w:rPr>
      </w:pPr>
      <w:r w:rsidRPr="00B82946">
        <w:rPr>
          <w:b/>
          <w:bCs/>
        </w:rPr>
        <w:t>Notes:</w:t>
      </w:r>
    </w:p>
    <w:p w:rsidR="00A302A8" w:rsidRDefault="00A302A8" w:rsidP="00DD70F4">
      <w:pPr>
        <w:pStyle w:val="ListParagraph"/>
        <w:numPr>
          <w:ilvl w:val="0"/>
          <w:numId w:val="7"/>
        </w:numPr>
      </w:pPr>
      <w:r>
        <w:t>Added logging of interruption tasks to the output .xml file. The output XML logging are described below:</w:t>
      </w:r>
    </w:p>
    <w:p w:rsidR="00A302A8" w:rsidRDefault="00A302A8" w:rsidP="008635DD">
      <w:pPr>
        <w:pStyle w:val="ListParagraph"/>
      </w:pPr>
      <w:r>
        <w:tab/>
        <w:t xml:space="preserve">  *******************************************************************************************************************</w:t>
      </w:r>
    </w:p>
    <w:p w:rsidR="00A302A8" w:rsidRDefault="00A302A8" w:rsidP="008635DD">
      <w:pPr>
        <w:pStyle w:val="ListParagraph"/>
      </w:pPr>
      <w:r>
        <w:t xml:space="preserve">          XML Element</w:t>
      </w:r>
      <w:r>
        <w:tab/>
      </w:r>
      <w:r>
        <w:tab/>
      </w:r>
      <w:r>
        <w:tab/>
      </w:r>
      <w:r>
        <w:tab/>
        <w:t>Description</w:t>
      </w:r>
      <w:r>
        <w:tab/>
      </w:r>
      <w:r>
        <w:tab/>
      </w:r>
      <w:r>
        <w:tab/>
      </w:r>
      <w:r>
        <w:tab/>
      </w:r>
      <w:r>
        <w:tab/>
      </w:r>
      <w:r>
        <w:tab/>
      </w:r>
      <w:r>
        <w:tab/>
        <w:t>Values</w:t>
      </w:r>
    </w:p>
    <w:p w:rsidR="00A302A8" w:rsidRDefault="00A302A8" w:rsidP="008635DD">
      <w:pPr>
        <w:pStyle w:val="ListParagraph"/>
      </w:pPr>
      <w:r>
        <w:t>*******************************************************************************************************************</w:t>
      </w:r>
    </w:p>
    <w:p w:rsidR="00A302A8" w:rsidRDefault="00A302A8" w:rsidP="008635DD">
      <w:pPr>
        <w:pStyle w:val="ListParagraph"/>
      </w:pPr>
      <w:r>
        <w:tab/>
        <w:t xml:space="preserve">  interruption_type </w:t>
      </w:r>
      <w:r>
        <w:tab/>
      </w:r>
      <w:r>
        <w:tab/>
      </w:r>
      <w:r>
        <w:tab/>
        <w:t>Type of interruption</w:t>
      </w:r>
      <w:r>
        <w:tab/>
      </w:r>
      <w:r>
        <w:tab/>
      </w:r>
      <w:r>
        <w:tab/>
      </w:r>
      <w:r>
        <w:tab/>
      </w:r>
      <w:r>
        <w:tab/>
      </w:r>
      <w:r>
        <w:tab/>
        <w:t>"Interruption" or "NBack"</w:t>
      </w:r>
    </w:p>
    <w:p w:rsidR="00A302A8" w:rsidRDefault="00A302A8" w:rsidP="008635DD">
      <w:pPr>
        <w:pStyle w:val="ListParagraph"/>
      </w:pPr>
      <w:r>
        <w:t xml:space="preserve">    </w:t>
      </w:r>
      <w:r>
        <w:tab/>
        <w:t xml:space="preserve">  start_time</w:t>
      </w:r>
      <w:r>
        <w:tab/>
      </w:r>
      <w:r>
        <w:tab/>
      </w:r>
      <w:r>
        <w:tab/>
      </w:r>
      <w:r>
        <w:tab/>
        <w:t>Programmed start time of interruption</w:t>
      </w:r>
      <w:r>
        <w:tab/>
      </w:r>
      <w:r>
        <w:tab/>
      </w:r>
      <w:r>
        <w:tab/>
      </w:r>
      <w:r>
        <w:tab/>
      </w:r>
    </w:p>
    <w:p w:rsidR="00A302A8" w:rsidRDefault="00A302A8" w:rsidP="008635DD">
      <w:pPr>
        <w:pStyle w:val="ListParagraph"/>
      </w:pPr>
      <w:r>
        <w:tab/>
        <w:t xml:space="preserve">  end_time</w:t>
      </w:r>
      <w:r>
        <w:tab/>
      </w:r>
      <w:r>
        <w:tab/>
      </w:r>
      <w:r>
        <w:tab/>
      </w:r>
      <w:r>
        <w:tab/>
        <w:t>Programmed end time of interruption</w:t>
      </w:r>
    </w:p>
    <w:p w:rsidR="00A302A8" w:rsidRDefault="00A302A8" w:rsidP="008635DD">
      <w:pPr>
        <w:pStyle w:val="ListParagraph"/>
      </w:pPr>
      <w:r>
        <w:t xml:space="preserve">    </w:t>
      </w:r>
      <w:r>
        <w:tab/>
        <w:t xml:space="preserve">  show_full_screen</w:t>
      </w:r>
      <w:r>
        <w:tab/>
      </w:r>
      <w:r>
        <w:tab/>
      </w:r>
      <w:r>
        <w:tab/>
        <w:t>Whether the task was shown in full screen</w:t>
      </w:r>
      <w:r>
        <w:tab/>
      </w:r>
      <w:r>
        <w:tab/>
      </w:r>
      <w:r>
        <w:tab/>
        <w:t>0 = no, 1 = yes</w:t>
      </w:r>
    </w:p>
    <w:p w:rsidR="00A302A8" w:rsidRDefault="00A302A8" w:rsidP="008635DD">
      <w:pPr>
        <w:pStyle w:val="ListParagraph"/>
      </w:pPr>
      <w:r>
        <w:t xml:space="preserve">    </w:t>
      </w:r>
      <w:r>
        <w:tab/>
        <w:t xml:space="preserve">  external_program</w:t>
      </w:r>
      <w:r>
        <w:tab/>
      </w:r>
      <w:r>
        <w:tab/>
      </w:r>
      <w:r>
        <w:tab/>
        <w:t>Name of external program that was run</w:t>
      </w:r>
    </w:p>
    <w:p w:rsidR="00A302A8" w:rsidRDefault="00A302A8" w:rsidP="008635DD">
      <w:pPr>
        <w:pStyle w:val="ListParagraph"/>
      </w:pPr>
      <w:r>
        <w:t xml:space="preserve">    </w:t>
      </w:r>
      <w:r>
        <w:tab/>
        <w:t xml:space="preserve">  auto_accept</w:t>
      </w:r>
      <w:r>
        <w:tab/>
      </w:r>
      <w:r>
        <w:tab/>
      </w:r>
      <w:r>
        <w:tab/>
      </w:r>
      <w:r>
        <w:tab/>
        <w:t>Whether aircraft were auto accepted during interruption</w:t>
      </w:r>
      <w:r>
        <w:tab/>
        <w:t>0 = no, 1 = yes</w:t>
      </w:r>
    </w:p>
    <w:p w:rsidR="00A302A8" w:rsidRDefault="00A302A8" w:rsidP="008635DD">
      <w:pPr>
        <w:pStyle w:val="ListParagraph"/>
      </w:pPr>
      <w:r>
        <w:t xml:space="preserve">    </w:t>
      </w:r>
      <w:r>
        <w:tab/>
        <w:t xml:space="preserve">  auto_handoff</w:t>
      </w:r>
      <w:r>
        <w:tab/>
      </w:r>
      <w:r>
        <w:tab/>
      </w:r>
      <w:r>
        <w:tab/>
      </w:r>
      <w:r>
        <w:tab/>
        <w:t>Whether aircraft were auto handed off during interruption</w:t>
      </w:r>
      <w:r>
        <w:tab/>
        <w:t>0 = no, 1 = yes</w:t>
      </w:r>
    </w:p>
    <w:p w:rsidR="00A302A8" w:rsidRDefault="00A302A8" w:rsidP="008635DD">
      <w:pPr>
        <w:pStyle w:val="ListParagraph"/>
      </w:pPr>
    </w:p>
    <w:p w:rsidR="00A302A8" w:rsidRDefault="00A302A8" w:rsidP="008635DD">
      <w:pPr>
        <w:pStyle w:val="ListParagraph"/>
      </w:pPr>
    </w:p>
    <w:p w:rsidR="00A302A8" w:rsidRDefault="00A302A8" w:rsidP="008635DD">
      <w:pPr>
        <w:pStyle w:val="ListParagraph"/>
      </w:pPr>
    </w:p>
    <w:p w:rsidR="00A302A8" w:rsidRDefault="00A302A8" w:rsidP="008635DD">
      <w:pPr>
        <w:pStyle w:val="ListParagraph"/>
      </w:pPr>
    </w:p>
    <w:p w:rsidR="00A302A8" w:rsidRDefault="00A302A8" w:rsidP="008635DD">
      <w:pPr>
        <w:pStyle w:val="ListParagraph"/>
      </w:pPr>
    </w:p>
    <w:p w:rsidR="00A302A8" w:rsidRDefault="00A302A8" w:rsidP="00DD70F4">
      <w:pPr>
        <w:pStyle w:val="ListParagraph"/>
        <w:numPr>
          <w:ilvl w:val="0"/>
          <w:numId w:val="7"/>
        </w:numPr>
      </w:pPr>
      <w:r>
        <w:t>Added logging of interruption tasks to the output .csv file. The output fields are described below:</w:t>
      </w:r>
    </w:p>
    <w:p w:rsidR="00A302A8" w:rsidRDefault="00A302A8" w:rsidP="008635DD">
      <w:pPr>
        <w:pStyle w:val="ListParagraph"/>
      </w:pPr>
      <w:r>
        <w:tab/>
        <w:t xml:space="preserve">  *******************************************************************************************************************</w:t>
      </w:r>
    </w:p>
    <w:p w:rsidR="00A302A8" w:rsidRDefault="00A302A8" w:rsidP="008635DD">
      <w:pPr>
        <w:pStyle w:val="ListParagraph"/>
      </w:pPr>
      <w:r>
        <w:t xml:space="preserve">          Field</w:t>
      </w:r>
      <w:r>
        <w:tab/>
      </w:r>
      <w:r>
        <w:tab/>
      </w:r>
      <w:r>
        <w:tab/>
        <w:t>Description</w:t>
      </w:r>
      <w:r>
        <w:tab/>
      </w:r>
      <w:r>
        <w:tab/>
      </w:r>
      <w:r>
        <w:tab/>
      </w:r>
      <w:r>
        <w:tab/>
      </w:r>
      <w:r>
        <w:tab/>
      </w:r>
      <w:r>
        <w:tab/>
      </w:r>
      <w:r>
        <w:tab/>
        <w:t>Values</w:t>
      </w:r>
    </w:p>
    <w:p w:rsidR="00A302A8" w:rsidRDefault="00A302A8" w:rsidP="008635DD">
      <w:pPr>
        <w:pStyle w:val="ListParagraph"/>
      </w:pPr>
      <w:r>
        <w:t>*******************************************************************************************************************</w:t>
      </w:r>
    </w:p>
    <w:p w:rsidR="00A302A8" w:rsidRDefault="00A302A8" w:rsidP="008635DD">
      <w:pPr>
        <w:pStyle w:val="ListParagraph"/>
      </w:pPr>
      <w:r>
        <w:tab/>
        <w:t xml:space="preserve">  Trial</w:t>
      </w:r>
      <w:r>
        <w:tab/>
      </w:r>
      <w:r>
        <w:tab/>
      </w:r>
      <w:r>
        <w:tab/>
        <w:t>Name of the trial that the interruption occurred in</w:t>
      </w:r>
    </w:p>
    <w:p w:rsidR="00A302A8" w:rsidRDefault="00A302A8" w:rsidP="008635DD">
      <w:pPr>
        <w:pStyle w:val="ListParagraph"/>
      </w:pPr>
      <w:r>
        <w:tab/>
        <w:t xml:space="preserve">  Interruption Type</w:t>
      </w:r>
      <w:r>
        <w:tab/>
        <w:t>Type of interruption</w:t>
      </w:r>
      <w:r>
        <w:tab/>
      </w:r>
      <w:r>
        <w:tab/>
      </w:r>
      <w:r>
        <w:tab/>
      </w:r>
      <w:r>
        <w:tab/>
      </w:r>
      <w:r>
        <w:tab/>
      </w:r>
      <w:r>
        <w:tab/>
        <w:t>"Interruption" or "NBack"</w:t>
      </w:r>
    </w:p>
    <w:p w:rsidR="00A302A8" w:rsidRDefault="00A302A8" w:rsidP="008635DD">
      <w:pPr>
        <w:pStyle w:val="ListParagraph"/>
      </w:pPr>
      <w:r>
        <w:t xml:space="preserve">    </w:t>
      </w:r>
      <w:r>
        <w:tab/>
        <w:t xml:space="preserve">  Start Time</w:t>
      </w:r>
      <w:r>
        <w:tab/>
      </w:r>
      <w:r>
        <w:tab/>
        <w:t>Programmed start time of interruption</w:t>
      </w:r>
      <w:r>
        <w:tab/>
      </w:r>
      <w:r>
        <w:tab/>
      </w:r>
      <w:r>
        <w:tab/>
      </w:r>
      <w:r>
        <w:tab/>
      </w:r>
    </w:p>
    <w:p w:rsidR="00A302A8" w:rsidRDefault="00A302A8" w:rsidP="008635DD">
      <w:pPr>
        <w:pStyle w:val="ListParagraph"/>
      </w:pPr>
      <w:r>
        <w:tab/>
        <w:t xml:space="preserve">  End Time</w:t>
      </w:r>
      <w:r>
        <w:tab/>
      </w:r>
      <w:r>
        <w:tab/>
        <w:t>Programmed end time of interruption</w:t>
      </w:r>
    </w:p>
    <w:p w:rsidR="00A302A8" w:rsidRDefault="00A302A8" w:rsidP="008635DD">
      <w:pPr>
        <w:pStyle w:val="ListParagraph"/>
      </w:pPr>
      <w:r>
        <w:t xml:space="preserve">    </w:t>
      </w:r>
      <w:r>
        <w:tab/>
        <w:t xml:space="preserve">  Show Full Screen</w:t>
      </w:r>
      <w:r>
        <w:tab/>
        <w:t>Whether the task was shown in full screen</w:t>
      </w:r>
      <w:r>
        <w:tab/>
      </w:r>
      <w:r>
        <w:tab/>
      </w:r>
      <w:r>
        <w:tab/>
        <w:t>0 = no, 1 = yes</w:t>
      </w:r>
    </w:p>
    <w:p w:rsidR="00A302A8" w:rsidRDefault="00A302A8" w:rsidP="008635DD">
      <w:pPr>
        <w:pStyle w:val="ListParagraph"/>
      </w:pPr>
      <w:r>
        <w:t xml:space="preserve">    </w:t>
      </w:r>
      <w:r>
        <w:tab/>
        <w:t xml:space="preserve">  External Program</w:t>
      </w:r>
      <w:r>
        <w:tab/>
        <w:t>Name of external program that was run</w:t>
      </w:r>
    </w:p>
    <w:p w:rsidR="00A302A8" w:rsidRDefault="00A302A8" w:rsidP="008635DD">
      <w:pPr>
        <w:pStyle w:val="ListParagraph"/>
      </w:pPr>
      <w:r>
        <w:t xml:space="preserve">    </w:t>
      </w:r>
      <w:r>
        <w:tab/>
        <w:t xml:space="preserve">  Auto Accept</w:t>
      </w:r>
      <w:r>
        <w:tab/>
      </w:r>
      <w:r>
        <w:tab/>
        <w:t>Whether aircraft were auto accepted during interruption</w:t>
      </w:r>
      <w:r>
        <w:tab/>
      </w:r>
      <w:r>
        <w:tab/>
        <w:t>0 = no, 1 = yes</w:t>
      </w:r>
    </w:p>
    <w:p w:rsidR="00A302A8" w:rsidRDefault="00A302A8" w:rsidP="008635DD">
      <w:pPr>
        <w:pStyle w:val="ListParagraph"/>
      </w:pPr>
      <w:r>
        <w:t xml:space="preserve">    </w:t>
      </w:r>
      <w:r>
        <w:tab/>
        <w:t xml:space="preserve">  Auto Handoff</w:t>
      </w:r>
      <w:r>
        <w:tab/>
      </w:r>
      <w:r>
        <w:tab/>
        <w:t>Whether aircraft were auto handed off during interruption</w:t>
      </w:r>
      <w:r>
        <w:tab/>
        <w:t>0 = no, 1 = yes</w:t>
      </w:r>
    </w:p>
    <w:p w:rsidR="00A302A8" w:rsidRDefault="00A302A8" w:rsidP="008635DD">
      <w:pPr>
        <w:pStyle w:val="ListParagraph"/>
      </w:pPr>
    </w:p>
    <w:p w:rsidR="00A302A8" w:rsidRDefault="00A302A8" w:rsidP="00DD70F4">
      <w:pPr>
        <w:pStyle w:val="ListParagraph"/>
        <w:numPr>
          <w:ilvl w:val="0"/>
          <w:numId w:val="7"/>
        </w:numPr>
      </w:pPr>
      <w:r>
        <w:t>Added additional field in the aircraft flash details section of the output .csv file called "Automatic" to indicate if an aircraft is automatically accepted or handed off. Values are 0 (not automatic) or 1 (automatic acceptance/handoff)</w:t>
      </w:r>
    </w:p>
    <w:p w:rsidR="00A302A8" w:rsidRDefault="00A302A8" w:rsidP="008635DD">
      <w:pPr>
        <w:pStyle w:val="ListParagraph"/>
      </w:pPr>
    </w:p>
    <w:p w:rsidR="00A302A8" w:rsidRDefault="00A302A8" w:rsidP="00DD70F4">
      <w:pPr>
        <w:pStyle w:val="ListParagraph"/>
        <w:numPr>
          <w:ilvl w:val="0"/>
          <w:numId w:val="7"/>
        </w:numPr>
      </w:pPr>
      <w:r>
        <w:t>Added logging of reminder box dismiss button times to the output .xml file. The output XML logging are described below:</w:t>
      </w:r>
    </w:p>
    <w:p w:rsidR="00A302A8" w:rsidRDefault="00A302A8" w:rsidP="008635DD">
      <w:pPr>
        <w:pStyle w:val="ListParagraph"/>
      </w:pPr>
      <w:r>
        <w:tab/>
        <w:t xml:space="preserve">  *******************************************************************************************************************</w:t>
      </w:r>
    </w:p>
    <w:p w:rsidR="00A302A8" w:rsidRDefault="00A302A8" w:rsidP="008635DD">
      <w:pPr>
        <w:pStyle w:val="ListParagraph"/>
      </w:pPr>
      <w:r>
        <w:t xml:space="preserve">          XML Element</w:t>
      </w:r>
      <w:r>
        <w:tab/>
      </w:r>
      <w:r>
        <w:tab/>
        <w:t>Description</w:t>
      </w:r>
      <w:r>
        <w:tab/>
      </w:r>
      <w:r>
        <w:tab/>
      </w:r>
      <w:r>
        <w:tab/>
      </w:r>
      <w:r>
        <w:tab/>
      </w:r>
      <w:r>
        <w:tab/>
      </w:r>
      <w:r>
        <w:tab/>
      </w:r>
      <w:r>
        <w:tab/>
      </w:r>
      <w:r>
        <w:tab/>
        <w:t>Values</w:t>
      </w:r>
    </w:p>
    <w:p w:rsidR="00A302A8" w:rsidRDefault="00A302A8" w:rsidP="008635DD">
      <w:pPr>
        <w:pStyle w:val="ListParagraph"/>
      </w:pPr>
      <w:r>
        <w:t>*******************************************************************************************************************</w:t>
      </w:r>
    </w:p>
    <w:p w:rsidR="00A302A8" w:rsidRDefault="00A302A8" w:rsidP="00DD70F4">
      <w:pPr>
        <w:pStyle w:val="ListParagraph"/>
        <w:ind w:left="2880" w:hanging="1350"/>
      </w:pPr>
      <w:r>
        <w:t>reminder_box</w:t>
      </w:r>
      <w:r>
        <w:tab/>
      </w:r>
      <w:r>
        <w:tab/>
        <w:t>Tag to indicate that the reminder box dismiss button was pressed</w:t>
      </w:r>
      <w:r>
        <w:tab/>
        <w:t xml:space="preserve">Aircraft callsign that had the dismiss </w:t>
      </w:r>
    </w:p>
    <w:p w:rsidR="00A302A8" w:rsidRDefault="00A302A8" w:rsidP="00DD70F4">
      <w:pPr>
        <w:pStyle w:val="ListParagraph"/>
        <w:ind w:left="9360" w:firstLine="720"/>
      </w:pPr>
      <w:r>
        <w:t>button pressed</w:t>
      </w:r>
    </w:p>
    <w:p w:rsidR="00A302A8" w:rsidRDefault="00A302A8" w:rsidP="008635DD">
      <w:pPr>
        <w:pStyle w:val="ListParagraph"/>
      </w:pPr>
      <w:r>
        <w:tab/>
        <w:t xml:space="preserve">  dismiss_button</w:t>
      </w:r>
      <w:r>
        <w:tab/>
        <w:t>Tag to indicate that the reminder box dismiss button was pressed</w:t>
      </w:r>
      <w:r>
        <w:tab/>
        <w:t>"pressed"</w:t>
      </w:r>
    </w:p>
    <w:p w:rsidR="00A302A8" w:rsidRDefault="00A302A8" w:rsidP="008635DD">
      <w:pPr>
        <w:pStyle w:val="ListParagraph"/>
      </w:pPr>
      <w:r>
        <w:tab/>
        <w:t xml:space="preserve">  clicked_time</w:t>
      </w:r>
      <w:r>
        <w:tab/>
      </w:r>
      <w:r>
        <w:tab/>
        <w:t>Millisecond time that the dismiss button was pressed</w:t>
      </w:r>
    </w:p>
    <w:p w:rsidR="00A302A8" w:rsidRDefault="00A302A8" w:rsidP="008635DD">
      <w:pPr>
        <w:pStyle w:val="ListParagraph"/>
      </w:pPr>
    </w:p>
    <w:p w:rsidR="00A302A8" w:rsidRDefault="00A302A8" w:rsidP="008635DD">
      <w:pPr>
        <w:pStyle w:val="ListParagraph"/>
      </w:pPr>
    </w:p>
    <w:p w:rsidR="00A302A8" w:rsidRDefault="00A302A8" w:rsidP="008635DD">
      <w:pPr>
        <w:pStyle w:val="ListParagraph"/>
      </w:pPr>
    </w:p>
    <w:p w:rsidR="00A302A8" w:rsidRDefault="00A302A8" w:rsidP="00DD70F4">
      <w:pPr>
        <w:pStyle w:val="ListParagraph"/>
        <w:numPr>
          <w:ilvl w:val="0"/>
          <w:numId w:val="8"/>
        </w:numPr>
      </w:pPr>
      <w:r>
        <w:t>Added logging of reminder box dismiss button times to the output .csv file. The output fields are described below:</w:t>
      </w:r>
    </w:p>
    <w:p w:rsidR="00A302A8" w:rsidRDefault="00A302A8" w:rsidP="008635DD">
      <w:pPr>
        <w:pStyle w:val="ListParagraph"/>
      </w:pPr>
      <w:r>
        <w:tab/>
        <w:t xml:space="preserve">  *******************************************************************************************************************</w:t>
      </w:r>
    </w:p>
    <w:p w:rsidR="00A302A8" w:rsidRDefault="00A302A8" w:rsidP="008635DD">
      <w:pPr>
        <w:pStyle w:val="ListParagraph"/>
      </w:pPr>
      <w:r>
        <w:t xml:space="preserve">          Field</w:t>
      </w:r>
      <w:r>
        <w:tab/>
      </w:r>
      <w:r>
        <w:tab/>
      </w:r>
      <w:r>
        <w:tab/>
        <w:t>Description</w:t>
      </w:r>
      <w:r>
        <w:tab/>
      </w:r>
      <w:r>
        <w:tab/>
      </w:r>
      <w:r>
        <w:tab/>
      </w:r>
      <w:r>
        <w:tab/>
      </w:r>
      <w:r>
        <w:tab/>
      </w:r>
      <w:r>
        <w:tab/>
      </w:r>
      <w:r>
        <w:tab/>
      </w:r>
      <w:r>
        <w:tab/>
        <w:t>Values</w:t>
      </w:r>
    </w:p>
    <w:p w:rsidR="00A302A8" w:rsidRDefault="00A302A8" w:rsidP="008635DD">
      <w:pPr>
        <w:pStyle w:val="ListParagraph"/>
      </w:pPr>
      <w:r>
        <w:t>*******************************************************************************************************************</w:t>
      </w:r>
    </w:p>
    <w:p w:rsidR="00A302A8" w:rsidRDefault="00A302A8" w:rsidP="008635DD">
      <w:pPr>
        <w:pStyle w:val="ListParagraph"/>
      </w:pPr>
      <w:r>
        <w:tab/>
        <w:t xml:space="preserve">  Trial  </w:t>
      </w:r>
      <w:r>
        <w:tab/>
      </w:r>
      <w:r>
        <w:tab/>
      </w:r>
      <w:r>
        <w:tab/>
        <w:t>Name of the trial that the dismiss button was pressed</w:t>
      </w:r>
    </w:p>
    <w:p w:rsidR="00A302A8" w:rsidRDefault="00A302A8" w:rsidP="008635DD">
      <w:pPr>
        <w:pStyle w:val="ListParagraph"/>
      </w:pPr>
      <w:r>
        <w:tab/>
        <w:t xml:space="preserve">  Callsign</w:t>
      </w:r>
      <w:r>
        <w:tab/>
      </w:r>
      <w:r>
        <w:tab/>
        <w:t>Aircraft callsign that had the dismiss button pressed</w:t>
      </w:r>
    </w:p>
    <w:p w:rsidR="00A302A8" w:rsidRDefault="00A302A8" w:rsidP="008635DD">
      <w:pPr>
        <w:pStyle w:val="ListParagraph"/>
      </w:pPr>
      <w:r>
        <w:tab/>
        <w:t xml:space="preserve">  Dismiss Time</w:t>
      </w:r>
      <w:r>
        <w:tab/>
      </w:r>
      <w:r>
        <w:tab/>
        <w:t>Time in seconds into the trial that the dismiss button was pressed</w:t>
      </w:r>
    </w:p>
    <w:p w:rsidR="00A302A8" w:rsidRDefault="00A302A8" w:rsidP="008635DD">
      <w:pPr>
        <w:pStyle w:val="ListParagraph"/>
      </w:pPr>
      <w:r>
        <w:tab/>
        <w:t xml:space="preserve">  Dismiss Time HP</w:t>
      </w:r>
      <w:r>
        <w:tab/>
        <w:t>Time in milliseconds into the trial that the dismiss button was pressed</w:t>
      </w:r>
    </w:p>
    <w:p w:rsidR="00A302A8" w:rsidRDefault="00A302A8" w:rsidP="008635DD">
      <w:pPr>
        <w:pStyle w:val="ListParagraph"/>
      </w:pPr>
    </w:p>
    <w:p w:rsidR="00A302A8" w:rsidRDefault="00A302A8" w:rsidP="00DD70F4">
      <w:pPr>
        <w:pStyle w:val="ListParagraph"/>
        <w:numPr>
          <w:ilvl w:val="0"/>
          <w:numId w:val="8"/>
        </w:numPr>
      </w:pPr>
      <w:r>
        <w:t>Added calculation of Nback task results based on participant's inputs/non-inputs in the N back task. The are described as follows:</w:t>
      </w:r>
    </w:p>
    <w:p w:rsidR="00A302A8" w:rsidRDefault="00A302A8" w:rsidP="008635DD">
      <w:pPr>
        <w:pStyle w:val="ListParagraph"/>
      </w:pPr>
      <w:r>
        <w:tab/>
        <w:t xml:space="preserve">  ***********************************************************************************************************************</w:t>
      </w:r>
    </w:p>
    <w:p w:rsidR="00A302A8" w:rsidRDefault="00A302A8" w:rsidP="008635DD">
      <w:pPr>
        <w:pStyle w:val="ListParagraph"/>
      </w:pPr>
      <w:r>
        <w:tab/>
        <w:t xml:space="preserve">  Result</w:t>
      </w:r>
      <w:r>
        <w:tab/>
      </w:r>
      <w:r>
        <w:tab/>
        <w:t>Description</w:t>
      </w:r>
    </w:p>
    <w:p w:rsidR="00A302A8" w:rsidRDefault="00A302A8" w:rsidP="008635DD">
      <w:pPr>
        <w:pStyle w:val="ListParagraph"/>
      </w:pPr>
      <w:r>
        <w:tab/>
        <w:t xml:space="preserve">  ***********************************************************************************************************************</w:t>
      </w:r>
      <w:r>
        <w:tab/>
        <w:t xml:space="preserve">  </w:t>
      </w:r>
    </w:p>
    <w:p w:rsidR="00A302A8" w:rsidRDefault="00A302A8" w:rsidP="008635DD">
      <w:pPr>
        <w:pStyle w:val="ListParagraph"/>
      </w:pPr>
      <w:r>
        <w:tab/>
        <w:t xml:space="preserve">  Hit</w:t>
      </w:r>
      <w:r>
        <w:tab/>
      </w:r>
      <w:r>
        <w:tab/>
      </w:r>
      <w:r>
        <w:tab/>
        <w:t>Participant correctly responds to a stimuli that was the same as the stimuli N times before</w:t>
      </w:r>
      <w:r>
        <w:tab/>
      </w:r>
    </w:p>
    <w:p w:rsidR="00A302A8" w:rsidRDefault="00A302A8" w:rsidP="008635DD">
      <w:pPr>
        <w:pStyle w:val="ListParagraph"/>
      </w:pPr>
      <w:r>
        <w:tab/>
        <w:t xml:space="preserve">  Miss</w:t>
      </w:r>
      <w:r>
        <w:tab/>
      </w:r>
      <w:r>
        <w:tab/>
      </w:r>
      <w:r>
        <w:tab/>
        <w:t>Participant fails to respond to a stimuli that was the same as the stimuli N times before</w:t>
      </w:r>
    </w:p>
    <w:p w:rsidR="00A302A8" w:rsidRDefault="00A302A8" w:rsidP="008635DD">
      <w:pPr>
        <w:pStyle w:val="ListParagraph"/>
      </w:pPr>
      <w:r>
        <w:tab/>
        <w:t xml:space="preserve">  Correct rejection</w:t>
      </w:r>
      <w:r>
        <w:tab/>
        <w:t>Participant correct ignores the stimuli which is not the same as the stimulis N times before</w:t>
      </w:r>
    </w:p>
    <w:p w:rsidR="00A302A8" w:rsidRDefault="00A302A8" w:rsidP="008635DD">
      <w:pPr>
        <w:pStyle w:val="ListParagraph"/>
      </w:pPr>
      <w:r>
        <w:tab/>
        <w:t xml:space="preserve">  False alarm</w:t>
      </w:r>
      <w:r>
        <w:tab/>
      </w:r>
      <w:r>
        <w:tab/>
        <w:t>Paricipant incorrectly responds to a stimuli that was not the same as the stimuli N times before</w:t>
      </w:r>
    </w:p>
    <w:p w:rsidR="00A302A8" w:rsidRDefault="00A302A8" w:rsidP="008635DD">
      <w:pPr>
        <w:pStyle w:val="ListParagraph"/>
      </w:pPr>
    </w:p>
    <w:p w:rsidR="00A302A8" w:rsidRDefault="00A302A8" w:rsidP="008635DD">
      <w:pPr>
        <w:pStyle w:val="ListParagraph"/>
      </w:pPr>
    </w:p>
    <w:p w:rsidR="00A302A8" w:rsidRDefault="00A302A8" w:rsidP="008635DD">
      <w:pPr>
        <w:pStyle w:val="ListParagraph"/>
      </w:pPr>
    </w:p>
    <w:p w:rsidR="00A302A8" w:rsidRDefault="00A302A8" w:rsidP="008635DD">
      <w:pPr>
        <w:pStyle w:val="ListParagraph"/>
      </w:pPr>
    </w:p>
    <w:p w:rsidR="00A302A8" w:rsidRDefault="00A302A8" w:rsidP="008635DD">
      <w:pPr>
        <w:pStyle w:val="ListParagraph"/>
      </w:pPr>
    </w:p>
    <w:p w:rsidR="00A302A8" w:rsidRDefault="00A302A8" w:rsidP="008635DD">
      <w:pPr>
        <w:pStyle w:val="ListParagraph"/>
      </w:pPr>
    </w:p>
    <w:p w:rsidR="00A302A8" w:rsidRDefault="00A302A8" w:rsidP="008635DD">
      <w:pPr>
        <w:pStyle w:val="ListParagraph"/>
      </w:pPr>
    </w:p>
    <w:p w:rsidR="00A302A8" w:rsidRDefault="00A302A8" w:rsidP="008635DD">
      <w:pPr>
        <w:pStyle w:val="ListParagraph"/>
      </w:pPr>
    </w:p>
    <w:p w:rsidR="00A302A8" w:rsidRDefault="00A302A8" w:rsidP="00DD70F4">
      <w:pPr>
        <w:pStyle w:val="ListParagraph"/>
        <w:numPr>
          <w:ilvl w:val="0"/>
          <w:numId w:val="8"/>
        </w:numPr>
      </w:pPr>
      <w:r>
        <w:t>Added logging of N back task results to the output .xml file. The output XML logging are described below:</w:t>
      </w:r>
    </w:p>
    <w:p w:rsidR="00A302A8" w:rsidRDefault="00A302A8" w:rsidP="008635DD">
      <w:pPr>
        <w:pStyle w:val="ListParagraph"/>
      </w:pPr>
      <w:r>
        <w:tab/>
        <w:t xml:space="preserve">  *******************************************************************************************************************</w:t>
      </w:r>
    </w:p>
    <w:p w:rsidR="00A302A8" w:rsidRDefault="00A302A8" w:rsidP="008635DD">
      <w:pPr>
        <w:pStyle w:val="ListParagraph"/>
      </w:pPr>
      <w:r>
        <w:t xml:space="preserve">          XML Element</w:t>
      </w:r>
      <w:r>
        <w:tab/>
      </w:r>
      <w:r>
        <w:tab/>
        <w:t>Description</w:t>
      </w:r>
      <w:r>
        <w:tab/>
      </w:r>
      <w:r>
        <w:tab/>
      </w:r>
      <w:r>
        <w:tab/>
      </w:r>
      <w:r>
        <w:tab/>
      </w:r>
      <w:r>
        <w:tab/>
      </w:r>
      <w:r>
        <w:tab/>
      </w:r>
      <w:r>
        <w:tab/>
      </w:r>
      <w:r>
        <w:tab/>
        <w:t>Values</w:t>
      </w:r>
    </w:p>
    <w:p w:rsidR="00A302A8" w:rsidRDefault="00A302A8" w:rsidP="008635DD">
      <w:pPr>
        <w:pStyle w:val="ListParagraph"/>
      </w:pPr>
      <w:r>
        <w:t>*******************************************************************************************************************</w:t>
      </w:r>
    </w:p>
    <w:p w:rsidR="00A302A8" w:rsidRDefault="00A302A8" w:rsidP="008635DD">
      <w:pPr>
        <w:pStyle w:val="ListParagraph"/>
      </w:pPr>
      <w:r>
        <w:tab/>
        <w:t xml:space="preserve">  NBackTask_response</w:t>
      </w:r>
      <w:r>
        <w:tab/>
        <w:t>Stimuli order of the stimuli that was presented</w:t>
      </w:r>
    </w:p>
    <w:p w:rsidR="00A302A8" w:rsidRDefault="00A302A8" w:rsidP="008635DD">
      <w:pPr>
        <w:pStyle w:val="ListParagraph"/>
      </w:pPr>
      <w:r>
        <w:tab/>
        <w:t xml:space="preserve">  stimuli</w:t>
      </w:r>
      <w:r>
        <w:tab/>
      </w:r>
      <w:r>
        <w:tab/>
      </w:r>
      <w:r>
        <w:tab/>
        <w:t>The actual stimuli that was displayed to the participant</w:t>
      </w:r>
    </w:p>
    <w:p w:rsidR="00A302A8" w:rsidRDefault="00A302A8" w:rsidP="008635DD">
      <w:pPr>
        <w:pStyle w:val="ListParagraph"/>
      </w:pPr>
      <w:r>
        <w:tab/>
        <w:t xml:space="preserve">  response</w:t>
      </w:r>
      <w:r>
        <w:tab/>
      </w:r>
      <w:r>
        <w:tab/>
        <w:t>The result of the paritcipant's response</w:t>
      </w:r>
      <w:r>
        <w:tab/>
      </w:r>
      <w:r>
        <w:tab/>
      </w:r>
      <w:r>
        <w:tab/>
      </w:r>
      <w:r>
        <w:tab/>
        <w:t>hit, miss, false_alarm, correct_rejection</w:t>
      </w:r>
    </w:p>
    <w:p w:rsidR="00A302A8" w:rsidRDefault="00A302A8" w:rsidP="008635DD">
      <w:pPr>
        <w:pStyle w:val="ListParagraph"/>
      </w:pPr>
    </w:p>
    <w:p w:rsidR="00A302A8" w:rsidRDefault="00A302A8" w:rsidP="00DD70F4">
      <w:pPr>
        <w:pStyle w:val="ListParagraph"/>
        <w:numPr>
          <w:ilvl w:val="0"/>
          <w:numId w:val="8"/>
        </w:numPr>
      </w:pPr>
      <w:r>
        <w:t>Added logging of N back task results to the output .csv file. The output fields are described below:</w:t>
      </w:r>
    </w:p>
    <w:p w:rsidR="00A302A8" w:rsidRDefault="00A302A8" w:rsidP="008635DD">
      <w:pPr>
        <w:pStyle w:val="ListParagraph"/>
      </w:pPr>
      <w:r>
        <w:tab/>
        <w:t xml:space="preserve">  *******************************************************************************************************************</w:t>
      </w:r>
    </w:p>
    <w:p w:rsidR="00A302A8" w:rsidRDefault="00A302A8" w:rsidP="008635DD">
      <w:pPr>
        <w:pStyle w:val="ListParagraph"/>
      </w:pPr>
      <w:r>
        <w:t xml:space="preserve">          XML Element</w:t>
      </w:r>
      <w:r>
        <w:tab/>
      </w:r>
      <w:r>
        <w:tab/>
        <w:t>Description</w:t>
      </w:r>
      <w:r>
        <w:tab/>
      </w:r>
      <w:r>
        <w:tab/>
      </w:r>
      <w:r>
        <w:tab/>
      </w:r>
      <w:r>
        <w:tab/>
      </w:r>
      <w:r>
        <w:tab/>
      </w:r>
      <w:r>
        <w:tab/>
      </w:r>
      <w:r>
        <w:tab/>
      </w:r>
      <w:r>
        <w:tab/>
        <w:t>Values</w:t>
      </w:r>
    </w:p>
    <w:p w:rsidR="00A302A8" w:rsidRDefault="00A302A8" w:rsidP="008635DD">
      <w:pPr>
        <w:pStyle w:val="ListParagraph"/>
      </w:pPr>
      <w:r>
        <w:t>*******************************************************************************************************************</w:t>
      </w:r>
    </w:p>
    <w:p w:rsidR="00A302A8" w:rsidRDefault="00A302A8" w:rsidP="008635DD">
      <w:pPr>
        <w:pStyle w:val="ListParagraph"/>
      </w:pPr>
      <w:r>
        <w:tab/>
        <w:t xml:space="preserve">  Trial</w:t>
      </w:r>
      <w:r>
        <w:tab/>
        <w:t xml:space="preserve">  </w:t>
      </w:r>
      <w:r>
        <w:tab/>
      </w:r>
      <w:r>
        <w:tab/>
        <w:t>Name of the trial that the N back response was generated in</w:t>
      </w:r>
    </w:p>
    <w:p w:rsidR="00A302A8" w:rsidRDefault="00A302A8" w:rsidP="008635DD">
      <w:pPr>
        <w:pStyle w:val="ListParagraph"/>
      </w:pPr>
      <w:r>
        <w:tab/>
        <w:t xml:space="preserve">  Stimuli Number</w:t>
      </w:r>
      <w:r>
        <w:tab/>
        <w:t>Stimuli order of the stimuli that was presented</w:t>
      </w:r>
    </w:p>
    <w:p w:rsidR="00A302A8" w:rsidRDefault="00A302A8" w:rsidP="008635DD">
      <w:pPr>
        <w:pStyle w:val="ListParagraph"/>
      </w:pPr>
      <w:r>
        <w:tab/>
        <w:t xml:space="preserve">  Stimuli</w:t>
      </w:r>
      <w:r>
        <w:tab/>
      </w:r>
      <w:r>
        <w:tab/>
      </w:r>
      <w:r>
        <w:tab/>
        <w:t>The actual stimuli that was displayed to the participant</w:t>
      </w:r>
    </w:p>
    <w:p w:rsidR="00A302A8" w:rsidRDefault="00A302A8" w:rsidP="008635DD">
      <w:pPr>
        <w:pStyle w:val="ListParagraph"/>
      </w:pPr>
      <w:r>
        <w:tab/>
        <w:t xml:space="preserve">  Response</w:t>
      </w:r>
      <w:r>
        <w:tab/>
      </w:r>
      <w:r>
        <w:tab/>
        <w:t>The result of the paritcipant's response</w:t>
      </w:r>
      <w:r>
        <w:tab/>
      </w:r>
      <w:r>
        <w:tab/>
      </w:r>
      <w:r>
        <w:tab/>
      </w:r>
      <w:r>
        <w:tab/>
        <w:t>hit, miss, false_alarm, correct_rejection</w:t>
      </w:r>
    </w:p>
    <w:p w:rsidR="00A302A8" w:rsidRDefault="00A302A8" w:rsidP="008635DD">
      <w:pPr>
        <w:pStyle w:val="ListParagraph"/>
      </w:pPr>
    </w:p>
    <w:p w:rsidR="00A302A8" w:rsidRDefault="00A302A8" w:rsidP="008635DD">
      <w:pPr>
        <w:pStyle w:val="ListParagraph"/>
      </w:pPr>
    </w:p>
    <w:p w:rsidR="00A302A8" w:rsidRDefault="00A302A8" w:rsidP="008635DD">
      <w:pPr>
        <w:pStyle w:val="ListParagraph"/>
      </w:pPr>
    </w:p>
    <w:p w:rsidR="00A302A8" w:rsidRDefault="00A302A8" w:rsidP="008635DD">
      <w:pPr>
        <w:pStyle w:val="ListParagraph"/>
      </w:pPr>
    </w:p>
    <w:p w:rsidR="00A302A8" w:rsidRDefault="00A302A8" w:rsidP="008635DD">
      <w:pPr>
        <w:pStyle w:val="ListParagraph"/>
      </w:pPr>
    </w:p>
    <w:p w:rsidR="00A302A8" w:rsidRDefault="00A302A8" w:rsidP="008635DD">
      <w:pPr>
        <w:pStyle w:val="ListParagraph"/>
      </w:pPr>
    </w:p>
    <w:p w:rsidR="00A302A8" w:rsidRDefault="00A302A8" w:rsidP="008635DD">
      <w:pPr>
        <w:pStyle w:val="ListParagraph"/>
      </w:pPr>
    </w:p>
    <w:p w:rsidR="00A302A8" w:rsidRDefault="00A302A8" w:rsidP="008635DD">
      <w:pPr>
        <w:pStyle w:val="ListParagraph"/>
      </w:pPr>
    </w:p>
    <w:p w:rsidR="00A302A8" w:rsidRDefault="00A302A8" w:rsidP="008635DD">
      <w:pPr>
        <w:pStyle w:val="ListParagraph"/>
      </w:pPr>
    </w:p>
    <w:p w:rsidR="00A302A8" w:rsidRDefault="00A302A8" w:rsidP="008635DD">
      <w:pPr>
        <w:pStyle w:val="ListParagraph"/>
      </w:pPr>
    </w:p>
    <w:p w:rsidR="00A302A8" w:rsidRDefault="00A302A8" w:rsidP="008635DD">
      <w:pPr>
        <w:pStyle w:val="ListParagraph"/>
      </w:pPr>
    </w:p>
    <w:p w:rsidR="00A302A8" w:rsidRDefault="00A302A8" w:rsidP="00DD70F4">
      <w:pPr>
        <w:pStyle w:val="ListParagraph"/>
        <w:numPr>
          <w:ilvl w:val="0"/>
          <w:numId w:val="8"/>
        </w:numPr>
      </w:pPr>
      <w:r>
        <w:t>Added a count down timer for the blank interruption task. It can be enabled/disabled with the XML below:</w:t>
      </w:r>
    </w:p>
    <w:p w:rsidR="00A302A8" w:rsidRDefault="00A302A8" w:rsidP="008635DD">
      <w:pPr>
        <w:pStyle w:val="ListParagraph"/>
      </w:pPr>
      <w:r>
        <w:tab/>
        <w:t xml:space="preserve">  *******************************************************************************************************************</w:t>
      </w:r>
    </w:p>
    <w:p w:rsidR="00A302A8" w:rsidRDefault="00A302A8" w:rsidP="008635DD">
      <w:pPr>
        <w:pStyle w:val="ListParagraph"/>
      </w:pPr>
      <w:r>
        <w:t xml:space="preserve">          XML Element</w:t>
      </w:r>
      <w:r>
        <w:tab/>
      </w:r>
      <w:r>
        <w:tab/>
        <w:t>Attribute</w:t>
      </w:r>
      <w:r>
        <w:tab/>
      </w:r>
      <w:r>
        <w:tab/>
        <w:t>Description</w:t>
      </w:r>
      <w:r>
        <w:tab/>
      </w:r>
      <w:r>
        <w:tab/>
      </w:r>
      <w:r>
        <w:tab/>
      </w:r>
      <w:r>
        <w:tab/>
      </w:r>
      <w:r>
        <w:tab/>
      </w:r>
      <w:r>
        <w:tab/>
      </w:r>
      <w:r>
        <w:tab/>
        <w:t>Values</w:t>
      </w:r>
    </w:p>
    <w:p w:rsidR="00A302A8" w:rsidRDefault="00A302A8" w:rsidP="008635DD">
      <w:pPr>
        <w:pStyle w:val="ListParagraph"/>
      </w:pPr>
      <w:r>
        <w:t>*******************************************************************************************************************</w:t>
      </w:r>
    </w:p>
    <w:p w:rsidR="00A302A8" w:rsidRDefault="00A302A8" w:rsidP="008635DD">
      <w:pPr>
        <w:pStyle w:val="ListParagraph"/>
      </w:pPr>
      <w:r>
        <w:tab/>
        <w:t xml:space="preserve">  atc:interruption</w:t>
      </w:r>
      <w:r>
        <w:tab/>
        <w:t xml:space="preserve"> atc:show_timer</w:t>
      </w:r>
      <w:r>
        <w:tab/>
        <w:t>Enable/disable countdown timer in the blank interruption task</w:t>
      </w:r>
      <w:r>
        <w:tab/>
        <w:t>'true' or 'false'</w:t>
      </w:r>
    </w:p>
    <w:p w:rsidR="00A302A8" w:rsidRDefault="00A302A8" w:rsidP="008635DD">
      <w:pPr>
        <w:pStyle w:val="ListParagraph"/>
      </w:pPr>
    </w:p>
    <w:p w:rsidR="00A302A8" w:rsidRDefault="00A302A8" w:rsidP="008635DD">
      <w:pPr>
        <w:pStyle w:val="ListParagraph"/>
      </w:pPr>
      <w:r>
        <w:t>Example:</w:t>
      </w:r>
    </w:p>
    <w:p w:rsidR="00A302A8" w:rsidRDefault="00A302A8" w:rsidP="008635DD">
      <w:pPr>
        <w:pStyle w:val="ListParagraph"/>
      </w:pPr>
    </w:p>
    <w:p w:rsidR="00A302A8" w:rsidRDefault="00A302A8" w:rsidP="008635DD">
      <w:pPr>
        <w:pStyle w:val="ListParagraph"/>
      </w:pPr>
      <w:r>
        <w:tab/>
        <w:t xml:space="preserve">  &lt;atc:interruption atc:start='3' atc:end='21' atc:auto_handoff='true' atc:auto_accept='false' atc:show_blank_screen='true' atc:show_timer='true' atc:external_program='"calc.exe"'/&gt;</w:t>
      </w:r>
    </w:p>
    <w:p w:rsidR="00A302A8" w:rsidRDefault="00A302A8" w:rsidP="008635DD">
      <w:pPr>
        <w:pStyle w:val="ListParagraph"/>
      </w:pPr>
    </w:p>
    <w:p w:rsidR="00A302A8" w:rsidRDefault="00A302A8" w:rsidP="00DD70F4">
      <w:pPr>
        <w:pStyle w:val="ListParagraph"/>
        <w:numPr>
          <w:ilvl w:val="0"/>
          <w:numId w:val="8"/>
        </w:numPr>
      </w:pPr>
      <w:r>
        <w:t>Added ability to enable/disable error pop up dialogs when a paricipant misses an aircraft acceptance or handoff. This can be achieved with the XML below:</w:t>
      </w:r>
    </w:p>
    <w:p w:rsidR="00A302A8" w:rsidRDefault="00A302A8" w:rsidP="008635DD">
      <w:pPr>
        <w:pStyle w:val="ListParagraph"/>
      </w:pPr>
      <w:r>
        <w:tab/>
        <w:t xml:space="preserve">  ************************************************************************************************************************</w:t>
      </w:r>
    </w:p>
    <w:p w:rsidR="00A302A8" w:rsidRDefault="00A302A8" w:rsidP="008635DD">
      <w:pPr>
        <w:pStyle w:val="ListParagraph"/>
      </w:pPr>
      <w:r>
        <w:t xml:space="preserve">          XML Element</w:t>
      </w:r>
      <w:r>
        <w:tab/>
        <w:t>Attribute</w:t>
      </w:r>
      <w:r>
        <w:tab/>
      </w:r>
      <w:r>
        <w:tab/>
      </w:r>
      <w:r>
        <w:tab/>
        <w:t>Description</w:t>
      </w:r>
      <w:r>
        <w:tab/>
      </w:r>
      <w:r>
        <w:tab/>
      </w:r>
      <w:r>
        <w:tab/>
      </w:r>
      <w:r>
        <w:tab/>
      </w:r>
      <w:r>
        <w:tab/>
      </w:r>
      <w:r>
        <w:tab/>
      </w:r>
      <w:r>
        <w:tab/>
      </w:r>
      <w:r>
        <w:tab/>
      </w:r>
      <w:r>
        <w:tab/>
        <w:t>Values</w:t>
      </w:r>
    </w:p>
    <w:p w:rsidR="00A302A8" w:rsidRDefault="00A302A8" w:rsidP="008635DD">
      <w:pPr>
        <w:pStyle w:val="ListParagraph"/>
      </w:pPr>
      <w:r>
        <w:t xml:space="preserve">          ************************************************************************************************************************</w:t>
      </w:r>
    </w:p>
    <w:p w:rsidR="00A302A8" w:rsidRDefault="00A302A8" w:rsidP="008635DD">
      <w:pPr>
        <w:pStyle w:val="ListParagraph"/>
      </w:pPr>
      <w:r>
        <w:tab/>
        <w:t xml:space="preserve">  atc:trial</w:t>
      </w:r>
      <w:r>
        <w:tab/>
        <w:t>atc:notify_missed_acceptance</w:t>
      </w:r>
      <w:r>
        <w:tab/>
        <w:t>Enable/disable pop up error dialog when a paricipant misses an acceptance</w:t>
      </w:r>
      <w:r>
        <w:tab/>
        <w:t xml:space="preserve">'true' or </w:t>
      </w:r>
    </w:p>
    <w:p w:rsidR="00A302A8" w:rsidRDefault="00A302A8" w:rsidP="00BD7C29">
      <w:pPr>
        <w:pStyle w:val="ListParagraph"/>
        <w:ind w:left="12240" w:firstLine="720"/>
      </w:pPr>
      <w:r>
        <w:t>'false'</w:t>
      </w:r>
    </w:p>
    <w:p w:rsidR="00A302A8" w:rsidRDefault="00A302A8" w:rsidP="008635DD">
      <w:pPr>
        <w:pStyle w:val="ListParagraph"/>
      </w:pPr>
      <w:r>
        <w:tab/>
      </w:r>
      <w:r>
        <w:tab/>
      </w:r>
      <w:r>
        <w:tab/>
        <w:t>atc:notify_missed_handoff</w:t>
      </w:r>
      <w:r>
        <w:tab/>
        <w:t>Enable/disable pop up error dialog when a paricipant misses a handoff</w:t>
      </w:r>
      <w:r>
        <w:tab/>
      </w:r>
      <w:r>
        <w:tab/>
        <w:t xml:space="preserve">'true' or </w:t>
      </w:r>
    </w:p>
    <w:p w:rsidR="00A302A8" w:rsidRDefault="00A302A8" w:rsidP="00BD7C29">
      <w:pPr>
        <w:pStyle w:val="ListParagraph"/>
        <w:ind w:left="12240" w:firstLine="720"/>
      </w:pPr>
      <w:r>
        <w:t>'false'</w:t>
      </w:r>
    </w:p>
    <w:p w:rsidR="00A302A8" w:rsidRDefault="00A302A8" w:rsidP="008635DD">
      <w:pPr>
        <w:pStyle w:val="ListParagraph"/>
      </w:pPr>
    </w:p>
    <w:p w:rsidR="00A302A8" w:rsidRDefault="00A302A8" w:rsidP="008635DD">
      <w:pPr>
        <w:pStyle w:val="ListParagraph"/>
      </w:pPr>
      <w:r>
        <w:t>Example:</w:t>
      </w:r>
    </w:p>
    <w:p w:rsidR="00A302A8" w:rsidRDefault="00A302A8" w:rsidP="008635DD">
      <w:pPr>
        <w:pStyle w:val="ListParagraph"/>
      </w:pPr>
    </w:p>
    <w:p w:rsidR="00A302A8" w:rsidRDefault="00A302A8" w:rsidP="008635DD">
      <w:pPr>
        <w:pStyle w:val="ListParagraph"/>
      </w:pPr>
      <w:r>
        <w:tab/>
        <w:t xml:space="preserve">  &lt;atc:trial atc:idx='test2' atc:param='default' atc:map="map1" atc:sky="script2" atc:ui="ui001" atc:notify_missed_acceptance='false' atc:notify_missed_handoff='false'&gt;</w:t>
      </w:r>
    </w:p>
    <w:p w:rsidR="00A302A8" w:rsidRDefault="00A302A8" w:rsidP="008635DD">
      <w:pPr>
        <w:pStyle w:val="ListParagraph"/>
      </w:pPr>
    </w:p>
    <w:p w:rsidR="00A302A8" w:rsidRDefault="00A302A8" w:rsidP="00BD7C29">
      <w:r>
        <w:t>*******************************************************************************************************************************</w:t>
      </w:r>
    </w:p>
    <w:p w:rsidR="00A302A8" w:rsidRDefault="00A302A8" w:rsidP="00BD7C29">
      <w:r w:rsidRPr="00281CB6">
        <w:rPr>
          <w:b/>
          <w:bCs/>
        </w:rPr>
        <w:t>Version</w:t>
      </w:r>
      <w:r>
        <w:t xml:space="preserve">: </w:t>
      </w:r>
      <w:r>
        <w:tab/>
        <w:t>2.4.5.11</w:t>
      </w:r>
    </w:p>
    <w:p w:rsidR="00A302A8" w:rsidRDefault="00A302A8" w:rsidP="00BD7C29">
      <w:r w:rsidRPr="00B82946">
        <w:rPr>
          <w:b/>
          <w:bCs/>
        </w:rPr>
        <w:t>Developer:</w:t>
      </w:r>
      <w:r>
        <w:tab/>
        <w:t>Aaron Yeung (</w:t>
      </w:r>
      <w:hyperlink r:id="rId15" w:history="1">
        <w:r w:rsidRPr="00780830">
          <w:rPr>
            <w:rStyle w:val="Hyperlink"/>
          </w:rPr>
          <w:t>aaron.c.yeung@gmail.com</w:t>
        </w:r>
      </w:hyperlink>
      <w:r>
        <w:t>)</w:t>
      </w:r>
    </w:p>
    <w:p w:rsidR="00A302A8" w:rsidRDefault="00A302A8" w:rsidP="00BD7C29">
      <w:r w:rsidRPr="008635DD">
        <w:rPr>
          <w:b/>
          <w:bCs/>
        </w:rPr>
        <w:t>CVS Branch:</w:t>
      </w:r>
      <w:r>
        <w:tab/>
        <w:t>atclab-rel-2_4_5_branch</w:t>
      </w:r>
    </w:p>
    <w:p w:rsidR="00A302A8" w:rsidRDefault="00A302A8" w:rsidP="00BD7C29">
      <w:r w:rsidRPr="008635DD">
        <w:rPr>
          <w:b/>
          <w:bCs/>
        </w:rPr>
        <w:t>CVS Tag:</w:t>
      </w:r>
      <w:r>
        <w:tab/>
        <w:t>atclab-rel-2_4_5_11</w:t>
      </w:r>
    </w:p>
    <w:p w:rsidR="00A302A8" w:rsidRPr="00424D78" w:rsidRDefault="00A302A8" w:rsidP="00BD7C29">
      <w:r>
        <w:rPr>
          <w:b/>
          <w:bCs/>
        </w:rPr>
        <w:t>Release Date:</w:t>
      </w:r>
      <w:r w:rsidRPr="00640F72">
        <w:tab/>
      </w:r>
    </w:p>
    <w:p w:rsidR="00A302A8" w:rsidRPr="00B82946" w:rsidRDefault="00A302A8" w:rsidP="00BD7C29">
      <w:pPr>
        <w:rPr>
          <w:b/>
          <w:bCs/>
        </w:rPr>
      </w:pPr>
      <w:r w:rsidRPr="00B82946">
        <w:rPr>
          <w:b/>
          <w:bCs/>
        </w:rPr>
        <w:t>Notes:</w:t>
      </w:r>
    </w:p>
    <w:p w:rsidR="00A302A8" w:rsidRDefault="00A302A8" w:rsidP="008635DD">
      <w:pPr>
        <w:pStyle w:val="ListParagraph"/>
        <w:numPr>
          <w:ilvl w:val="0"/>
          <w:numId w:val="8"/>
        </w:numPr>
      </w:pPr>
      <w:r>
        <w:t>Added N Back Task to display random numbers at a set interval as a distraction to the ATC task. The N Back task is displayed in full screen and covers the ATC task which continues to run in the background. The N Back task can be specified with XML as detailed in the table below:</w:t>
      </w:r>
    </w:p>
    <w:p w:rsidR="00A302A8" w:rsidRDefault="00A302A8" w:rsidP="008635DD">
      <w:pPr>
        <w:pStyle w:val="ListParagraph"/>
      </w:pPr>
    </w:p>
    <w:p w:rsidR="00A302A8" w:rsidRDefault="00A302A8" w:rsidP="008635DD">
      <w:pPr>
        <w:pStyle w:val="ListParagraph"/>
      </w:pPr>
      <w:r>
        <w:t>*******************************************************************************************************************</w:t>
      </w:r>
    </w:p>
    <w:p w:rsidR="00A302A8" w:rsidRDefault="00A302A8" w:rsidP="008635DD">
      <w:pPr>
        <w:pStyle w:val="ListParagraph"/>
      </w:pPr>
      <w:r>
        <w:t xml:space="preserve">          XML Element</w:t>
      </w:r>
      <w:r>
        <w:tab/>
        <w:t>Attributes</w:t>
      </w:r>
      <w:r>
        <w:tab/>
      </w:r>
      <w:r>
        <w:tab/>
      </w:r>
      <w:r>
        <w:tab/>
        <w:t>Description</w:t>
      </w:r>
    </w:p>
    <w:p w:rsidR="00A302A8" w:rsidRDefault="00A302A8" w:rsidP="008635DD">
      <w:pPr>
        <w:pStyle w:val="ListParagraph"/>
      </w:pPr>
      <w:r>
        <w:t>*******************************************************************************************************************</w:t>
      </w:r>
    </w:p>
    <w:p w:rsidR="00A302A8" w:rsidRDefault="00A302A8" w:rsidP="008635DD">
      <w:pPr>
        <w:pStyle w:val="ListParagraph"/>
      </w:pPr>
      <w:r>
        <w:tab/>
        <w:t xml:space="preserve">  atc:nbackTask</w:t>
      </w:r>
      <w:r>
        <w:tab/>
      </w:r>
      <w:r>
        <w:tab/>
      </w:r>
      <w:r>
        <w:tab/>
      </w:r>
      <w:r>
        <w:tab/>
      </w:r>
      <w:r>
        <w:tab/>
        <w:t>N Back Task parent XML element.</w:t>
      </w:r>
    </w:p>
    <w:p w:rsidR="00A302A8" w:rsidRDefault="00A302A8" w:rsidP="008635DD">
      <w:pPr>
        <w:pStyle w:val="ListParagraph"/>
      </w:pPr>
      <w:r>
        <w:tab/>
      </w:r>
      <w:r>
        <w:tab/>
      </w:r>
      <w:r>
        <w:tab/>
        <w:t>atc:start</w:t>
      </w:r>
      <w:r>
        <w:tab/>
      </w:r>
      <w:r>
        <w:tab/>
      </w:r>
      <w:r>
        <w:tab/>
        <w:t>Time in seconds into the ATC task to display the N Back task.</w:t>
      </w:r>
    </w:p>
    <w:p w:rsidR="00A302A8" w:rsidRDefault="00A302A8" w:rsidP="008635DD">
      <w:pPr>
        <w:pStyle w:val="ListParagraph"/>
      </w:pPr>
      <w:r>
        <w:tab/>
      </w:r>
      <w:r>
        <w:tab/>
      </w:r>
      <w:r>
        <w:tab/>
        <w:t>atc:end</w:t>
      </w:r>
      <w:r>
        <w:tab/>
      </w:r>
      <w:r>
        <w:tab/>
      </w:r>
      <w:r>
        <w:tab/>
      </w:r>
      <w:r>
        <w:tab/>
        <w:t>Time in seconds into the ATC task to stop showing the N Back task.</w:t>
      </w:r>
    </w:p>
    <w:p w:rsidR="00A302A8" w:rsidRDefault="00A302A8" w:rsidP="008635DD">
      <w:pPr>
        <w:pStyle w:val="ListParagraph"/>
      </w:pPr>
      <w:r>
        <w:tab/>
      </w:r>
      <w:r>
        <w:tab/>
      </w:r>
      <w:r>
        <w:tab/>
        <w:t>atc:auto_handoff</w:t>
      </w:r>
      <w:r>
        <w:tab/>
      </w:r>
      <w:r>
        <w:tab/>
        <w:t xml:space="preserve">Determines whether aircraft are automatically handed off while N Back ask is running </w:t>
      </w:r>
    </w:p>
    <w:p w:rsidR="00A302A8" w:rsidRDefault="00A302A8" w:rsidP="00BD7C29">
      <w:pPr>
        <w:pStyle w:val="ListParagraph"/>
        <w:ind w:left="5040" w:firstLine="720"/>
      </w:pPr>
      <w:r>
        <w:t>('true' or 'false').</w:t>
      </w:r>
    </w:p>
    <w:p w:rsidR="00A302A8" w:rsidRDefault="00A302A8" w:rsidP="008635DD">
      <w:pPr>
        <w:pStyle w:val="ListParagraph"/>
      </w:pPr>
      <w:r>
        <w:tab/>
      </w:r>
      <w:r>
        <w:tab/>
      </w:r>
      <w:r>
        <w:tab/>
        <w:t>atc:auto_accept</w:t>
      </w:r>
      <w:r>
        <w:tab/>
      </w:r>
      <w:r>
        <w:tab/>
        <w:t xml:space="preserve">Determines whether aircraft are automatically accepted while N Back task is running </w:t>
      </w:r>
    </w:p>
    <w:p w:rsidR="00A302A8" w:rsidRDefault="00A302A8" w:rsidP="00BD7C29">
      <w:pPr>
        <w:pStyle w:val="ListParagraph"/>
        <w:ind w:left="5040" w:firstLine="720"/>
      </w:pPr>
      <w:r>
        <w:t>('true' or 'false').</w:t>
      </w:r>
    </w:p>
    <w:p w:rsidR="00A302A8" w:rsidRDefault="00A302A8" w:rsidP="008635DD">
      <w:pPr>
        <w:pStyle w:val="ListParagraph"/>
      </w:pPr>
      <w:r>
        <w:tab/>
      </w:r>
      <w:r>
        <w:tab/>
      </w:r>
      <w:r>
        <w:tab/>
        <w:t>atc:background_colour</w:t>
      </w:r>
      <w:r>
        <w:tab/>
      </w:r>
      <w:r>
        <w:tab/>
        <w:t>Set the background colour of the N Back task screen ('black', 'white', 'blue', 'red', 'green').</w:t>
      </w:r>
    </w:p>
    <w:p w:rsidR="00A302A8" w:rsidRDefault="00A302A8" w:rsidP="008635DD">
      <w:pPr>
        <w:pStyle w:val="ListParagraph"/>
      </w:pPr>
      <w:r>
        <w:tab/>
      </w:r>
      <w:r>
        <w:tab/>
      </w:r>
      <w:r>
        <w:tab/>
        <w:t>atc:response_key</w:t>
      </w:r>
      <w:r>
        <w:tab/>
      </w:r>
      <w:r>
        <w:tab/>
        <w:t xml:space="preserve">The key that a participant needs to press to respond in the N Back task </w:t>
      </w:r>
    </w:p>
    <w:p w:rsidR="00A302A8" w:rsidRDefault="00A302A8" w:rsidP="00BD7C29">
      <w:pPr>
        <w:pStyle w:val="ListParagraph"/>
        <w:ind w:left="5040" w:firstLine="720"/>
      </w:pPr>
      <w:r>
        <w:t>('space' or an alpha-numeric key).</w:t>
      </w:r>
    </w:p>
    <w:p w:rsidR="00A302A8" w:rsidRDefault="00A302A8" w:rsidP="008635DD">
      <w:pPr>
        <w:pStyle w:val="ListParagraph"/>
      </w:pPr>
      <w:r>
        <w:tab/>
      </w:r>
      <w:r>
        <w:tab/>
      </w:r>
      <w:r>
        <w:tab/>
        <w:t>atc:n_factor</w:t>
      </w:r>
      <w:r>
        <w:tab/>
      </w:r>
      <w:r>
        <w:tab/>
      </w:r>
      <w:r>
        <w:tab/>
        <w:t>The Nth number prior to the current stimuli that needs to be recognized as a match.</w:t>
      </w:r>
    </w:p>
    <w:p w:rsidR="00A302A8" w:rsidRDefault="00A302A8" w:rsidP="008635DD">
      <w:pPr>
        <w:pStyle w:val="ListParagraph"/>
      </w:pPr>
      <w:r>
        <w:tab/>
      </w:r>
      <w:r>
        <w:tab/>
      </w:r>
      <w:r>
        <w:tab/>
        <w:t>atc:reptition_probability</w:t>
      </w:r>
      <w:r>
        <w:tab/>
        <w:t>The probability that the current stimuli matches the stimuli Nth number previously shown.</w:t>
      </w:r>
    </w:p>
    <w:p w:rsidR="00A302A8" w:rsidRDefault="00A302A8" w:rsidP="008635DD">
      <w:pPr>
        <w:pStyle w:val="ListParagraph"/>
      </w:pPr>
      <w:r>
        <w:tab/>
      </w:r>
      <w:r>
        <w:tab/>
      </w:r>
      <w:r>
        <w:tab/>
        <w:t>atc:show_task</w:t>
      </w:r>
      <w:r>
        <w:tab/>
      </w:r>
      <w:r>
        <w:tab/>
      </w:r>
      <w:r>
        <w:tab/>
        <w:t xml:space="preserve">Toggles if the N Back task is to be displayed. Used to test what is happening to ATC while </w:t>
      </w:r>
    </w:p>
    <w:p w:rsidR="00A302A8" w:rsidRDefault="00A302A8" w:rsidP="00BD7C29">
      <w:pPr>
        <w:pStyle w:val="ListParagraph"/>
        <w:ind w:left="5040" w:firstLine="720"/>
      </w:pPr>
      <w:r>
        <w:t>the N Back task is running ('true' or 'false').</w:t>
      </w:r>
    </w:p>
    <w:p w:rsidR="00A302A8" w:rsidRDefault="00A302A8" w:rsidP="008635DD">
      <w:pPr>
        <w:pStyle w:val="ListParagraph"/>
      </w:pPr>
      <w:r>
        <w:tab/>
        <w:t xml:space="preserve">  atc:initial_display</w:t>
      </w:r>
      <w:r>
        <w:tab/>
      </w:r>
      <w:r>
        <w:tab/>
      </w:r>
      <w:r>
        <w:tab/>
      </w:r>
      <w:r>
        <w:tab/>
        <w:t xml:space="preserve">Sub-element of &lt;atc:nbackTask&gt;. Specifies the inital character to be displayed before the </w:t>
      </w:r>
    </w:p>
    <w:p w:rsidR="00A302A8" w:rsidRDefault="00A302A8" w:rsidP="00BD7C29">
      <w:pPr>
        <w:pStyle w:val="ListParagraph"/>
        <w:ind w:left="5040" w:firstLine="720"/>
      </w:pPr>
      <w:r>
        <w:t xml:space="preserve">stimuli are presented. </w:t>
      </w:r>
    </w:p>
    <w:p w:rsidR="00A302A8" w:rsidRDefault="00A302A8" w:rsidP="008635DD">
      <w:pPr>
        <w:pStyle w:val="ListParagraph"/>
      </w:pPr>
      <w:r>
        <w:tab/>
      </w:r>
      <w:r>
        <w:tab/>
      </w:r>
      <w:r>
        <w:tab/>
      </w:r>
      <w:r>
        <w:tab/>
      </w:r>
      <w:r>
        <w:tab/>
      </w:r>
      <w:r>
        <w:tab/>
      </w:r>
      <w:r>
        <w:tab/>
        <w:t>User cannot make a response during this state.</w:t>
      </w:r>
    </w:p>
    <w:p w:rsidR="00A302A8" w:rsidRDefault="00A302A8" w:rsidP="008635DD">
      <w:pPr>
        <w:pStyle w:val="ListParagraph"/>
      </w:pPr>
      <w:r>
        <w:tab/>
      </w:r>
      <w:r>
        <w:tab/>
      </w:r>
      <w:r>
        <w:tab/>
        <w:t>atc:symbol</w:t>
      </w:r>
      <w:r>
        <w:tab/>
      </w:r>
      <w:r>
        <w:tab/>
      </w:r>
      <w:r>
        <w:tab/>
        <w:t>An alpha-numeric character to be displayed initially.</w:t>
      </w:r>
    </w:p>
    <w:p w:rsidR="00A302A8" w:rsidRDefault="00A302A8" w:rsidP="008635DD">
      <w:pPr>
        <w:pStyle w:val="ListParagraph"/>
      </w:pPr>
      <w:r>
        <w:tab/>
      </w:r>
      <w:r>
        <w:tab/>
      </w:r>
      <w:r>
        <w:tab/>
        <w:t>atc:font</w:t>
      </w:r>
      <w:r>
        <w:tab/>
      </w:r>
      <w:r>
        <w:tab/>
      </w:r>
      <w:r>
        <w:tab/>
      </w:r>
      <w:r>
        <w:tab/>
        <w:t xml:space="preserve">Name of the font to display the initial symbol in. </w:t>
      </w:r>
    </w:p>
    <w:p w:rsidR="00A302A8" w:rsidRDefault="00A302A8" w:rsidP="00BD7C29">
      <w:pPr>
        <w:pStyle w:val="ListParagraph"/>
        <w:ind w:left="5760"/>
      </w:pPr>
      <w:r>
        <w:t>('Courier', 'Helvetica', 'SansSerif', 'Times', 'Serif', 'TypeWriter', 'OldEnglish', 'Decorative', 'System')</w:t>
      </w:r>
    </w:p>
    <w:p w:rsidR="00A302A8" w:rsidRDefault="00A302A8" w:rsidP="008635DD">
      <w:pPr>
        <w:pStyle w:val="ListParagraph"/>
      </w:pPr>
      <w:r>
        <w:tab/>
      </w:r>
      <w:r>
        <w:tab/>
      </w:r>
      <w:r>
        <w:tab/>
        <w:t>atc:font_size</w:t>
      </w:r>
      <w:r>
        <w:tab/>
      </w:r>
      <w:r>
        <w:tab/>
      </w:r>
      <w:r>
        <w:tab/>
        <w:t>Font size for the initial display to be displayed in.</w:t>
      </w:r>
    </w:p>
    <w:p w:rsidR="00A302A8" w:rsidRDefault="00A302A8" w:rsidP="008635DD">
      <w:pPr>
        <w:pStyle w:val="ListParagraph"/>
      </w:pPr>
      <w:r>
        <w:tab/>
      </w:r>
      <w:r>
        <w:tab/>
      </w:r>
      <w:r>
        <w:tab/>
        <w:t>atc:font_colour</w:t>
      </w:r>
      <w:r>
        <w:tab/>
      </w:r>
      <w:r>
        <w:tab/>
      </w:r>
      <w:r>
        <w:tab/>
        <w:t>Font colour of the initial display ('black', 'white', 'blue', 'red', 'green').</w:t>
      </w:r>
    </w:p>
    <w:p w:rsidR="00A302A8" w:rsidRDefault="00A302A8" w:rsidP="008635DD">
      <w:pPr>
        <w:pStyle w:val="ListParagraph"/>
      </w:pPr>
      <w:r>
        <w:tab/>
      </w:r>
      <w:r>
        <w:tab/>
      </w:r>
      <w:r>
        <w:tab/>
        <w:t>atc:duration</w:t>
      </w:r>
      <w:r>
        <w:tab/>
      </w:r>
      <w:r>
        <w:tab/>
      </w:r>
      <w:r>
        <w:tab/>
        <w:t>Duration in seconds for the initial display to be shown for.</w:t>
      </w:r>
    </w:p>
    <w:p w:rsidR="00A302A8" w:rsidRDefault="00A302A8" w:rsidP="008635DD">
      <w:pPr>
        <w:pStyle w:val="ListParagraph"/>
      </w:pPr>
      <w:r>
        <w:tab/>
      </w:r>
      <w:r>
        <w:tab/>
      </w:r>
      <w:r>
        <w:tab/>
        <w:t>atc:show_timer</w:t>
      </w:r>
      <w:r>
        <w:tab/>
      </w:r>
      <w:r>
        <w:tab/>
      </w:r>
      <w:r>
        <w:tab/>
        <w:t>Show/Hide the countdown timer before the first stimuli is shown ('true' or 'false').</w:t>
      </w:r>
    </w:p>
    <w:p w:rsidR="00A302A8" w:rsidRDefault="00A302A8" w:rsidP="008635DD">
      <w:pPr>
        <w:pStyle w:val="ListParagraph"/>
      </w:pPr>
      <w:r>
        <w:tab/>
      </w:r>
      <w:r>
        <w:tab/>
      </w:r>
      <w:r>
        <w:tab/>
        <w:t>atc:x</w:t>
      </w:r>
      <w:r>
        <w:tab/>
      </w:r>
      <w:r>
        <w:tab/>
      </w:r>
      <w:r>
        <w:tab/>
      </w:r>
      <w:r>
        <w:tab/>
        <w:t>Horizontal position of the initial display symbol in pixels.</w:t>
      </w:r>
    </w:p>
    <w:p w:rsidR="00A302A8" w:rsidRDefault="00A302A8" w:rsidP="008635DD">
      <w:pPr>
        <w:pStyle w:val="ListParagraph"/>
      </w:pPr>
      <w:r>
        <w:tab/>
      </w:r>
      <w:r>
        <w:tab/>
      </w:r>
      <w:r>
        <w:tab/>
        <w:t>atc:y</w:t>
      </w:r>
      <w:r>
        <w:tab/>
      </w:r>
      <w:r>
        <w:tab/>
      </w:r>
      <w:r>
        <w:tab/>
      </w:r>
      <w:r>
        <w:tab/>
        <w:t>Veritical position of the initial display symbol in pixels.</w:t>
      </w:r>
    </w:p>
    <w:p w:rsidR="00A302A8" w:rsidRDefault="00A302A8" w:rsidP="008635DD">
      <w:pPr>
        <w:pStyle w:val="ListParagraph"/>
      </w:pPr>
      <w:r>
        <w:tab/>
        <w:t xml:space="preserve">  atc:stimuli</w:t>
      </w:r>
      <w:r>
        <w:tab/>
      </w:r>
      <w:r>
        <w:tab/>
      </w:r>
      <w:r>
        <w:tab/>
      </w:r>
      <w:r>
        <w:tab/>
      </w:r>
      <w:r>
        <w:tab/>
        <w:t>Sub-element of &lt;atc:nbackTask&gt;. Specifies the stimuli presentation details.</w:t>
      </w:r>
    </w:p>
    <w:p w:rsidR="00A302A8" w:rsidRDefault="00A302A8" w:rsidP="008635DD">
      <w:pPr>
        <w:pStyle w:val="ListParagraph"/>
      </w:pPr>
      <w:r>
        <w:tab/>
      </w:r>
      <w:r>
        <w:tab/>
      </w:r>
      <w:r>
        <w:tab/>
        <w:t>atc:font</w:t>
      </w:r>
      <w:r>
        <w:tab/>
      </w:r>
      <w:r>
        <w:tab/>
      </w:r>
      <w:r>
        <w:tab/>
      </w:r>
      <w:r>
        <w:tab/>
        <w:t xml:space="preserve">Name of the font to display the initial symbol in. </w:t>
      </w:r>
    </w:p>
    <w:p w:rsidR="00A302A8" w:rsidRDefault="00A302A8" w:rsidP="00BD7C29">
      <w:pPr>
        <w:pStyle w:val="ListParagraph"/>
        <w:ind w:left="5760"/>
      </w:pPr>
      <w:r>
        <w:t>('Courier', 'Helvetica', 'SansSerif', 'Times', 'Serif', 'TypeWriter', 'OldEnglish', 'Decorative', 'System')</w:t>
      </w:r>
    </w:p>
    <w:p w:rsidR="00A302A8" w:rsidRDefault="00A302A8" w:rsidP="008635DD">
      <w:pPr>
        <w:pStyle w:val="ListParagraph"/>
      </w:pPr>
      <w:r>
        <w:tab/>
      </w:r>
      <w:r>
        <w:tab/>
      </w:r>
      <w:r>
        <w:tab/>
        <w:t>atc:font_size</w:t>
      </w:r>
      <w:r>
        <w:tab/>
      </w:r>
      <w:r>
        <w:tab/>
      </w:r>
      <w:r>
        <w:tab/>
        <w:t>Font size for the initial display to be displayed in.</w:t>
      </w:r>
    </w:p>
    <w:p w:rsidR="00A302A8" w:rsidRDefault="00A302A8" w:rsidP="008635DD">
      <w:pPr>
        <w:pStyle w:val="ListParagraph"/>
      </w:pPr>
      <w:r>
        <w:tab/>
      </w:r>
      <w:r>
        <w:tab/>
      </w:r>
      <w:r>
        <w:tab/>
        <w:t>atc:font_colour</w:t>
      </w:r>
      <w:r>
        <w:tab/>
      </w:r>
      <w:r>
        <w:tab/>
      </w:r>
      <w:r>
        <w:tab/>
        <w:t>Font colour of the initial display ('black', 'white', 'blue', 'red', 'green').</w:t>
      </w:r>
    </w:p>
    <w:p w:rsidR="00A302A8" w:rsidRDefault="00A302A8" w:rsidP="008635DD">
      <w:pPr>
        <w:pStyle w:val="ListParagraph"/>
      </w:pPr>
      <w:r>
        <w:tab/>
      </w:r>
      <w:r>
        <w:tab/>
      </w:r>
      <w:r>
        <w:tab/>
        <w:t>atc:display_duration</w:t>
      </w:r>
      <w:r>
        <w:tab/>
      </w:r>
      <w:r>
        <w:tab/>
        <w:t>Duration in seconds for each stimuli to be displayed for.</w:t>
      </w:r>
    </w:p>
    <w:p w:rsidR="00A302A8" w:rsidRDefault="00A302A8" w:rsidP="008635DD">
      <w:pPr>
        <w:pStyle w:val="ListParagraph"/>
      </w:pPr>
      <w:r>
        <w:tab/>
      </w:r>
      <w:r>
        <w:tab/>
      </w:r>
      <w:r>
        <w:tab/>
        <w:t>atc:show_timer</w:t>
      </w:r>
      <w:r>
        <w:tab/>
      </w:r>
      <w:r>
        <w:tab/>
      </w:r>
      <w:r>
        <w:tab/>
        <w:t>Show/Hide the countdown timer before the next stimuli is shown ('true' or 'false').</w:t>
      </w:r>
    </w:p>
    <w:p w:rsidR="00A302A8" w:rsidRDefault="00A302A8" w:rsidP="008635DD">
      <w:pPr>
        <w:pStyle w:val="ListParagraph"/>
      </w:pPr>
      <w:r>
        <w:tab/>
      </w:r>
      <w:r>
        <w:tab/>
      </w:r>
      <w:r>
        <w:tab/>
        <w:t>atc:x</w:t>
      </w:r>
      <w:r>
        <w:tab/>
      </w:r>
      <w:r>
        <w:tab/>
      </w:r>
      <w:r>
        <w:tab/>
      </w:r>
      <w:r>
        <w:tab/>
        <w:t>Horizontal position of the stimuli in pixels.</w:t>
      </w:r>
    </w:p>
    <w:p w:rsidR="00A302A8" w:rsidRDefault="00A302A8" w:rsidP="008635DD">
      <w:pPr>
        <w:pStyle w:val="ListParagraph"/>
      </w:pPr>
      <w:r>
        <w:tab/>
      </w:r>
      <w:r>
        <w:tab/>
      </w:r>
      <w:r>
        <w:tab/>
        <w:t>atc:y</w:t>
      </w:r>
      <w:r>
        <w:tab/>
      </w:r>
      <w:r>
        <w:tab/>
      </w:r>
      <w:r>
        <w:tab/>
      </w:r>
      <w:r>
        <w:tab/>
        <w:t>Veritical position of the stimuli in pixels.</w:t>
      </w:r>
    </w:p>
    <w:p w:rsidR="00A302A8" w:rsidRDefault="00A302A8" w:rsidP="008635DD">
      <w:pPr>
        <w:pStyle w:val="ListParagraph"/>
      </w:pPr>
      <w:r>
        <w:tab/>
        <w:t xml:space="preserve">  atc:correct_feedback</w:t>
      </w:r>
      <w:r>
        <w:tab/>
      </w:r>
      <w:r>
        <w:tab/>
      </w:r>
      <w:r>
        <w:tab/>
      </w:r>
      <w:r>
        <w:tab/>
        <w:t>Sub-element of &lt;atc:nbackTask&gt;. Specifies the user feedback when they respond correctly.</w:t>
      </w:r>
    </w:p>
    <w:p w:rsidR="00A302A8" w:rsidRDefault="00A302A8" w:rsidP="008635DD">
      <w:pPr>
        <w:pStyle w:val="ListParagraph"/>
      </w:pPr>
      <w:r>
        <w:tab/>
      </w:r>
      <w:r>
        <w:tab/>
      </w:r>
      <w:r>
        <w:tab/>
        <w:t>atc:symbol</w:t>
      </w:r>
      <w:r>
        <w:tab/>
      </w:r>
      <w:r>
        <w:tab/>
      </w:r>
      <w:r>
        <w:tab/>
        <w:t xml:space="preserve">The symbol to be displayed when a user correctly identifies a stimuli as an N back stimuli </w:t>
      </w:r>
    </w:p>
    <w:p w:rsidR="00A302A8" w:rsidRDefault="00A302A8" w:rsidP="00BD7C29">
      <w:pPr>
        <w:pStyle w:val="ListParagraph"/>
        <w:ind w:left="5040" w:firstLine="720"/>
      </w:pPr>
      <w:r>
        <w:t>('circle', 'square').</w:t>
      </w:r>
    </w:p>
    <w:p w:rsidR="00A302A8" w:rsidRDefault="00A302A8" w:rsidP="008635DD">
      <w:pPr>
        <w:pStyle w:val="ListParagraph"/>
      </w:pPr>
      <w:r>
        <w:tab/>
      </w:r>
      <w:r>
        <w:tab/>
      </w:r>
      <w:r>
        <w:tab/>
        <w:t>atc:colour</w:t>
      </w:r>
      <w:r>
        <w:tab/>
      </w:r>
      <w:r>
        <w:tab/>
      </w:r>
      <w:r>
        <w:tab/>
        <w:t>Colour of the feedback symbol ('black', 'white', 'blue', 'red', 'green').</w:t>
      </w:r>
    </w:p>
    <w:p w:rsidR="00A302A8" w:rsidRDefault="00A302A8" w:rsidP="008635DD">
      <w:pPr>
        <w:pStyle w:val="ListParagraph"/>
      </w:pPr>
      <w:r>
        <w:tab/>
      </w:r>
      <w:r>
        <w:tab/>
      </w:r>
      <w:r>
        <w:tab/>
        <w:t>atc:width</w:t>
      </w:r>
      <w:r>
        <w:tab/>
      </w:r>
      <w:r>
        <w:tab/>
      </w:r>
      <w:r>
        <w:tab/>
        <w:t>Width of the feedback symbol.</w:t>
      </w:r>
    </w:p>
    <w:p w:rsidR="00A302A8" w:rsidRDefault="00A302A8" w:rsidP="008635DD">
      <w:pPr>
        <w:pStyle w:val="ListParagraph"/>
      </w:pPr>
      <w:r>
        <w:tab/>
      </w:r>
      <w:r>
        <w:tab/>
      </w:r>
      <w:r>
        <w:tab/>
        <w:t>atc:height</w:t>
      </w:r>
      <w:r>
        <w:tab/>
      </w:r>
      <w:r>
        <w:tab/>
      </w:r>
      <w:r>
        <w:tab/>
        <w:t>Height of the feedback symbol.</w:t>
      </w:r>
    </w:p>
    <w:p w:rsidR="00A302A8" w:rsidRDefault="00A302A8" w:rsidP="008635DD">
      <w:pPr>
        <w:pStyle w:val="ListParagraph"/>
      </w:pPr>
      <w:r>
        <w:tab/>
      </w:r>
      <w:r>
        <w:tab/>
      </w:r>
      <w:r>
        <w:tab/>
        <w:t>atc:x</w:t>
      </w:r>
      <w:r>
        <w:tab/>
      </w:r>
      <w:r>
        <w:tab/>
      </w:r>
      <w:r>
        <w:tab/>
      </w:r>
      <w:r>
        <w:tab/>
        <w:t>Horizontal position of the feedback symbol in pixels.</w:t>
      </w:r>
    </w:p>
    <w:p w:rsidR="00A302A8" w:rsidRDefault="00A302A8" w:rsidP="008635DD">
      <w:pPr>
        <w:pStyle w:val="ListParagraph"/>
      </w:pPr>
      <w:r>
        <w:tab/>
      </w:r>
      <w:r>
        <w:tab/>
      </w:r>
      <w:r>
        <w:tab/>
        <w:t>atc:y</w:t>
      </w:r>
      <w:r>
        <w:tab/>
      </w:r>
      <w:r>
        <w:tab/>
      </w:r>
      <w:r>
        <w:tab/>
      </w:r>
      <w:r>
        <w:tab/>
        <w:t>Vertical position of the feedback symbol in pixels.</w:t>
      </w:r>
    </w:p>
    <w:p w:rsidR="00A302A8" w:rsidRDefault="00A302A8" w:rsidP="008635DD">
      <w:pPr>
        <w:pStyle w:val="ListParagraph"/>
      </w:pPr>
      <w:r>
        <w:tab/>
        <w:t xml:space="preserve">  atc:incorrect_feedback</w:t>
      </w:r>
      <w:r>
        <w:tab/>
      </w:r>
      <w:r>
        <w:tab/>
      </w:r>
      <w:r>
        <w:tab/>
        <w:t xml:space="preserve">Sub-element of &lt;atc:nbackTask&gt;. Specifies the user feedback when they respond </w:t>
      </w:r>
    </w:p>
    <w:p w:rsidR="00A302A8" w:rsidRDefault="00A302A8" w:rsidP="00BD7C29">
      <w:pPr>
        <w:pStyle w:val="ListParagraph"/>
        <w:ind w:left="5040" w:firstLine="720"/>
      </w:pPr>
      <w:r>
        <w:t>incorrectly.</w:t>
      </w:r>
    </w:p>
    <w:p w:rsidR="00A302A8" w:rsidRDefault="00A302A8" w:rsidP="00BD7C29">
      <w:pPr>
        <w:pStyle w:val="ListParagraph"/>
        <w:ind w:left="5760" w:hanging="2880"/>
      </w:pPr>
      <w:r>
        <w:t>atc:symbol</w:t>
      </w:r>
      <w:r>
        <w:tab/>
        <w:t xml:space="preserve">The symbol to be displayed when a user incorrectly identifies a stimuli as an N back stimuli ('circle', 'square'). </w:t>
      </w:r>
    </w:p>
    <w:p w:rsidR="00A302A8" w:rsidRDefault="00A302A8" w:rsidP="008635DD">
      <w:pPr>
        <w:pStyle w:val="ListParagraph"/>
      </w:pPr>
      <w:r>
        <w:tab/>
      </w:r>
      <w:r>
        <w:tab/>
      </w:r>
      <w:r>
        <w:tab/>
      </w:r>
      <w:r>
        <w:tab/>
      </w:r>
      <w:r>
        <w:tab/>
      </w:r>
      <w:r>
        <w:tab/>
      </w:r>
      <w:r>
        <w:tab/>
        <w:t>If the user responds within the first N stimuli, it is also considered as incorrect.</w:t>
      </w:r>
    </w:p>
    <w:p w:rsidR="00A302A8" w:rsidRDefault="00A302A8" w:rsidP="008635DD">
      <w:pPr>
        <w:pStyle w:val="ListParagraph"/>
      </w:pPr>
      <w:r>
        <w:tab/>
      </w:r>
      <w:r>
        <w:tab/>
      </w:r>
      <w:r>
        <w:tab/>
        <w:t>atc:colour</w:t>
      </w:r>
      <w:r>
        <w:tab/>
      </w:r>
      <w:r>
        <w:tab/>
      </w:r>
      <w:r>
        <w:tab/>
        <w:t>Colour of the feedback symbol ('black', 'white', 'blue', 'red', 'green').</w:t>
      </w:r>
    </w:p>
    <w:p w:rsidR="00A302A8" w:rsidRDefault="00A302A8" w:rsidP="008635DD">
      <w:pPr>
        <w:pStyle w:val="ListParagraph"/>
      </w:pPr>
      <w:r>
        <w:tab/>
      </w:r>
      <w:r>
        <w:tab/>
      </w:r>
      <w:r>
        <w:tab/>
        <w:t>atc:width</w:t>
      </w:r>
      <w:r>
        <w:tab/>
      </w:r>
      <w:r>
        <w:tab/>
      </w:r>
      <w:r>
        <w:tab/>
        <w:t>Width of the feedback symbol.</w:t>
      </w:r>
    </w:p>
    <w:p w:rsidR="00A302A8" w:rsidRDefault="00A302A8" w:rsidP="008635DD">
      <w:pPr>
        <w:pStyle w:val="ListParagraph"/>
      </w:pPr>
      <w:r>
        <w:tab/>
      </w:r>
      <w:r>
        <w:tab/>
      </w:r>
      <w:r>
        <w:tab/>
        <w:t>atc:height</w:t>
      </w:r>
      <w:r>
        <w:tab/>
      </w:r>
      <w:r>
        <w:tab/>
      </w:r>
      <w:r>
        <w:tab/>
        <w:t>Height of the feedback symbol.</w:t>
      </w:r>
    </w:p>
    <w:p w:rsidR="00A302A8" w:rsidRDefault="00A302A8" w:rsidP="008635DD">
      <w:pPr>
        <w:pStyle w:val="ListParagraph"/>
      </w:pPr>
      <w:r>
        <w:tab/>
      </w:r>
      <w:r>
        <w:tab/>
      </w:r>
      <w:r>
        <w:tab/>
        <w:t>atc:x</w:t>
      </w:r>
      <w:r>
        <w:tab/>
      </w:r>
      <w:r>
        <w:tab/>
      </w:r>
      <w:r>
        <w:tab/>
      </w:r>
      <w:r>
        <w:tab/>
        <w:t>Horizontal position of the feedback symbol in pixels.</w:t>
      </w:r>
    </w:p>
    <w:p w:rsidR="00A302A8" w:rsidRDefault="00A302A8" w:rsidP="008635DD">
      <w:pPr>
        <w:pStyle w:val="ListParagraph"/>
      </w:pPr>
      <w:r>
        <w:tab/>
      </w:r>
      <w:r>
        <w:tab/>
      </w:r>
      <w:r>
        <w:tab/>
        <w:t>atc:y</w:t>
      </w:r>
      <w:r>
        <w:tab/>
      </w:r>
      <w:r>
        <w:tab/>
      </w:r>
      <w:r>
        <w:tab/>
      </w:r>
      <w:r>
        <w:tab/>
        <w:t>Vertical position of the feedback symbol in pixels.</w:t>
      </w:r>
    </w:p>
    <w:p w:rsidR="00A302A8" w:rsidRDefault="00A302A8" w:rsidP="008635DD">
      <w:pPr>
        <w:pStyle w:val="ListParagraph"/>
      </w:pPr>
      <w:r>
        <w:t xml:space="preserve">          atc:timer </w:t>
      </w:r>
    </w:p>
    <w:p w:rsidR="00A302A8" w:rsidRDefault="00A302A8" w:rsidP="00BD7C29">
      <w:pPr>
        <w:pStyle w:val="ListParagraph"/>
        <w:ind w:left="5760" w:hanging="2880"/>
      </w:pPr>
      <w:r>
        <w:t>atc:font</w:t>
      </w:r>
      <w:r>
        <w:tab/>
        <w:t>Name of the font to display the count down timer in. ('Courier', 'Helvetica', 'SansSerif', 'Times', 'Serif', 'TypeWriter', 'OldEnglish', 'Decorative', 'System')</w:t>
      </w:r>
    </w:p>
    <w:p w:rsidR="00A302A8" w:rsidRDefault="00A302A8" w:rsidP="008635DD">
      <w:pPr>
        <w:pStyle w:val="ListParagraph"/>
      </w:pPr>
      <w:r>
        <w:tab/>
      </w:r>
      <w:r>
        <w:tab/>
      </w:r>
      <w:r>
        <w:tab/>
        <w:t>atc:font_size</w:t>
      </w:r>
      <w:r>
        <w:tab/>
      </w:r>
      <w:r>
        <w:tab/>
      </w:r>
      <w:r>
        <w:tab/>
        <w:t>Font size for the count down timer to be displayed in.</w:t>
      </w:r>
    </w:p>
    <w:p w:rsidR="00A302A8" w:rsidRDefault="00A302A8" w:rsidP="008635DD">
      <w:pPr>
        <w:pStyle w:val="ListParagraph"/>
      </w:pPr>
      <w:r>
        <w:tab/>
      </w:r>
      <w:r>
        <w:tab/>
      </w:r>
      <w:r>
        <w:tab/>
        <w:t>atc:font_colour</w:t>
      </w:r>
      <w:r>
        <w:tab/>
      </w:r>
      <w:r>
        <w:tab/>
      </w:r>
      <w:r>
        <w:tab/>
        <w:t>Font colour of the count down timer ('black', 'white', 'blue', 'red', 'green').</w:t>
      </w:r>
    </w:p>
    <w:p w:rsidR="00A302A8" w:rsidRDefault="00A302A8" w:rsidP="008635DD">
      <w:pPr>
        <w:pStyle w:val="ListParagraph"/>
      </w:pPr>
      <w:r>
        <w:tab/>
      </w:r>
      <w:r>
        <w:tab/>
      </w:r>
      <w:r>
        <w:tab/>
        <w:t>atc:x</w:t>
      </w:r>
      <w:r>
        <w:tab/>
      </w:r>
      <w:r>
        <w:tab/>
      </w:r>
      <w:r>
        <w:tab/>
      </w:r>
      <w:r>
        <w:tab/>
        <w:t>Horizontal position of the count down timer in pixels.</w:t>
      </w:r>
    </w:p>
    <w:p w:rsidR="00A302A8" w:rsidRDefault="00A302A8" w:rsidP="008635DD">
      <w:pPr>
        <w:pStyle w:val="ListParagraph"/>
      </w:pPr>
      <w:r>
        <w:tab/>
      </w:r>
      <w:r>
        <w:tab/>
      </w:r>
      <w:r>
        <w:tab/>
        <w:t>atc:y</w:t>
      </w:r>
      <w:r>
        <w:tab/>
      </w:r>
      <w:r>
        <w:tab/>
      </w:r>
      <w:r>
        <w:tab/>
      </w:r>
      <w:r>
        <w:tab/>
        <w:t>Veritical position of the count down timer in pixels.</w:t>
      </w:r>
    </w:p>
    <w:p w:rsidR="00A302A8" w:rsidRDefault="00A302A8" w:rsidP="008635DD">
      <w:pPr>
        <w:pStyle w:val="ListParagraph"/>
      </w:pPr>
    </w:p>
    <w:p w:rsidR="00A302A8" w:rsidRDefault="00A302A8" w:rsidP="008635DD">
      <w:pPr>
        <w:pStyle w:val="ListParagraph"/>
      </w:pPr>
    </w:p>
    <w:p w:rsidR="00A302A8" w:rsidRDefault="00A302A8" w:rsidP="008635DD">
      <w:pPr>
        <w:pStyle w:val="ListParagraph"/>
      </w:pPr>
    </w:p>
    <w:p w:rsidR="00A302A8" w:rsidRDefault="00A302A8" w:rsidP="008635DD">
      <w:pPr>
        <w:pStyle w:val="ListParagraph"/>
      </w:pPr>
    </w:p>
    <w:p w:rsidR="00A302A8" w:rsidRDefault="00A302A8" w:rsidP="008635DD">
      <w:pPr>
        <w:pStyle w:val="ListParagraph"/>
      </w:pPr>
    </w:p>
    <w:p w:rsidR="00A302A8" w:rsidRDefault="00A302A8" w:rsidP="008635DD">
      <w:pPr>
        <w:pStyle w:val="ListParagraph"/>
      </w:pPr>
    </w:p>
    <w:p w:rsidR="00A302A8" w:rsidRDefault="00A302A8" w:rsidP="008635DD">
      <w:pPr>
        <w:pStyle w:val="ListParagraph"/>
      </w:pPr>
    </w:p>
    <w:p w:rsidR="00A302A8" w:rsidRDefault="00A302A8" w:rsidP="008635DD">
      <w:pPr>
        <w:pStyle w:val="ListParagraph"/>
      </w:pPr>
      <w:r>
        <w:t>Example:</w:t>
      </w:r>
    </w:p>
    <w:p w:rsidR="00A302A8" w:rsidRDefault="00A302A8" w:rsidP="008635DD">
      <w:pPr>
        <w:pStyle w:val="ListParagraph"/>
      </w:pPr>
    </w:p>
    <w:p w:rsidR="00A302A8" w:rsidRDefault="00A302A8" w:rsidP="008635DD">
      <w:pPr>
        <w:pStyle w:val="ListParagraph"/>
      </w:pPr>
      <w:r>
        <w:t>&lt;atc:trial atc:idx='test2' atc:param='default' atc:map="map1" atc:sky="script2" atc:ui="ui001"&gt;</w:t>
      </w:r>
    </w:p>
    <w:p w:rsidR="00A302A8" w:rsidRDefault="00A302A8" w:rsidP="008635DD">
      <w:pPr>
        <w:pStyle w:val="ListParagraph"/>
      </w:pPr>
      <w:r>
        <w:tab/>
        <w:t>&lt;atc:timeEvent&gt;300&lt;/atc:timeEvent&gt;</w:t>
      </w:r>
    </w:p>
    <w:p w:rsidR="00A302A8" w:rsidRDefault="00A302A8" w:rsidP="008635DD">
      <w:pPr>
        <w:pStyle w:val="ListParagraph"/>
      </w:pPr>
      <w:r>
        <w:t xml:space="preserve">        &lt;atc:nbackTask atc:start='2' atc:end='180' atc:auto_handoff='true' atc:auto_accept='true' atc:background_colour='black' atc:response_key='space' atc:n_factor='2' atc:reptition_probability='40' atc:show_task='true'&gt;</w:t>
      </w:r>
    </w:p>
    <w:p w:rsidR="00A302A8" w:rsidRDefault="00A302A8" w:rsidP="008635DD">
      <w:pPr>
        <w:pStyle w:val="ListParagraph"/>
      </w:pPr>
      <w:r>
        <w:t xml:space="preserve">          &lt;atc:initial_display atc:symbol='+' atc:font='Courier' atc:font_size='50' atc:font_colour='white' atc:duration='3' atc:show_timer='true' atc:x='487' atc:y='330'/&gt;</w:t>
      </w:r>
    </w:p>
    <w:p w:rsidR="00A302A8" w:rsidRDefault="00A302A8" w:rsidP="008635DD">
      <w:pPr>
        <w:pStyle w:val="ListParagraph"/>
      </w:pPr>
      <w:r>
        <w:t xml:space="preserve">          &lt;atc:stimuli atc:font='SansSerif' atc:font_size='50' atc:font_colour='white' atc:display_duration='2' atc:show_timer='true' atc:x='487' atc:y='330' /&gt;</w:t>
      </w:r>
    </w:p>
    <w:p w:rsidR="00A302A8" w:rsidRDefault="00A302A8" w:rsidP="008635DD">
      <w:pPr>
        <w:pStyle w:val="ListParagraph"/>
      </w:pPr>
      <w:r>
        <w:t xml:space="preserve">          &lt;atc:correct_feedback atc:symbol='circle' atc:colour='green' atc:width='15' atc:height='15' atc:x='500' atc:y='410'/&gt;</w:t>
      </w:r>
    </w:p>
    <w:p w:rsidR="00A302A8" w:rsidRDefault="00A302A8" w:rsidP="008635DD">
      <w:pPr>
        <w:pStyle w:val="ListParagraph"/>
      </w:pPr>
      <w:r>
        <w:t xml:space="preserve">          &lt;atc:incorrect_feedback atc:symbol='square' atc:colour='red' atc:width='15' atc:height='15' atc:x='500' atc:y='410'/&gt;</w:t>
      </w:r>
    </w:p>
    <w:p w:rsidR="00A302A8" w:rsidRDefault="00A302A8" w:rsidP="008635DD">
      <w:pPr>
        <w:pStyle w:val="ListParagraph"/>
      </w:pPr>
      <w:r>
        <w:t xml:space="preserve">          &lt;atc:timer atc:font='SansSerif' atc:font_size='20' atc:font_colour='white' atc:x='465' atc:y='450' /&gt;</w:t>
      </w:r>
    </w:p>
    <w:p w:rsidR="00A302A8" w:rsidRDefault="00A302A8" w:rsidP="008635DD">
      <w:pPr>
        <w:pStyle w:val="ListParagraph"/>
      </w:pPr>
      <w:r>
        <w:t xml:space="preserve">        &lt;/atc:nbackTask&gt;</w:t>
      </w:r>
    </w:p>
    <w:p w:rsidR="00A302A8" w:rsidRDefault="00A302A8" w:rsidP="008635DD">
      <w:pPr>
        <w:pStyle w:val="ListParagraph"/>
      </w:pPr>
      <w:r>
        <w:t>&lt;/atc:trial&gt;</w:t>
      </w:r>
    </w:p>
    <w:p w:rsidR="00A302A8" w:rsidRDefault="00A302A8" w:rsidP="008635DD">
      <w:pPr>
        <w:pStyle w:val="ListParagraph"/>
      </w:pPr>
    </w:p>
    <w:p w:rsidR="00A302A8" w:rsidRDefault="00A302A8" w:rsidP="00BD7C29">
      <w:r>
        <w:br w:type="page"/>
        <w:t>*******************************************************************************************************************************</w:t>
      </w:r>
    </w:p>
    <w:p w:rsidR="00A302A8" w:rsidRDefault="00A302A8" w:rsidP="00BD7C29">
      <w:r w:rsidRPr="00281CB6">
        <w:rPr>
          <w:b/>
          <w:bCs/>
        </w:rPr>
        <w:t>Version</w:t>
      </w:r>
      <w:r>
        <w:t xml:space="preserve">: </w:t>
      </w:r>
      <w:r>
        <w:tab/>
        <w:t>2.4.5.10</w:t>
      </w:r>
    </w:p>
    <w:p w:rsidR="00A302A8" w:rsidRDefault="00A302A8" w:rsidP="00BD7C29">
      <w:r w:rsidRPr="00B82946">
        <w:rPr>
          <w:b/>
          <w:bCs/>
        </w:rPr>
        <w:t>Developer:</w:t>
      </w:r>
      <w:r>
        <w:tab/>
        <w:t>Aaron Yeung (</w:t>
      </w:r>
      <w:hyperlink r:id="rId16" w:history="1">
        <w:r w:rsidRPr="00780830">
          <w:rPr>
            <w:rStyle w:val="Hyperlink"/>
          </w:rPr>
          <w:t>aaron.c.yeung@gmail.com</w:t>
        </w:r>
      </w:hyperlink>
      <w:r>
        <w:t>)</w:t>
      </w:r>
    </w:p>
    <w:p w:rsidR="00A302A8" w:rsidRDefault="00A302A8" w:rsidP="00BD7C29">
      <w:r w:rsidRPr="008635DD">
        <w:rPr>
          <w:b/>
          <w:bCs/>
        </w:rPr>
        <w:t>CVS Branch:</w:t>
      </w:r>
      <w:r>
        <w:tab/>
        <w:t>atclab-rel-2_4_5_branch</w:t>
      </w:r>
    </w:p>
    <w:p w:rsidR="00A302A8" w:rsidRDefault="00A302A8" w:rsidP="00BD7C29">
      <w:r w:rsidRPr="008635DD">
        <w:rPr>
          <w:b/>
          <w:bCs/>
        </w:rPr>
        <w:t>CVS Tag:</w:t>
      </w:r>
      <w:r>
        <w:tab/>
        <w:t>atclab-rel-2_4_5_10</w:t>
      </w:r>
    </w:p>
    <w:p w:rsidR="00A302A8" w:rsidRPr="00424D78" w:rsidRDefault="00A302A8" w:rsidP="00BD7C29">
      <w:r>
        <w:rPr>
          <w:b/>
          <w:bCs/>
        </w:rPr>
        <w:t>Release Date:</w:t>
      </w:r>
      <w:r w:rsidRPr="00640F72">
        <w:tab/>
      </w:r>
    </w:p>
    <w:p w:rsidR="00A302A8" w:rsidRPr="00B82946" w:rsidRDefault="00A302A8" w:rsidP="00BD7C29">
      <w:pPr>
        <w:rPr>
          <w:b/>
          <w:bCs/>
        </w:rPr>
      </w:pPr>
      <w:r w:rsidRPr="00B82946">
        <w:rPr>
          <w:b/>
          <w:bCs/>
        </w:rPr>
        <w:t>Notes:</w:t>
      </w:r>
    </w:p>
    <w:p w:rsidR="00A302A8" w:rsidRDefault="00A302A8" w:rsidP="00BD7C29">
      <w:pPr>
        <w:pStyle w:val="ListParagraph"/>
        <w:numPr>
          <w:ilvl w:val="0"/>
          <w:numId w:val="8"/>
        </w:numPr>
      </w:pPr>
      <w:r>
        <w:t>Modified aircraft behaviour such that if aircraft are ready to be accepted (flashing orange) or</w:t>
      </w:r>
    </w:p>
    <w:p w:rsidR="00A302A8" w:rsidRDefault="00A302A8" w:rsidP="008635DD">
      <w:pPr>
        <w:pStyle w:val="ListParagraph"/>
      </w:pPr>
      <w:r>
        <w:t xml:space="preserve">            ready to be handed off (flashing blue) at the time of interruption, that aircraft will automatically</w:t>
      </w:r>
    </w:p>
    <w:p w:rsidR="00A302A8" w:rsidRDefault="00A302A8" w:rsidP="008635DD">
      <w:pPr>
        <w:pStyle w:val="ListParagraph"/>
      </w:pPr>
      <w:r>
        <w:tab/>
        <w:t xml:space="preserve">    be accepted or handed off.</w:t>
      </w:r>
    </w:p>
    <w:p w:rsidR="00A302A8" w:rsidRDefault="00A302A8" w:rsidP="00BD7C29">
      <w:r>
        <w:br w:type="page"/>
        <w:t>*******************************************************************************************************************************</w:t>
      </w:r>
    </w:p>
    <w:p w:rsidR="00A302A8" w:rsidRDefault="00A302A8" w:rsidP="00BD7C29">
      <w:r w:rsidRPr="00281CB6">
        <w:rPr>
          <w:b/>
          <w:bCs/>
        </w:rPr>
        <w:t>Version</w:t>
      </w:r>
      <w:r>
        <w:t xml:space="preserve">: </w:t>
      </w:r>
      <w:r>
        <w:tab/>
        <w:t>2.4.5.9</w:t>
      </w:r>
    </w:p>
    <w:p w:rsidR="00A302A8" w:rsidRDefault="00A302A8" w:rsidP="00BD7C29">
      <w:r w:rsidRPr="00B82946">
        <w:rPr>
          <w:b/>
          <w:bCs/>
        </w:rPr>
        <w:t>Developer:</w:t>
      </w:r>
      <w:r>
        <w:tab/>
        <w:t>Aaron Yeung (</w:t>
      </w:r>
      <w:hyperlink r:id="rId17" w:history="1">
        <w:r w:rsidRPr="00780830">
          <w:rPr>
            <w:rStyle w:val="Hyperlink"/>
          </w:rPr>
          <w:t>aaron.c.yeung@gmail.com</w:t>
        </w:r>
      </w:hyperlink>
      <w:r>
        <w:t>)</w:t>
      </w:r>
    </w:p>
    <w:p w:rsidR="00A302A8" w:rsidRDefault="00A302A8" w:rsidP="00BD7C29">
      <w:r w:rsidRPr="008635DD">
        <w:rPr>
          <w:b/>
          <w:bCs/>
        </w:rPr>
        <w:t>CVS Branch:</w:t>
      </w:r>
      <w:r>
        <w:tab/>
        <w:t>atclab-rel-2_4_5_branch</w:t>
      </w:r>
    </w:p>
    <w:p w:rsidR="00A302A8" w:rsidRDefault="00A302A8" w:rsidP="00BD7C29">
      <w:r w:rsidRPr="008635DD">
        <w:rPr>
          <w:b/>
          <w:bCs/>
        </w:rPr>
        <w:t>CVS Tag:</w:t>
      </w:r>
      <w:r>
        <w:tab/>
        <w:t>atclab-rel-2_4_5_9</w:t>
      </w:r>
    </w:p>
    <w:p w:rsidR="00A302A8" w:rsidRPr="00424D78" w:rsidRDefault="00A302A8" w:rsidP="00BD7C29">
      <w:r>
        <w:rPr>
          <w:b/>
          <w:bCs/>
        </w:rPr>
        <w:t>Release Date:</w:t>
      </w:r>
      <w:r w:rsidRPr="00640F72">
        <w:tab/>
      </w:r>
    </w:p>
    <w:p w:rsidR="00A302A8" w:rsidRPr="00B82946" w:rsidRDefault="00A302A8" w:rsidP="00BD7C29">
      <w:pPr>
        <w:rPr>
          <w:b/>
          <w:bCs/>
        </w:rPr>
      </w:pPr>
      <w:r w:rsidRPr="00B82946">
        <w:rPr>
          <w:b/>
          <w:bCs/>
        </w:rPr>
        <w:t>Notes:</w:t>
      </w:r>
    </w:p>
    <w:p w:rsidR="00A302A8" w:rsidRDefault="00A302A8" w:rsidP="008635DD">
      <w:pPr>
        <w:pStyle w:val="ListParagraph"/>
        <w:numPr>
          <w:ilvl w:val="0"/>
          <w:numId w:val="8"/>
        </w:numPr>
      </w:pPr>
      <w:r>
        <w:t>Implemented scriptable external program that can be run during the interruption period. An experimenter can specify the name of the .exe file without the full path or include the full path to the executable enclosed between double quotes ("")</w:t>
      </w:r>
    </w:p>
    <w:p w:rsidR="00A302A8" w:rsidRDefault="00A302A8" w:rsidP="008635DD">
      <w:pPr>
        <w:pStyle w:val="ListParagraph"/>
      </w:pPr>
    </w:p>
    <w:p w:rsidR="00A302A8" w:rsidRDefault="00A302A8" w:rsidP="008635DD">
      <w:pPr>
        <w:pStyle w:val="ListParagraph"/>
      </w:pPr>
      <w:r>
        <w:t>*******************************************************************************************************************</w:t>
      </w:r>
    </w:p>
    <w:p w:rsidR="00A302A8" w:rsidRDefault="00A302A8" w:rsidP="008635DD">
      <w:pPr>
        <w:pStyle w:val="ListParagraph"/>
      </w:pPr>
      <w:r>
        <w:t xml:space="preserve">          XML Element</w:t>
      </w:r>
      <w:r>
        <w:tab/>
      </w:r>
      <w:r>
        <w:tab/>
        <w:t xml:space="preserve">Attributes  </w:t>
      </w:r>
      <w:r>
        <w:tab/>
      </w:r>
      <w:r>
        <w:tab/>
        <w:t>Description</w:t>
      </w:r>
    </w:p>
    <w:p w:rsidR="00A302A8" w:rsidRDefault="00A302A8" w:rsidP="008635DD">
      <w:pPr>
        <w:pStyle w:val="ListParagraph"/>
      </w:pPr>
      <w:r>
        <w:t>*******************************************************************************************************************</w:t>
      </w:r>
    </w:p>
    <w:p w:rsidR="00A302A8" w:rsidRDefault="00A302A8" w:rsidP="00BD7C29">
      <w:pPr>
        <w:pStyle w:val="ListParagraph"/>
        <w:ind w:firstLine="720"/>
      </w:pPr>
      <w:r>
        <w:t>atc:interruption</w:t>
      </w:r>
      <w:r>
        <w:tab/>
      </w:r>
      <w:r>
        <w:tab/>
        <w:t>atc:external_program</w:t>
      </w:r>
      <w:r>
        <w:tab/>
        <w:t>Name of executable or full path to executable</w:t>
      </w:r>
    </w:p>
    <w:p w:rsidR="00A302A8" w:rsidRDefault="00A302A8" w:rsidP="008635DD">
      <w:pPr>
        <w:pStyle w:val="ListParagraph"/>
      </w:pPr>
    </w:p>
    <w:p w:rsidR="00A302A8" w:rsidRDefault="00A302A8" w:rsidP="008635DD">
      <w:pPr>
        <w:pStyle w:val="ListParagraph"/>
      </w:pPr>
      <w:r>
        <w:t>Example:</w:t>
      </w:r>
    </w:p>
    <w:p w:rsidR="00A302A8" w:rsidRDefault="00A302A8" w:rsidP="008635DD">
      <w:pPr>
        <w:pStyle w:val="ListParagraph"/>
      </w:pPr>
      <w:r>
        <w:t>&lt;atc:trial atc:idx='test1' atc:param='default' atc:map="map1" atc:sky="script1" atc:ui="ui001"&gt;</w:t>
      </w:r>
    </w:p>
    <w:p w:rsidR="00A302A8" w:rsidRDefault="00A302A8" w:rsidP="008635DD">
      <w:pPr>
        <w:pStyle w:val="ListParagraph"/>
      </w:pPr>
      <w:r>
        <w:tab/>
      </w:r>
      <w:r>
        <w:tab/>
        <w:t>&lt;atc:timeEvent&gt;300&lt;/atc:timeEvent&gt;</w:t>
      </w:r>
    </w:p>
    <w:p w:rsidR="00A302A8" w:rsidRDefault="00A302A8" w:rsidP="008635DD">
      <w:pPr>
        <w:pStyle w:val="ListParagraph"/>
      </w:pPr>
      <w:r>
        <w:t xml:space="preserve">        </w:t>
      </w:r>
      <w:r>
        <w:tab/>
        <w:t xml:space="preserve">&lt;atc:interruption atc:start='60' atc:end='180' atc:auto_handoff='true' atc:auto_accept='true' </w:t>
      </w:r>
    </w:p>
    <w:p w:rsidR="00A302A8" w:rsidRDefault="00A302A8" w:rsidP="008635DD">
      <w:pPr>
        <w:pStyle w:val="ListParagraph"/>
      </w:pPr>
      <w:r>
        <w:tab/>
      </w:r>
      <w:r>
        <w:tab/>
      </w:r>
      <w:r>
        <w:tab/>
        <w:t xml:space="preserve">atc:show_blank_screen='false' </w:t>
      </w:r>
    </w:p>
    <w:p w:rsidR="00A302A8" w:rsidRDefault="00A302A8" w:rsidP="008635DD">
      <w:pPr>
        <w:pStyle w:val="ListParagraph"/>
      </w:pPr>
      <w:r>
        <w:tab/>
      </w:r>
      <w:r>
        <w:tab/>
      </w:r>
      <w:r>
        <w:tab/>
        <w:t>atc:external_program='"C:\Program Files\Windows NT\Accessories\wordpad.exe"'/&gt;</w:t>
      </w:r>
    </w:p>
    <w:p w:rsidR="00A302A8" w:rsidRDefault="00A302A8" w:rsidP="008635DD">
      <w:pPr>
        <w:pStyle w:val="ListParagraph"/>
      </w:pPr>
      <w:r>
        <w:t>&lt;/atc:trial&gt;</w:t>
      </w:r>
    </w:p>
    <w:p w:rsidR="00A302A8" w:rsidRDefault="00A302A8" w:rsidP="00BD7C29">
      <w:r>
        <w:br w:type="page"/>
        <w:t>*******************************************************************************************************************************</w:t>
      </w:r>
    </w:p>
    <w:p w:rsidR="00A302A8" w:rsidRDefault="00A302A8" w:rsidP="00BD7C29">
      <w:r w:rsidRPr="00281CB6">
        <w:rPr>
          <w:b/>
          <w:bCs/>
        </w:rPr>
        <w:t>Version</w:t>
      </w:r>
      <w:r>
        <w:t xml:space="preserve">: </w:t>
      </w:r>
      <w:r>
        <w:tab/>
        <w:t>2.4.5.8</w:t>
      </w:r>
    </w:p>
    <w:p w:rsidR="00A302A8" w:rsidRDefault="00A302A8" w:rsidP="00BD7C29">
      <w:r w:rsidRPr="00B82946">
        <w:rPr>
          <w:b/>
          <w:bCs/>
        </w:rPr>
        <w:t>Developer:</w:t>
      </w:r>
      <w:r>
        <w:tab/>
        <w:t>Aaron Yeung (</w:t>
      </w:r>
      <w:hyperlink r:id="rId18" w:history="1">
        <w:r w:rsidRPr="00780830">
          <w:rPr>
            <w:rStyle w:val="Hyperlink"/>
          </w:rPr>
          <w:t>aaron.c.yeung@gmail.com</w:t>
        </w:r>
      </w:hyperlink>
      <w:r>
        <w:t>)</w:t>
      </w:r>
    </w:p>
    <w:p w:rsidR="00A302A8" w:rsidRDefault="00A302A8" w:rsidP="00BD7C29">
      <w:r w:rsidRPr="008635DD">
        <w:rPr>
          <w:b/>
          <w:bCs/>
        </w:rPr>
        <w:t>CVS Branch:</w:t>
      </w:r>
      <w:r>
        <w:tab/>
        <w:t>atclab-rel-2_4_5_branch</w:t>
      </w:r>
    </w:p>
    <w:p w:rsidR="00A302A8" w:rsidRDefault="00A302A8" w:rsidP="00BD7C29">
      <w:r w:rsidRPr="008635DD">
        <w:rPr>
          <w:b/>
          <w:bCs/>
        </w:rPr>
        <w:t>CVS Tag:</w:t>
      </w:r>
      <w:r>
        <w:tab/>
        <w:t>atclab-rel-2_4_5_8</w:t>
      </w:r>
    </w:p>
    <w:p w:rsidR="00A302A8" w:rsidRPr="00424D78" w:rsidRDefault="00A302A8" w:rsidP="00BD7C29">
      <w:r>
        <w:rPr>
          <w:b/>
          <w:bCs/>
        </w:rPr>
        <w:t>Release Date:</w:t>
      </w:r>
      <w:r w:rsidRPr="00640F72">
        <w:tab/>
      </w:r>
    </w:p>
    <w:p w:rsidR="00A302A8" w:rsidRPr="00B82946" w:rsidRDefault="00A302A8" w:rsidP="00BD7C29">
      <w:pPr>
        <w:rPr>
          <w:b/>
          <w:bCs/>
        </w:rPr>
      </w:pPr>
      <w:r w:rsidRPr="00B82946">
        <w:rPr>
          <w:b/>
          <w:bCs/>
        </w:rPr>
        <w:t>Notes:</w:t>
      </w:r>
    </w:p>
    <w:p w:rsidR="00A302A8" w:rsidRDefault="00A302A8" w:rsidP="00BD7C29">
      <w:pPr>
        <w:pStyle w:val="ListParagraph"/>
        <w:numPr>
          <w:ilvl w:val="0"/>
          <w:numId w:val="8"/>
        </w:numPr>
      </w:pPr>
      <w:r>
        <w:t>Implemented scriptable interruption task with configurable start time, end time, automatic aircraft acceptance, automatic aircraft handoff and the displaying of a full black screen</w:t>
      </w:r>
    </w:p>
    <w:p w:rsidR="00A302A8" w:rsidRDefault="00A302A8" w:rsidP="008635DD">
      <w:pPr>
        <w:pStyle w:val="ListParagraph"/>
      </w:pPr>
      <w:r>
        <w:t xml:space="preserve">          </w:t>
      </w:r>
    </w:p>
    <w:p w:rsidR="00A302A8" w:rsidRDefault="00A302A8" w:rsidP="008635DD">
      <w:pPr>
        <w:pStyle w:val="ListParagraph"/>
      </w:pPr>
      <w:r>
        <w:t>*******************************************************************************************************************</w:t>
      </w:r>
    </w:p>
    <w:p w:rsidR="00A302A8" w:rsidRDefault="00A302A8" w:rsidP="008635DD">
      <w:pPr>
        <w:pStyle w:val="ListParagraph"/>
      </w:pPr>
      <w:r>
        <w:t xml:space="preserve">          XML Element</w:t>
      </w:r>
      <w:r>
        <w:tab/>
      </w:r>
      <w:r>
        <w:tab/>
        <w:t xml:space="preserve">Attributes  </w:t>
      </w:r>
      <w:r>
        <w:tab/>
      </w:r>
      <w:r>
        <w:tab/>
        <w:t>Description</w:t>
      </w:r>
    </w:p>
    <w:p w:rsidR="00A302A8" w:rsidRDefault="00A302A8" w:rsidP="008635DD">
      <w:pPr>
        <w:pStyle w:val="ListParagraph"/>
      </w:pPr>
      <w:r>
        <w:t>*******************************************************************************************************************</w:t>
      </w:r>
    </w:p>
    <w:p w:rsidR="00A302A8" w:rsidRDefault="00A302A8" w:rsidP="008635DD">
      <w:pPr>
        <w:pStyle w:val="ListParagraph"/>
      </w:pPr>
      <w:r>
        <w:tab/>
        <w:t xml:space="preserve">  atc:interruption</w:t>
      </w:r>
      <w:r>
        <w:tab/>
        <w:t>atc:start</w:t>
      </w:r>
      <w:r>
        <w:tab/>
      </w:r>
      <w:r>
        <w:tab/>
        <w:t>Trial time when the interruption begins</w:t>
      </w:r>
    </w:p>
    <w:p w:rsidR="00A302A8" w:rsidRDefault="00A302A8" w:rsidP="008635DD">
      <w:pPr>
        <w:pStyle w:val="ListParagraph"/>
      </w:pPr>
      <w:r>
        <w:tab/>
      </w:r>
      <w:r>
        <w:tab/>
      </w:r>
      <w:r>
        <w:tab/>
      </w:r>
      <w:r>
        <w:tab/>
        <w:t>atc:end</w:t>
      </w:r>
      <w:r>
        <w:tab/>
      </w:r>
      <w:r>
        <w:tab/>
      </w:r>
      <w:r>
        <w:tab/>
        <w:t>Trial time when the interruption ends</w:t>
      </w:r>
    </w:p>
    <w:p w:rsidR="00A302A8" w:rsidRDefault="00A302A8" w:rsidP="008635DD">
      <w:pPr>
        <w:pStyle w:val="ListParagraph"/>
      </w:pPr>
      <w:r>
        <w:tab/>
      </w:r>
      <w:r>
        <w:tab/>
      </w:r>
      <w:r>
        <w:tab/>
      </w:r>
      <w:r>
        <w:tab/>
        <w:t>atc:auto_handoff</w:t>
      </w:r>
      <w:r>
        <w:tab/>
        <w:t>Set if aircraft are automatically handed off during the interruption (true/false)</w:t>
      </w:r>
    </w:p>
    <w:p w:rsidR="00A302A8" w:rsidRDefault="00A302A8" w:rsidP="008635DD">
      <w:pPr>
        <w:pStyle w:val="ListParagraph"/>
      </w:pPr>
      <w:r>
        <w:tab/>
      </w:r>
      <w:r>
        <w:tab/>
      </w:r>
      <w:r>
        <w:tab/>
      </w:r>
      <w:r>
        <w:tab/>
        <w:t>atc:auto_accept</w:t>
      </w:r>
      <w:r>
        <w:tab/>
        <w:t>Set if aircraft are automatically accepted during the interruption (true/false)</w:t>
      </w:r>
    </w:p>
    <w:p w:rsidR="00A302A8" w:rsidRDefault="00A302A8" w:rsidP="008635DD">
      <w:pPr>
        <w:pStyle w:val="ListParagraph"/>
      </w:pPr>
      <w:r>
        <w:tab/>
      </w:r>
      <w:r>
        <w:tab/>
      </w:r>
      <w:r>
        <w:tab/>
      </w:r>
      <w:r>
        <w:tab/>
        <w:t>atc:show_blank_screen</w:t>
      </w:r>
      <w:r>
        <w:tab/>
        <w:t>Set if a full black screen is to be displayed to hide the aircraft simulation (true/false)</w:t>
      </w:r>
    </w:p>
    <w:p w:rsidR="00A302A8" w:rsidRDefault="00A302A8" w:rsidP="008635DD">
      <w:pPr>
        <w:pStyle w:val="ListParagraph"/>
      </w:pPr>
      <w:r>
        <w:tab/>
      </w:r>
      <w:r>
        <w:tab/>
      </w:r>
      <w:r>
        <w:tab/>
      </w:r>
      <w:r>
        <w:tab/>
        <w:t>atc:external_program</w:t>
      </w:r>
      <w:r>
        <w:tab/>
        <w:t>Not implemented yet</w:t>
      </w:r>
    </w:p>
    <w:p w:rsidR="00A302A8" w:rsidRDefault="00A302A8" w:rsidP="008635DD">
      <w:pPr>
        <w:pStyle w:val="ListParagraph"/>
      </w:pPr>
    </w:p>
    <w:p w:rsidR="00A302A8" w:rsidRDefault="00A302A8" w:rsidP="008635DD">
      <w:pPr>
        <w:pStyle w:val="ListParagraph"/>
      </w:pPr>
    </w:p>
    <w:p w:rsidR="00A302A8" w:rsidRDefault="00A302A8" w:rsidP="008635DD">
      <w:pPr>
        <w:pStyle w:val="ListParagraph"/>
      </w:pPr>
    </w:p>
    <w:p w:rsidR="00A302A8" w:rsidRDefault="00A302A8" w:rsidP="008635DD">
      <w:pPr>
        <w:pStyle w:val="ListParagraph"/>
      </w:pPr>
    </w:p>
    <w:p w:rsidR="00A302A8" w:rsidRDefault="00A302A8" w:rsidP="008635DD">
      <w:pPr>
        <w:pStyle w:val="ListParagraph"/>
      </w:pPr>
    </w:p>
    <w:p w:rsidR="00A302A8" w:rsidRDefault="00A302A8" w:rsidP="008635DD">
      <w:pPr>
        <w:pStyle w:val="ListParagraph"/>
      </w:pPr>
      <w:r>
        <w:t>Example:</w:t>
      </w:r>
    </w:p>
    <w:p w:rsidR="00A302A8" w:rsidRDefault="00A302A8" w:rsidP="008635DD">
      <w:pPr>
        <w:pStyle w:val="ListParagraph"/>
      </w:pPr>
      <w:r>
        <w:tab/>
        <w:t>&lt;atc:trial atc:idx='test2' atc:param='default' atc:map="map1" atc:sky="script2" atc:ui="ui001"&gt;</w:t>
      </w:r>
    </w:p>
    <w:p w:rsidR="00A302A8" w:rsidRDefault="00A302A8" w:rsidP="008635DD">
      <w:pPr>
        <w:pStyle w:val="ListParagraph"/>
      </w:pPr>
      <w:r>
        <w:tab/>
      </w:r>
      <w:r>
        <w:tab/>
        <w:t>&lt;atc:timeEvent&gt;300&lt;/atc:timeEvent&gt;</w:t>
      </w:r>
    </w:p>
    <w:p w:rsidR="00A302A8" w:rsidRDefault="00A302A8" w:rsidP="008635DD">
      <w:pPr>
        <w:pStyle w:val="ListParagraph"/>
      </w:pPr>
      <w:r>
        <w:t xml:space="preserve">        </w:t>
      </w:r>
      <w:r>
        <w:tab/>
        <w:t>&lt;atc:interruption atc:start='40' atc:end='180' atc:auto_handoff='false' atc:auto_accept='false' atc:show_blank_screen='true' atc:external_program='c:\' /&gt;</w:t>
      </w:r>
    </w:p>
    <w:p w:rsidR="00A302A8" w:rsidRDefault="00A302A8" w:rsidP="008635DD">
      <w:pPr>
        <w:pStyle w:val="ListParagraph"/>
      </w:pPr>
      <w:r>
        <w:tab/>
        <w:t>&lt;/atc:trial&gt;</w:t>
      </w:r>
    </w:p>
    <w:p w:rsidR="00A302A8" w:rsidRDefault="00A302A8" w:rsidP="00BD7C29">
      <w:r>
        <w:br w:type="page"/>
        <w:t>*******************************************************************************************************************************</w:t>
      </w:r>
    </w:p>
    <w:p w:rsidR="00A302A8" w:rsidRDefault="00A302A8" w:rsidP="00BD7C29">
      <w:r w:rsidRPr="00281CB6">
        <w:rPr>
          <w:b/>
          <w:bCs/>
        </w:rPr>
        <w:t>Version</w:t>
      </w:r>
      <w:r>
        <w:t xml:space="preserve">: </w:t>
      </w:r>
      <w:r>
        <w:tab/>
        <w:t>2.4.5.7</w:t>
      </w:r>
    </w:p>
    <w:p w:rsidR="00A302A8" w:rsidRDefault="00A302A8" w:rsidP="00BD7C29">
      <w:r w:rsidRPr="00B82946">
        <w:rPr>
          <w:b/>
          <w:bCs/>
        </w:rPr>
        <w:t>Developer:</w:t>
      </w:r>
      <w:r>
        <w:tab/>
        <w:t>Aaron Yeung (</w:t>
      </w:r>
      <w:hyperlink r:id="rId19" w:history="1">
        <w:r w:rsidRPr="00780830">
          <w:rPr>
            <w:rStyle w:val="Hyperlink"/>
          </w:rPr>
          <w:t>aaron.c.yeung@gmail.com</w:t>
        </w:r>
      </w:hyperlink>
      <w:r>
        <w:t>)</w:t>
      </w:r>
    </w:p>
    <w:p w:rsidR="00A302A8" w:rsidRDefault="00A302A8" w:rsidP="00BD7C29">
      <w:r w:rsidRPr="008635DD">
        <w:rPr>
          <w:b/>
          <w:bCs/>
        </w:rPr>
        <w:t>CVS Branch:</w:t>
      </w:r>
      <w:r>
        <w:tab/>
        <w:t>atclab-rel-2_4_5_branch</w:t>
      </w:r>
    </w:p>
    <w:p w:rsidR="00A302A8" w:rsidRDefault="00A302A8" w:rsidP="00BD7C29">
      <w:r w:rsidRPr="008635DD">
        <w:rPr>
          <w:b/>
          <w:bCs/>
        </w:rPr>
        <w:t>CVS Tag:</w:t>
      </w:r>
      <w:r>
        <w:tab/>
        <w:t>atclab-rel-2_4_5_7</w:t>
      </w:r>
    </w:p>
    <w:p w:rsidR="00A302A8" w:rsidRPr="00424D78" w:rsidRDefault="00A302A8" w:rsidP="00BD7C29">
      <w:r>
        <w:rPr>
          <w:b/>
          <w:bCs/>
        </w:rPr>
        <w:t>Release Date:</w:t>
      </w:r>
      <w:r w:rsidRPr="00640F72">
        <w:tab/>
      </w:r>
    </w:p>
    <w:p w:rsidR="00A302A8" w:rsidRPr="00B82946" w:rsidRDefault="00A302A8" w:rsidP="00BD7C29">
      <w:pPr>
        <w:rPr>
          <w:b/>
          <w:bCs/>
        </w:rPr>
      </w:pPr>
      <w:r w:rsidRPr="00B82946">
        <w:rPr>
          <w:b/>
          <w:bCs/>
        </w:rPr>
        <w:t>Notes:</w:t>
      </w:r>
    </w:p>
    <w:p w:rsidR="00A302A8" w:rsidRDefault="00A302A8" w:rsidP="00BD7C29">
      <w:pPr>
        <w:pStyle w:val="ListParagraph"/>
        <w:numPr>
          <w:ilvl w:val="0"/>
          <w:numId w:val="8"/>
        </w:numPr>
      </w:pPr>
      <w:r>
        <w:t>Fixed two issues:</w:t>
      </w:r>
    </w:p>
    <w:p w:rsidR="00A302A8" w:rsidRDefault="00A302A8" w:rsidP="00BD7C29">
      <w:pPr>
        <w:pStyle w:val="ListParagraph"/>
        <w:numPr>
          <w:ilvl w:val="0"/>
          <w:numId w:val="9"/>
        </w:numPr>
      </w:pPr>
      <w:r>
        <w:t>Canvasview grabs all the keypress events which causes other widgets like the altitude selection tool to not be able to be escaped</w:t>
      </w:r>
    </w:p>
    <w:p w:rsidR="00A302A8" w:rsidRDefault="00A302A8" w:rsidP="00BD7C29">
      <w:pPr>
        <w:pStyle w:val="ListParagraph"/>
        <w:numPr>
          <w:ilvl w:val="0"/>
          <w:numId w:val="9"/>
        </w:numPr>
      </w:pPr>
      <w:r>
        <w:t>When aircraft are set with a customized handoff key, the default handoff key 'h' is not usable for handoff</w:t>
      </w:r>
    </w:p>
    <w:p w:rsidR="00A302A8" w:rsidRDefault="00A302A8" w:rsidP="00BD7C29">
      <w:r>
        <w:br w:type="page"/>
        <w:t>*******************************************************************************************************************************</w:t>
      </w:r>
    </w:p>
    <w:p w:rsidR="00A302A8" w:rsidRDefault="00A302A8" w:rsidP="00BD7C29">
      <w:r w:rsidRPr="00281CB6">
        <w:rPr>
          <w:b/>
          <w:bCs/>
        </w:rPr>
        <w:t>Version</w:t>
      </w:r>
      <w:r>
        <w:t xml:space="preserve">: </w:t>
      </w:r>
      <w:r>
        <w:tab/>
        <w:t>2.4.5.6</w:t>
      </w:r>
    </w:p>
    <w:p w:rsidR="00A302A8" w:rsidRDefault="00A302A8" w:rsidP="00BD7C29">
      <w:r w:rsidRPr="00B82946">
        <w:rPr>
          <w:b/>
          <w:bCs/>
        </w:rPr>
        <w:t>Developer:</w:t>
      </w:r>
      <w:r>
        <w:tab/>
        <w:t>Aaron Yeung (</w:t>
      </w:r>
      <w:hyperlink r:id="rId20" w:history="1">
        <w:r w:rsidRPr="00780830">
          <w:rPr>
            <w:rStyle w:val="Hyperlink"/>
          </w:rPr>
          <w:t>aaron.c.yeung@gmail.com</w:t>
        </w:r>
      </w:hyperlink>
      <w:r>
        <w:t>)</w:t>
      </w:r>
    </w:p>
    <w:p w:rsidR="00A302A8" w:rsidRDefault="00A302A8" w:rsidP="00BD7C29">
      <w:r w:rsidRPr="008635DD">
        <w:rPr>
          <w:b/>
          <w:bCs/>
        </w:rPr>
        <w:t>CVS Branch:</w:t>
      </w:r>
      <w:r>
        <w:tab/>
        <w:t>atclab-rel-2_4_5_branch</w:t>
      </w:r>
    </w:p>
    <w:p w:rsidR="00A302A8" w:rsidRDefault="00A302A8" w:rsidP="00BD7C29">
      <w:r w:rsidRPr="008635DD">
        <w:rPr>
          <w:b/>
          <w:bCs/>
        </w:rPr>
        <w:t>CVS Tag:</w:t>
      </w:r>
      <w:r>
        <w:tab/>
        <w:t>atclab-rel-2_4_5_6</w:t>
      </w:r>
    </w:p>
    <w:p w:rsidR="00A302A8" w:rsidRPr="00424D78" w:rsidRDefault="00A302A8" w:rsidP="00BD7C29">
      <w:r>
        <w:rPr>
          <w:b/>
          <w:bCs/>
        </w:rPr>
        <w:t>Release Date:</w:t>
      </w:r>
      <w:r w:rsidRPr="00640F72">
        <w:tab/>
      </w:r>
    </w:p>
    <w:p w:rsidR="00A302A8" w:rsidRPr="00B82946" w:rsidRDefault="00A302A8" w:rsidP="00BD7C29">
      <w:pPr>
        <w:rPr>
          <w:b/>
          <w:bCs/>
        </w:rPr>
      </w:pPr>
      <w:r w:rsidRPr="00B82946">
        <w:rPr>
          <w:b/>
          <w:bCs/>
        </w:rPr>
        <w:t>Notes:</w:t>
      </w:r>
    </w:p>
    <w:p w:rsidR="00A302A8" w:rsidRDefault="00A302A8" w:rsidP="00BD7C29">
      <w:pPr>
        <w:pStyle w:val="ListParagraph"/>
        <w:numPr>
          <w:ilvl w:val="0"/>
          <w:numId w:val="8"/>
        </w:numPr>
      </w:pPr>
      <w:r>
        <w:t>Implemented a scriptable handoff keys for individual aircraft. The default handoff key is still the 'h' key.</w:t>
      </w:r>
    </w:p>
    <w:p w:rsidR="00A302A8" w:rsidRDefault="00A302A8" w:rsidP="008635DD">
      <w:pPr>
        <w:pStyle w:val="ListParagraph"/>
      </w:pPr>
    </w:p>
    <w:p w:rsidR="00A302A8" w:rsidRDefault="00A302A8" w:rsidP="00BD7C29">
      <w:pPr>
        <w:pStyle w:val="ListParagraph"/>
        <w:ind w:left="360" w:firstLine="360"/>
      </w:pPr>
      <w:r>
        <w:t>*******************************************************************************************************************</w:t>
      </w:r>
    </w:p>
    <w:p w:rsidR="00A302A8" w:rsidRDefault="00A302A8" w:rsidP="008635DD">
      <w:pPr>
        <w:pStyle w:val="ListParagraph"/>
      </w:pPr>
      <w:r>
        <w:t xml:space="preserve">          XML Element                 </w:t>
      </w:r>
      <w:r>
        <w:tab/>
        <w:t>Description</w:t>
      </w:r>
    </w:p>
    <w:p w:rsidR="00A302A8" w:rsidRDefault="00A302A8" w:rsidP="00BD7C29">
      <w:pPr>
        <w:pStyle w:val="ListParagraph"/>
        <w:ind w:left="0" w:firstLine="720"/>
      </w:pPr>
      <w:r>
        <w:t>*******************************************************************************************************************</w:t>
      </w:r>
    </w:p>
    <w:p w:rsidR="00A302A8" w:rsidRDefault="00A302A8" w:rsidP="008635DD">
      <w:pPr>
        <w:pStyle w:val="ListParagraph"/>
      </w:pPr>
      <w:r>
        <w:tab/>
        <w:t xml:space="preserve">  atc:handoffKey</w:t>
      </w:r>
      <w:r>
        <w:tab/>
        <w:t>Specifies the key that will be used to handoff an aircraft instead of the default 'h' key. E.g. "w"</w:t>
      </w:r>
    </w:p>
    <w:p w:rsidR="00A302A8" w:rsidRDefault="00A302A8" w:rsidP="008635DD">
      <w:pPr>
        <w:pStyle w:val="ListParagraph"/>
      </w:pPr>
      <w:r>
        <w:tab/>
      </w:r>
      <w:r>
        <w:tab/>
      </w:r>
      <w:r>
        <w:tab/>
      </w:r>
      <w:r>
        <w:tab/>
        <w:t>For special non-character keys, the following are supported:</w:t>
      </w:r>
    </w:p>
    <w:p w:rsidR="00A302A8" w:rsidRDefault="00A302A8" w:rsidP="008635DD">
      <w:pPr>
        <w:pStyle w:val="ListParagraph"/>
      </w:pPr>
      <w:r>
        <w:tab/>
      </w:r>
      <w:r>
        <w:tab/>
      </w:r>
      <w:r>
        <w:tab/>
      </w:r>
      <w:r>
        <w:tab/>
        <w:t xml:space="preserve">- "key_up" </w:t>
      </w:r>
      <w:r>
        <w:tab/>
        <w:t>- Up arrow</w:t>
      </w:r>
    </w:p>
    <w:p w:rsidR="00A302A8" w:rsidRDefault="00A302A8" w:rsidP="008635DD">
      <w:pPr>
        <w:pStyle w:val="ListParagraph"/>
      </w:pPr>
      <w:r>
        <w:tab/>
      </w:r>
      <w:r>
        <w:tab/>
      </w:r>
      <w:r>
        <w:tab/>
      </w:r>
      <w:r>
        <w:tab/>
        <w:t>- "key_down"</w:t>
      </w:r>
      <w:r>
        <w:tab/>
        <w:t>- Down arrow</w:t>
      </w:r>
    </w:p>
    <w:p w:rsidR="00A302A8" w:rsidRDefault="00A302A8" w:rsidP="008635DD">
      <w:pPr>
        <w:pStyle w:val="ListParagraph"/>
      </w:pPr>
      <w:r>
        <w:tab/>
      </w:r>
      <w:r>
        <w:tab/>
      </w:r>
      <w:r>
        <w:tab/>
      </w:r>
      <w:r>
        <w:tab/>
        <w:t>- "key_left"</w:t>
      </w:r>
      <w:r>
        <w:tab/>
        <w:t>- Left arrow</w:t>
      </w:r>
    </w:p>
    <w:p w:rsidR="00A302A8" w:rsidRDefault="00A302A8" w:rsidP="008635DD">
      <w:pPr>
        <w:pStyle w:val="ListParagraph"/>
      </w:pPr>
      <w:r>
        <w:tab/>
      </w:r>
      <w:r>
        <w:tab/>
      </w:r>
      <w:r>
        <w:tab/>
      </w:r>
      <w:r>
        <w:tab/>
        <w:t>- "key_right"</w:t>
      </w:r>
      <w:r>
        <w:tab/>
        <w:t>- Right arrow</w:t>
      </w:r>
    </w:p>
    <w:p w:rsidR="00A302A8" w:rsidRDefault="00A302A8" w:rsidP="008635DD">
      <w:pPr>
        <w:pStyle w:val="ListParagraph"/>
      </w:pPr>
      <w:r>
        <w:t xml:space="preserve">            </w:t>
      </w:r>
      <w:r>
        <w:tab/>
      </w:r>
      <w:r>
        <w:tab/>
      </w:r>
      <w:r>
        <w:tab/>
      </w:r>
      <w:r>
        <w:tab/>
      </w:r>
      <w:r>
        <w:tab/>
        <w:t xml:space="preserve">    </w:t>
      </w:r>
    </w:p>
    <w:p w:rsidR="00A302A8" w:rsidRDefault="00A302A8" w:rsidP="00BD7C29">
      <w:pPr>
        <w:pStyle w:val="ListParagraph"/>
        <w:ind w:left="0" w:firstLine="720"/>
      </w:pPr>
    </w:p>
    <w:p w:rsidR="00A302A8" w:rsidRDefault="00A302A8" w:rsidP="00BD7C29">
      <w:pPr>
        <w:pStyle w:val="ListParagraph"/>
        <w:ind w:left="0" w:firstLine="720"/>
      </w:pPr>
    </w:p>
    <w:p w:rsidR="00A302A8" w:rsidRDefault="00A302A8" w:rsidP="00BD7C29">
      <w:pPr>
        <w:pStyle w:val="ListParagraph"/>
        <w:ind w:left="0" w:firstLine="720"/>
      </w:pPr>
    </w:p>
    <w:p w:rsidR="00A302A8" w:rsidRDefault="00A302A8" w:rsidP="00BD7C29">
      <w:pPr>
        <w:pStyle w:val="ListParagraph"/>
        <w:ind w:left="0" w:firstLine="720"/>
      </w:pPr>
    </w:p>
    <w:p w:rsidR="00A302A8" w:rsidRDefault="00A302A8" w:rsidP="00BD7C29">
      <w:pPr>
        <w:pStyle w:val="ListParagraph"/>
        <w:ind w:left="0" w:firstLine="720"/>
      </w:pPr>
    </w:p>
    <w:p w:rsidR="00A302A8" w:rsidRDefault="00A302A8" w:rsidP="00BD7C29">
      <w:pPr>
        <w:pStyle w:val="ListParagraph"/>
        <w:ind w:left="0" w:firstLine="720"/>
      </w:pPr>
      <w:r>
        <w:t>Example:</w:t>
      </w:r>
    </w:p>
    <w:p w:rsidR="00A302A8" w:rsidRDefault="00A302A8" w:rsidP="008635DD">
      <w:pPr>
        <w:pStyle w:val="ListParagraph"/>
      </w:pPr>
      <w:r>
        <w:tab/>
        <w:t xml:space="preserve">  &lt;atc:aircraft atc:idx="PM2" atc:type="A320"&gt;</w:t>
      </w:r>
    </w:p>
    <w:p w:rsidR="00A302A8" w:rsidRDefault="00A302A8" w:rsidP="008635DD">
      <w:pPr>
        <w:pStyle w:val="ListParagraph"/>
      </w:pPr>
      <w:r>
        <w:tab/>
      </w:r>
      <w:r>
        <w:tab/>
        <w:t>&lt;atc:start&gt;0&lt;/atc:start&gt;</w:t>
      </w:r>
    </w:p>
    <w:p w:rsidR="00A302A8" w:rsidRDefault="00A302A8" w:rsidP="008635DD">
      <w:pPr>
        <w:pStyle w:val="ListParagraph"/>
      </w:pPr>
      <w:r>
        <w:tab/>
      </w:r>
      <w:r>
        <w:tab/>
        <w:t>&lt;atc:altitude&gt;46000&lt;/atc:altitude&gt;</w:t>
      </w:r>
    </w:p>
    <w:p w:rsidR="00A302A8" w:rsidRDefault="00A302A8" w:rsidP="008635DD">
      <w:pPr>
        <w:pStyle w:val="ListParagraph"/>
      </w:pPr>
      <w:r>
        <w:t xml:space="preserve">        </w:t>
      </w:r>
      <w:r>
        <w:tab/>
        <w:t>&lt;atc:altitudeChangeEnableTime&gt;20&lt;/atc:altitudeChangeEnableTime&gt;</w:t>
      </w:r>
    </w:p>
    <w:p w:rsidR="00A302A8" w:rsidRDefault="00A302A8" w:rsidP="008635DD">
      <w:pPr>
        <w:pStyle w:val="ListParagraph"/>
      </w:pPr>
      <w:r>
        <w:tab/>
      </w:r>
      <w:r>
        <w:tab/>
        <w:t>&lt;atc:velocity&gt;450&lt;/atc:velocity&gt;</w:t>
      </w:r>
    </w:p>
    <w:p w:rsidR="00A302A8" w:rsidRDefault="00A302A8" w:rsidP="008635DD">
      <w:pPr>
        <w:pStyle w:val="ListParagraph"/>
      </w:pPr>
      <w:r>
        <w:tab/>
      </w:r>
      <w:r>
        <w:tab/>
        <w:t>&lt;atc:flightpath&gt;</w:t>
      </w:r>
    </w:p>
    <w:p w:rsidR="00A302A8" w:rsidRDefault="00A302A8" w:rsidP="008635DD">
      <w:pPr>
        <w:pStyle w:val="ListParagraph"/>
      </w:pPr>
      <w:r>
        <w:tab/>
      </w:r>
      <w:r>
        <w:tab/>
      </w:r>
      <w:r>
        <w:tab/>
        <w:t>&lt;atc:point atc:x='38'    atc:y='30.86' /&gt;</w:t>
      </w:r>
    </w:p>
    <w:p w:rsidR="00A302A8" w:rsidRDefault="00A302A8" w:rsidP="008635DD">
      <w:pPr>
        <w:pStyle w:val="ListParagraph"/>
      </w:pPr>
      <w:r>
        <w:tab/>
      </w:r>
      <w:r>
        <w:tab/>
      </w:r>
      <w:r>
        <w:tab/>
        <w:t>&lt;atc:point atc:x='30.6458'    atc:y='24.2536' /&gt;</w:t>
      </w:r>
    </w:p>
    <w:p w:rsidR="00A302A8" w:rsidRDefault="00A302A8" w:rsidP="008635DD">
      <w:pPr>
        <w:pStyle w:val="ListParagraph"/>
      </w:pPr>
      <w:r>
        <w:tab/>
      </w:r>
      <w:r>
        <w:tab/>
      </w:r>
      <w:r>
        <w:tab/>
        <w:t>&lt;atc:point atc:x='23.7007'    atc:y='18.0156' /&gt;</w:t>
      </w:r>
    </w:p>
    <w:p w:rsidR="00A302A8" w:rsidRDefault="00A302A8" w:rsidP="008635DD">
      <w:pPr>
        <w:pStyle w:val="ListParagraph"/>
      </w:pPr>
      <w:r>
        <w:tab/>
      </w:r>
      <w:r>
        <w:tab/>
      </w:r>
      <w:r>
        <w:tab/>
        <w:t>&lt;atc:point atc:x='23.7115'    atc:y='0' /&gt;</w:t>
      </w:r>
    </w:p>
    <w:p w:rsidR="00A302A8" w:rsidRDefault="00A302A8" w:rsidP="008635DD">
      <w:pPr>
        <w:pStyle w:val="ListParagraph"/>
      </w:pPr>
      <w:r>
        <w:tab/>
      </w:r>
      <w:r>
        <w:tab/>
        <w:t>&lt;/atc:flightpath&gt;</w:t>
      </w:r>
    </w:p>
    <w:p w:rsidR="00A302A8" w:rsidRDefault="00A302A8" w:rsidP="008635DD">
      <w:pPr>
        <w:pStyle w:val="ListParagraph"/>
      </w:pPr>
      <w:r>
        <w:tab/>
      </w:r>
      <w:r>
        <w:tab/>
        <w:t>&lt;atc:acceptedStateFlashParams&gt;</w:t>
      </w:r>
    </w:p>
    <w:p w:rsidR="00A302A8" w:rsidRDefault="00A302A8" w:rsidP="008635DD">
      <w:pPr>
        <w:pStyle w:val="ListParagraph"/>
      </w:pPr>
      <w:r>
        <w:tab/>
      </w:r>
      <w:r>
        <w:tab/>
      </w:r>
      <w:r>
        <w:tab/>
        <w:t>&lt;atc:flashItem&gt;fl&lt;/atc:flashItem&gt;</w:t>
      </w:r>
    </w:p>
    <w:p w:rsidR="00A302A8" w:rsidRDefault="00A302A8" w:rsidP="008635DD">
      <w:pPr>
        <w:pStyle w:val="ListParagraph"/>
      </w:pPr>
      <w:r>
        <w:tab/>
      </w:r>
      <w:r>
        <w:tab/>
      </w:r>
      <w:r>
        <w:tab/>
        <w:t>&lt;atc:colour&gt;red&lt;/atc:colour&gt;</w:t>
      </w:r>
    </w:p>
    <w:p w:rsidR="00A302A8" w:rsidRDefault="00A302A8" w:rsidP="008635DD">
      <w:pPr>
        <w:pStyle w:val="ListParagraph"/>
      </w:pPr>
      <w:r>
        <w:tab/>
      </w:r>
      <w:r>
        <w:tab/>
        <w:t>&lt;/atc:acceptedStateFlashParams&gt;</w:t>
      </w:r>
    </w:p>
    <w:p w:rsidR="00A302A8" w:rsidRDefault="00A302A8" w:rsidP="008635DD">
      <w:pPr>
        <w:pStyle w:val="ListParagraph"/>
      </w:pPr>
      <w:r>
        <w:tab/>
      </w:r>
      <w:r>
        <w:tab/>
        <w:t>&lt;atc:coordinationRequest atc:key='9'&gt;</w:t>
      </w:r>
    </w:p>
    <w:p w:rsidR="00A302A8" w:rsidRDefault="00A302A8" w:rsidP="008635DD">
      <w:pPr>
        <w:pStyle w:val="ListParagraph"/>
      </w:pPr>
      <w:r>
        <w:tab/>
      </w:r>
      <w:r>
        <w:tab/>
      </w:r>
      <w:r>
        <w:tab/>
        <w:t>&lt;atc:show&gt;true&lt;/atc:show&gt;</w:t>
      </w:r>
    </w:p>
    <w:p w:rsidR="00A302A8" w:rsidRDefault="00A302A8" w:rsidP="008635DD">
      <w:pPr>
        <w:pStyle w:val="ListParagraph"/>
      </w:pPr>
      <w:r>
        <w:tab/>
      </w:r>
      <w:r>
        <w:tab/>
        <w:t>&lt;/atc:coordinationRequest&gt;</w:t>
      </w:r>
    </w:p>
    <w:p w:rsidR="00A302A8" w:rsidRDefault="00A302A8" w:rsidP="008635DD">
      <w:pPr>
        <w:pStyle w:val="ListParagraph"/>
      </w:pPr>
      <w:r>
        <w:tab/>
      </w:r>
      <w:r>
        <w:tab/>
        <w:t>&lt;atc:handoffkey&gt;key_left&lt;/atc:handoffkey&gt;</w:t>
      </w:r>
    </w:p>
    <w:p w:rsidR="00A302A8" w:rsidRDefault="00A302A8" w:rsidP="008635DD">
      <w:pPr>
        <w:pStyle w:val="ListParagraph"/>
      </w:pPr>
      <w:r>
        <w:tab/>
        <w:t xml:space="preserve">  &lt;/atc:aircraft&gt;</w:t>
      </w:r>
      <w:r>
        <w:tab/>
      </w:r>
    </w:p>
    <w:p w:rsidR="00A302A8" w:rsidRDefault="00A302A8" w:rsidP="00BD7C29">
      <w:r>
        <w:br w:type="page"/>
        <w:t>*******************************************************************************************************************************</w:t>
      </w:r>
    </w:p>
    <w:p w:rsidR="00A302A8" w:rsidRDefault="00A302A8" w:rsidP="00BD7C29">
      <w:r w:rsidRPr="00281CB6">
        <w:rPr>
          <w:b/>
          <w:bCs/>
        </w:rPr>
        <w:t>Version</w:t>
      </w:r>
      <w:r>
        <w:t xml:space="preserve">: </w:t>
      </w:r>
      <w:r>
        <w:tab/>
        <w:t>2.4.5.5</w:t>
      </w:r>
    </w:p>
    <w:p w:rsidR="00A302A8" w:rsidRDefault="00A302A8" w:rsidP="00BD7C29">
      <w:r w:rsidRPr="00B82946">
        <w:rPr>
          <w:b/>
          <w:bCs/>
        </w:rPr>
        <w:t>Developer:</w:t>
      </w:r>
      <w:r>
        <w:tab/>
        <w:t>Aaron Yeung (</w:t>
      </w:r>
      <w:hyperlink r:id="rId21" w:history="1">
        <w:r w:rsidRPr="00780830">
          <w:rPr>
            <w:rStyle w:val="Hyperlink"/>
          </w:rPr>
          <w:t>aaron.c.yeung@gmail.com</w:t>
        </w:r>
      </w:hyperlink>
      <w:r>
        <w:t>)</w:t>
      </w:r>
    </w:p>
    <w:p w:rsidR="00A302A8" w:rsidRDefault="00A302A8" w:rsidP="00BD7C29">
      <w:r w:rsidRPr="008635DD">
        <w:rPr>
          <w:b/>
          <w:bCs/>
        </w:rPr>
        <w:t>CVS Branch:</w:t>
      </w:r>
      <w:r>
        <w:tab/>
        <w:t>atclab-rel-2_4_5_branch</w:t>
      </w:r>
    </w:p>
    <w:p w:rsidR="00A302A8" w:rsidRDefault="00A302A8" w:rsidP="00BD7C29">
      <w:r w:rsidRPr="008635DD">
        <w:rPr>
          <w:b/>
          <w:bCs/>
        </w:rPr>
        <w:t>CVS Tag:</w:t>
      </w:r>
      <w:r>
        <w:tab/>
        <w:t>atclab-rel-2_4_5_5</w:t>
      </w:r>
    </w:p>
    <w:p w:rsidR="00A302A8" w:rsidRPr="00424D78" w:rsidRDefault="00A302A8" w:rsidP="00BD7C29">
      <w:r>
        <w:rPr>
          <w:b/>
          <w:bCs/>
        </w:rPr>
        <w:t>Release Date:</w:t>
      </w:r>
      <w:r w:rsidRPr="00640F72">
        <w:tab/>
      </w:r>
    </w:p>
    <w:p w:rsidR="00A302A8" w:rsidRPr="00B82946" w:rsidRDefault="00A302A8" w:rsidP="00BD7C29">
      <w:pPr>
        <w:rPr>
          <w:b/>
          <w:bCs/>
        </w:rPr>
      </w:pPr>
      <w:r w:rsidRPr="00B82946">
        <w:rPr>
          <w:b/>
          <w:bCs/>
        </w:rPr>
        <w:t>Notes:</w:t>
      </w:r>
    </w:p>
    <w:p w:rsidR="00A302A8" w:rsidRDefault="00A302A8" w:rsidP="00BD7C29">
      <w:pPr>
        <w:pStyle w:val="ListParagraph"/>
        <w:numPr>
          <w:ilvl w:val="0"/>
          <w:numId w:val="8"/>
        </w:numPr>
      </w:pPr>
      <w:r>
        <w:t>Implemented a scriptable altitude change time restriction for aircraft.</w:t>
      </w:r>
    </w:p>
    <w:p w:rsidR="00A302A8" w:rsidRDefault="00A302A8" w:rsidP="008635DD">
      <w:pPr>
        <w:pStyle w:val="ListParagraph"/>
      </w:pPr>
    </w:p>
    <w:p w:rsidR="00A302A8" w:rsidRDefault="00A302A8" w:rsidP="00BD7C29">
      <w:pPr>
        <w:pStyle w:val="ListParagraph"/>
        <w:ind w:left="0" w:firstLine="720"/>
      </w:pPr>
      <w:r>
        <w:t>*******************************************************************************************************************</w:t>
      </w:r>
    </w:p>
    <w:p w:rsidR="00A302A8" w:rsidRDefault="00A302A8" w:rsidP="008635DD">
      <w:pPr>
        <w:pStyle w:val="ListParagraph"/>
      </w:pPr>
      <w:r>
        <w:t xml:space="preserve">          XML Element                 </w:t>
      </w:r>
      <w:r>
        <w:tab/>
        <w:t>Description</w:t>
      </w:r>
    </w:p>
    <w:p w:rsidR="00A302A8" w:rsidRDefault="00A302A8" w:rsidP="008635DD">
      <w:pPr>
        <w:pStyle w:val="ListParagraph"/>
      </w:pPr>
      <w:r>
        <w:t>*******************************************************************************************************************</w:t>
      </w:r>
    </w:p>
    <w:p w:rsidR="00A302A8" w:rsidRDefault="00A302A8" w:rsidP="008635DD">
      <w:pPr>
        <w:pStyle w:val="ListParagraph"/>
      </w:pPr>
      <w:r>
        <w:t>atc:altitudeChangeEnableTime</w:t>
      </w:r>
      <w:r>
        <w:tab/>
        <w:t>Specifies the time an aircraft's altitude selection list can be enabled</w:t>
      </w:r>
    </w:p>
    <w:p w:rsidR="00A302A8" w:rsidRDefault="00A302A8" w:rsidP="008635DD">
      <w:pPr>
        <w:pStyle w:val="ListParagraph"/>
      </w:pPr>
      <w:r>
        <w:t xml:space="preserve">          </w:t>
      </w:r>
    </w:p>
    <w:p w:rsidR="00A302A8" w:rsidRDefault="00A302A8" w:rsidP="008635DD">
      <w:pPr>
        <w:pStyle w:val="ListParagraph"/>
      </w:pPr>
      <w:r>
        <w:t xml:space="preserve">            </w:t>
      </w:r>
      <w:r>
        <w:tab/>
      </w:r>
    </w:p>
    <w:p w:rsidR="00A302A8" w:rsidRDefault="00A302A8" w:rsidP="008635DD">
      <w:pPr>
        <w:pStyle w:val="ListParagraph"/>
      </w:pPr>
    </w:p>
    <w:p w:rsidR="00A302A8" w:rsidRDefault="00A302A8" w:rsidP="008635DD">
      <w:pPr>
        <w:pStyle w:val="ListParagraph"/>
      </w:pPr>
    </w:p>
    <w:p w:rsidR="00A302A8" w:rsidRDefault="00A302A8" w:rsidP="008635DD">
      <w:pPr>
        <w:pStyle w:val="ListParagraph"/>
      </w:pPr>
    </w:p>
    <w:p w:rsidR="00A302A8" w:rsidRDefault="00A302A8" w:rsidP="008635DD">
      <w:pPr>
        <w:pStyle w:val="ListParagraph"/>
      </w:pPr>
    </w:p>
    <w:p w:rsidR="00A302A8" w:rsidRDefault="00A302A8" w:rsidP="008635DD">
      <w:pPr>
        <w:pStyle w:val="ListParagraph"/>
      </w:pPr>
    </w:p>
    <w:p w:rsidR="00A302A8" w:rsidRDefault="00A302A8" w:rsidP="008635DD">
      <w:pPr>
        <w:pStyle w:val="ListParagraph"/>
      </w:pPr>
    </w:p>
    <w:p w:rsidR="00A302A8" w:rsidRDefault="00A302A8" w:rsidP="008635DD">
      <w:pPr>
        <w:pStyle w:val="ListParagraph"/>
      </w:pPr>
    </w:p>
    <w:p w:rsidR="00A302A8" w:rsidRDefault="00A302A8" w:rsidP="008635DD">
      <w:pPr>
        <w:pStyle w:val="ListParagraph"/>
      </w:pPr>
    </w:p>
    <w:p w:rsidR="00A302A8" w:rsidRDefault="00A302A8" w:rsidP="008635DD">
      <w:pPr>
        <w:pStyle w:val="ListParagraph"/>
      </w:pPr>
      <w:r>
        <w:tab/>
      </w:r>
      <w:r>
        <w:tab/>
      </w:r>
      <w:r>
        <w:tab/>
      </w:r>
      <w:r>
        <w:tab/>
        <w:t xml:space="preserve">    </w:t>
      </w:r>
    </w:p>
    <w:p w:rsidR="00A302A8" w:rsidRDefault="00A302A8" w:rsidP="00BD7C29">
      <w:pPr>
        <w:pStyle w:val="ListParagraph"/>
        <w:ind w:left="0" w:firstLine="720"/>
      </w:pPr>
      <w:r>
        <w:t>Example:</w:t>
      </w:r>
    </w:p>
    <w:p w:rsidR="00A302A8" w:rsidRDefault="00A302A8" w:rsidP="008635DD">
      <w:pPr>
        <w:pStyle w:val="ListParagraph"/>
      </w:pPr>
      <w:r>
        <w:tab/>
        <w:t xml:space="preserve">  &lt;atc:aircraft atc:idx="PM2" atc:type="A320"&gt;</w:t>
      </w:r>
    </w:p>
    <w:p w:rsidR="00A302A8" w:rsidRDefault="00A302A8" w:rsidP="008635DD">
      <w:pPr>
        <w:pStyle w:val="ListParagraph"/>
      </w:pPr>
      <w:r>
        <w:tab/>
      </w:r>
      <w:r>
        <w:tab/>
        <w:t>&lt;atc:start&gt;0&lt;/atc:start&gt;</w:t>
      </w:r>
    </w:p>
    <w:p w:rsidR="00A302A8" w:rsidRDefault="00A302A8" w:rsidP="008635DD">
      <w:pPr>
        <w:pStyle w:val="ListParagraph"/>
      </w:pPr>
      <w:r>
        <w:tab/>
      </w:r>
      <w:r>
        <w:tab/>
        <w:t>&lt;atc:altitude&gt;46000&lt;/atc:altitude&gt;</w:t>
      </w:r>
    </w:p>
    <w:p w:rsidR="00A302A8" w:rsidRDefault="00A302A8" w:rsidP="008635DD">
      <w:pPr>
        <w:pStyle w:val="ListParagraph"/>
      </w:pPr>
      <w:r>
        <w:t xml:space="preserve">        </w:t>
      </w:r>
      <w:r>
        <w:tab/>
        <w:t>&lt;atc:altitudeChangeEnableTime&gt;20&lt;/atc:altitudeChangeEnableTime&gt;</w:t>
      </w:r>
    </w:p>
    <w:p w:rsidR="00A302A8" w:rsidRDefault="00A302A8" w:rsidP="008635DD">
      <w:pPr>
        <w:pStyle w:val="ListParagraph"/>
      </w:pPr>
      <w:r>
        <w:tab/>
      </w:r>
      <w:r>
        <w:tab/>
        <w:t>&lt;atc:velocity&gt;450&lt;/atc:velocity&gt;</w:t>
      </w:r>
    </w:p>
    <w:p w:rsidR="00A302A8" w:rsidRDefault="00A302A8" w:rsidP="008635DD">
      <w:pPr>
        <w:pStyle w:val="ListParagraph"/>
      </w:pPr>
      <w:r>
        <w:tab/>
      </w:r>
      <w:r>
        <w:tab/>
        <w:t>&lt;atc:flightpath&gt;</w:t>
      </w:r>
    </w:p>
    <w:p w:rsidR="00A302A8" w:rsidRDefault="00A302A8" w:rsidP="008635DD">
      <w:pPr>
        <w:pStyle w:val="ListParagraph"/>
      </w:pPr>
      <w:r>
        <w:tab/>
      </w:r>
      <w:r>
        <w:tab/>
      </w:r>
      <w:r>
        <w:tab/>
        <w:t>&lt;atc:point atc:x='38'    atc:y='30.86' /&gt;</w:t>
      </w:r>
    </w:p>
    <w:p w:rsidR="00A302A8" w:rsidRDefault="00A302A8" w:rsidP="008635DD">
      <w:pPr>
        <w:pStyle w:val="ListParagraph"/>
      </w:pPr>
      <w:r>
        <w:tab/>
      </w:r>
      <w:r>
        <w:tab/>
      </w:r>
      <w:r>
        <w:tab/>
        <w:t>&lt;atc:point atc:x='30.6458'    atc:y='24.2536' /&gt;</w:t>
      </w:r>
    </w:p>
    <w:p w:rsidR="00A302A8" w:rsidRDefault="00A302A8" w:rsidP="008635DD">
      <w:pPr>
        <w:pStyle w:val="ListParagraph"/>
      </w:pPr>
      <w:r>
        <w:tab/>
      </w:r>
      <w:r>
        <w:tab/>
      </w:r>
      <w:r>
        <w:tab/>
        <w:t>&lt;atc:point atc:x='23.7007'    atc:y='18.0156' /&gt;</w:t>
      </w:r>
    </w:p>
    <w:p w:rsidR="00A302A8" w:rsidRDefault="00A302A8" w:rsidP="008635DD">
      <w:pPr>
        <w:pStyle w:val="ListParagraph"/>
      </w:pPr>
      <w:r>
        <w:tab/>
      </w:r>
      <w:r>
        <w:tab/>
      </w:r>
      <w:r>
        <w:tab/>
        <w:t>&lt;atc:point atc:x='23.7115'    atc:y='0' /&gt;</w:t>
      </w:r>
    </w:p>
    <w:p w:rsidR="00A302A8" w:rsidRDefault="00A302A8" w:rsidP="008635DD">
      <w:pPr>
        <w:pStyle w:val="ListParagraph"/>
      </w:pPr>
      <w:r>
        <w:tab/>
      </w:r>
      <w:r>
        <w:tab/>
        <w:t>&lt;/atc:flightpath&gt;</w:t>
      </w:r>
    </w:p>
    <w:p w:rsidR="00A302A8" w:rsidRDefault="00A302A8" w:rsidP="008635DD">
      <w:pPr>
        <w:pStyle w:val="ListParagraph"/>
      </w:pPr>
      <w:r>
        <w:tab/>
      </w:r>
      <w:r>
        <w:tab/>
        <w:t>&lt;atc:acceptedStateFlashParams&gt;</w:t>
      </w:r>
    </w:p>
    <w:p w:rsidR="00A302A8" w:rsidRDefault="00A302A8" w:rsidP="008635DD">
      <w:pPr>
        <w:pStyle w:val="ListParagraph"/>
      </w:pPr>
      <w:r>
        <w:tab/>
      </w:r>
      <w:r>
        <w:tab/>
      </w:r>
      <w:r>
        <w:tab/>
        <w:t>&lt;atc:flashItem&gt;fl&lt;/atc:flashItem&gt;</w:t>
      </w:r>
    </w:p>
    <w:p w:rsidR="00A302A8" w:rsidRDefault="00A302A8" w:rsidP="008635DD">
      <w:pPr>
        <w:pStyle w:val="ListParagraph"/>
      </w:pPr>
      <w:r>
        <w:tab/>
      </w:r>
      <w:r>
        <w:tab/>
      </w:r>
      <w:r>
        <w:tab/>
        <w:t>&lt;atc:colour&gt;red&lt;/atc:colour&gt;</w:t>
      </w:r>
    </w:p>
    <w:p w:rsidR="00A302A8" w:rsidRDefault="00A302A8" w:rsidP="008635DD">
      <w:pPr>
        <w:pStyle w:val="ListParagraph"/>
      </w:pPr>
      <w:r>
        <w:tab/>
      </w:r>
      <w:r>
        <w:tab/>
        <w:t>&lt;/atc:acceptedStateFlashParams&gt;</w:t>
      </w:r>
    </w:p>
    <w:p w:rsidR="00A302A8" w:rsidRDefault="00A302A8" w:rsidP="008635DD">
      <w:pPr>
        <w:pStyle w:val="ListParagraph"/>
      </w:pPr>
      <w:r>
        <w:tab/>
      </w:r>
      <w:r>
        <w:tab/>
        <w:t>&lt;atc:coordinationRequest atc:key='9'&gt;</w:t>
      </w:r>
    </w:p>
    <w:p w:rsidR="00A302A8" w:rsidRDefault="00A302A8" w:rsidP="008635DD">
      <w:pPr>
        <w:pStyle w:val="ListParagraph"/>
      </w:pPr>
      <w:r>
        <w:tab/>
      </w:r>
      <w:r>
        <w:tab/>
      </w:r>
      <w:r>
        <w:tab/>
        <w:t>&lt;atc:show&gt;true&lt;/atc:show&gt;</w:t>
      </w:r>
    </w:p>
    <w:p w:rsidR="00A302A8" w:rsidRDefault="00A302A8" w:rsidP="008635DD">
      <w:pPr>
        <w:pStyle w:val="ListParagraph"/>
      </w:pPr>
      <w:r>
        <w:tab/>
      </w:r>
      <w:r>
        <w:tab/>
        <w:t>&lt;/atc:coordinationRequest&gt;</w:t>
      </w:r>
    </w:p>
    <w:p w:rsidR="00A302A8" w:rsidRDefault="00A302A8" w:rsidP="008635DD">
      <w:pPr>
        <w:pStyle w:val="ListParagraph"/>
      </w:pPr>
      <w:r>
        <w:tab/>
        <w:t xml:space="preserve">  &lt;/atc:aircraft&gt;</w:t>
      </w:r>
      <w:r>
        <w:tab/>
      </w:r>
    </w:p>
    <w:p w:rsidR="00A302A8" w:rsidRDefault="00A302A8" w:rsidP="00BD7C29">
      <w:r>
        <w:br w:type="page"/>
        <w:t>*******************************************************************************************************************************</w:t>
      </w:r>
    </w:p>
    <w:p w:rsidR="00A302A8" w:rsidRDefault="00A302A8" w:rsidP="00BD7C29">
      <w:r w:rsidRPr="00281CB6">
        <w:rPr>
          <w:b/>
          <w:bCs/>
        </w:rPr>
        <w:t>Version</w:t>
      </w:r>
      <w:r>
        <w:t xml:space="preserve">: </w:t>
      </w:r>
      <w:r>
        <w:tab/>
        <w:t>2.4.5.4</w:t>
      </w:r>
    </w:p>
    <w:p w:rsidR="00A302A8" w:rsidRDefault="00A302A8" w:rsidP="00BD7C29">
      <w:r w:rsidRPr="00B82946">
        <w:rPr>
          <w:b/>
          <w:bCs/>
        </w:rPr>
        <w:t>Developer:</w:t>
      </w:r>
      <w:r>
        <w:tab/>
        <w:t>Aaron Yeung (</w:t>
      </w:r>
      <w:hyperlink r:id="rId22" w:history="1">
        <w:r w:rsidRPr="00780830">
          <w:rPr>
            <w:rStyle w:val="Hyperlink"/>
          </w:rPr>
          <w:t>aaron.c.yeung@gmail.com</w:t>
        </w:r>
      </w:hyperlink>
      <w:r>
        <w:t>)</w:t>
      </w:r>
    </w:p>
    <w:p w:rsidR="00A302A8" w:rsidRDefault="00A302A8" w:rsidP="00BD7C29">
      <w:r w:rsidRPr="008635DD">
        <w:rPr>
          <w:b/>
          <w:bCs/>
        </w:rPr>
        <w:t>CVS Branch:</w:t>
      </w:r>
      <w:r>
        <w:tab/>
        <w:t>atclab-rel-2_4_5_branch</w:t>
      </w:r>
    </w:p>
    <w:p w:rsidR="00A302A8" w:rsidRDefault="00A302A8" w:rsidP="00BD7C29">
      <w:r w:rsidRPr="008635DD">
        <w:rPr>
          <w:b/>
          <w:bCs/>
        </w:rPr>
        <w:t>CVS Tag:</w:t>
      </w:r>
      <w:r>
        <w:tab/>
        <w:t>atclab-rel-2_4_5_4</w:t>
      </w:r>
    </w:p>
    <w:p w:rsidR="00A302A8" w:rsidRPr="00424D78" w:rsidRDefault="00A302A8" w:rsidP="00BD7C29">
      <w:r>
        <w:rPr>
          <w:b/>
          <w:bCs/>
        </w:rPr>
        <w:t>Release Date:</w:t>
      </w:r>
      <w:r w:rsidRPr="00640F72">
        <w:tab/>
      </w:r>
    </w:p>
    <w:p w:rsidR="00A302A8" w:rsidRPr="00B82946" w:rsidRDefault="00A302A8" w:rsidP="00BD7C29">
      <w:pPr>
        <w:rPr>
          <w:b/>
          <w:bCs/>
        </w:rPr>
      </w:pPr>
      <w:r w:rsidRPr="00B82946">
        <w:rPr>
          <w:b/>
          <w:bCs/>
        </w:rPr>
        <w:t>Notes:</w:t>
      </w:r>
    </w:p>
    <w:p w:rsidR="00A302A8" w:rsidRDefault="00A302A8" w:rsidP="00BD7C29">
      <w:pPr>
        <w:pStyle w:val="ListParagraph"/>
        <w:numPr>
          <w:ilvl w:val="0"/>
          <w:numId w:val="8"/>
        </w:numPr>
      </w:pPr>
      <w:r>
        <w:t>Implemented a scriptable dismiss button for aircraft reminder boxes.</w:t>
      </w:r>
    </w:p>
    <w:p w:rsidR="00A302A8" w:rsidRDefault="00A302A8" w:rsidP="008635DD">
      <w:pPr>
        <w:pStyle w:val="ListParagraph"/>
      </w:pPr>
    </w:p>
    <w:p w:rsidR="00A302A8" w:rsidRDefault="00A302A8" w:rsidP="00BD7C29">
      <w:pPr>
        <w:pStyle w:val="ListParagraph"/>
        <w:ind w:left="360" w:firstLine="360"/>
      </w:pPr>
      <w:r>
        <w:t>*******************************************************************************************************************</w:t>
      </w:r>
    </w:p>
    <w:p w:rsidR="00A302A8" w:rsidRDefault="00A302A8" w:rsidP="008635DD">
      <w:pPr>
        <w:pStyle w:val="ListParagraph"/>
      </w:pPr>
      <w:r>
        <w:t>XML Element                 Description</w:t>
      </w:r>
      <w:r>
        <w:tab/>
        <w:t xml:space="preserve">Attributes  </w:t>
      </w:r>
      <w:r>
        <w:tab/>
        <w:t>Description</w:t>
      </w:r>
    </w:p>
    <w:p w:rsidR="00A302A8" w:rsidRDefault="00A302A8" w:rsidP="008635DD">
      <w:pPr>
        <w:pStyle w:val="ListParagraph"/>
      </w:pPr>
      <w:r>
        <w:t>*******************************************************************************************************************</w:t>
      </w:r>
    </w:p>
    <w:p w:rsidR="00A302A8" w:rsidRDefault="00A302A8" w:rsidP="00460F4F">
      <w:pPr>
        <w:pStyle w:val="ListParagraph"/>
      </w:pPr>
      <w:r>
        <w:t>atc:dismissButton</w:t>
      </w:r>
    </w:p>
    <w:p w:rsidR="00A302A8" w:rsidRDefault="00A302A8" w:rsidP="008635DD">
      <w:pPr>
        <w:pStyle w:val="ListParagraph"/>
      </w:pPr>
      <w:r>
        <w:t xml:space="preserve">            </w:t>
      </w:r>
      <w:r>
        <w:tab/>
      </w:r>
      <w:r>
        <w:tab/>
      </w:r>
      <w:r>
        <w:tab/>
      </w:r>
      <w:r>
        <w:tab/>
      </w:r>
      <w:r>
        <w:tab/>
        <w:t xml:space="preserve">enable_time </w:t>
      </w:r>
      <w:r>
        <w:tab/>
        <w:t>Time in the simulation to enable the dismiss button</w:t>
      </w:r>
    </w:p>
    <w:p w:rsidR="00A302A8" w:rsidRDefault="00A302A8" w:rsidP="008635DD">
      <w:pPr>
        <w:pStyle w:val="ListParagraph"/>
      </w:pPr>
      <w:r>
        <w:t xml:space="preserve">            </w:t>
      </w:r>
      <w:r>
        <w:tab/>
      </w:r>
      <w:r>
        <w:tab/>
      </w:r>
      <w:r>
        <w:tab/>
      </w:r>
      <w:r>
        <w:tab/>
      </w:r>
      <w:r>
        <w:tab/>
        <w:t xml:space="preserve">label       </w:t>
      </w:r>
      <w:r>
        <w:tab/>
        <w:t>The text to display on the dismiss button</w:t>
      </w:r>
    </w:p>
    <w:p w:rsidR="00A302A8" w:rsidRDefault="00A302A8" w:rsidP="008635DD">
      <w:pPr>
        <w:pStyle w:val="ListParagraph"/>
      </w:pPr>
      <w:r>
        <w:t xml:space="preserve">            </w:t>
      </w:r>
      <w:r>
        <w:tab/>
      </w:r>
      <w:r>
        <w:tab/>
      </w:r>
      <w:r>
        <w:tab/>
      </w:r>
      <w:r>
        <w:tab/>
      </w:r>
      <w:r>
        <w:tab/>
        <w:t>fontSize</w:t>
      </w:r>
      <w:r>
        <w:tab/>
        <w:t>The font size of the text to be displayed on the dismiss button</w:t>
      </w:r>
    </w:p>
    <w:p w:rsidR="00A302A8" w:rsidRDefault="00A302A8" w:rsidP="008635DD">
      <w:pPr>
        <w:pStyle w:val="ListParagraph"/>
      </w:pPr>
      <w:r>
        <w:t xml:space="preserve">            </w:t>
      </w:r>
      <w:r>
        <w:tab/>
      </w:r>
      <w:r>
        <w:tab/>
      </w:r>
      <w:r>
        <w:tab/>
      </w:r>
      <w:r>
        <w:tab/>
      </w:r>
      <w:r>
        <w:tab/>
        <w:t>width</w:t>
      </w:r>
      <w:r>
        <w:tab/>
      </w:r>
      <w:r>
        <w:tab/>
        <w:t>The width of the dismiss button in pixels</w:t>
      </w:r>
    </w:p>
    <w:p w:rsidR="00A302A8" w:rsidRDefault="00A302A8" w:rsidP="008635DD">
      <w:pPr>
        <w:pStyle w:val="ListParagraph"/>
      </w:pPr>
      <w:r>
        <w:t xml:space="preserve">            </w:t>
      </w:r>
      <w:r>
        <w:tab/>
      </w:r>
      <w:r>
        <w:tab/>
      </w:r>
      <w:r>
        <w:tab/>
      </w:r>
      <w:r>
        <w:tab/>
      </w:r>
      <w:r>
        <w:tab/>
        <w:t>height</w:t>
      </w:r>
      <w:r>
        <w:tab/>
      </w:r>
      <w:r>
        <w:tab/>
        <w:t>The height of the dismiss button in pixels</w:t>
      </w:r>
    </w:p>
    <w:p w:rsidR="00A302A8" w:rsidRDefault="00A302A8" w:rsidP="00460F4F">
      <w:pPr>
        <w:pStyle w:val="ListParagraph"/>
        <w:ind w:left="1440" w:hanging="720"/>
      </w:pPr>
      <w:r>
        <w:t xml:space="preserve">            </w:t>
      </w:r>
      <w:r>
        <w:tab/>
      </w:r>
      <w:r>
        <w:tab/>
      </w:r>
      <w:r>
        <w:tab/>
      </w:r>
      <w:r>
        <w:tab/>
      </w:r>
      <w:r>
        <w:tab/>
        <w:t>posX</w:t>
      </w:r>
      <w:r>
        <w:tab/>
      </w:r>
      <w:r>
        <w:tab/>
        <w:t xml:space="preserve">The horizontal distance from the centre of the aircraft to the top left corner of the dismiss </w:t>
      </w:r>
    </w:p>
    <w:p w:rsidR="00A302A8" w:rsidRDefault="00A302A8" w:rsidP="00460F4F">
      <w:pPr>
        <w:pStyle w:val="ListParagraph"/>
        <w:ind w:left="5040" w:firstLine="720"/>
      </w:pPr>
      <w:r>
        <w:t>button in pixels</w:t>
      </w:r>
    </w:p>
    <w:p w:rsidR="00A302A8" w:rsidRDefault="00A302A8" w:rsidP="008635DD">
      <w:pPr>
        <w:pStyle w:val="ListParagraph"/>
      </w:pPr>
      <w:r>
        <w:t xml:space="preserve">            </w:t>
      </w:r>
      <w:r>
        <w:tab/>
      </w:r>
      <w:r>
        <w:tab/>
      </w:r>
      <w:r>
        <w:tab/>
      </w:r>
      <w:r>
        <w:tab/>
      </w:r>
      <w:r>
        <w:tab/>
        <w:t>posY</w:t>
      </w:r>
      <w:r>
        <w:tab/>
      </w:r>
      <w:r>
        <w:tab/>
        <w:t xml:space="preserve">The vertical distance from the centre of the aircraft to the top left corner of the dismiss </w:t>
      </w:r>
    </w:p>
    <w:p w:rsidR="00A302A8" w:rsidRDefault="00A302A8" w:rsidP="00460F4F">
      <w:pPr>
        <w:pStyle w:val="ListParagraph"/>
        <w:ind w:left="5040" w:firstLine="720"/>
      </w:pPr>
      <w:r>
        <w:t>button in pixels</w:t>
      </w:r>
    </w:p>
    <w:p w:rsidR="00A302A8" w:rsidRDefault="00A302A8" w:rsidP="008635DD">
      <w:pPr>
        <w:pStyle w:val="ListParagraph"/>
      </w:pPr>
    </w:p>
    <w:p w:rsidR="00A302A8" w:rsidRDefault="00A302A8" w:rsidP="008635DD">
      <w:pPr>
        <w:pStyle w:val="ListParagraph"/>
      </w:pPr>
    </w:p>
    <w:p w:rsidR="00A302A8" w:rsidRDefault="00A302A8" w:rsidP="00460F4F">
      <w:pPr>
        <w:pStyle w:val="ListParagraph"/>
        <w:ind w:left="0" w:firstLine="720"/>
      </w:pPr>
      <w:r>
        <w:t>Example:</w:t>
      </w:r>
    </w:p>
    <w:p w:rsidR="00A302A8" w:rsidRDefault="00A302A8" w:rsidP="008635DD">
      <w:pPr>
        <w:pStyle w:val="ListParagraph"/>
      </w:pPr>
      <w:r>
        <w:tab/>
        <w:t xml:space="preserve">  &lt;atc:reminderBox atc:bgColor="darkOrange" atc:width='380' atc:height='70' atc:aircraft='C69' atc:posX='10' </w:t>
      </w:r>
    </w:p>
    <w:p w:rsidR="00A302A8" w:rsidRDefault="00A302A8" w:rsidP="008635DD">
      <w:pPr>
        <w:pStyle w:val="ListParagraph"/>
      </w:pPr>
      <w:r>
        <w:tab/>
      </w:r>
      <w:r>
        <w:tab/>
        <w:t>atc:posY='10' atc:displayText="This is just a test"  atc:displayTextSize='20'&gt;</w:t>
      </w:r>
    </w:p>
    <w:p w:rsidR="00A302A8" w:rsidRDefault="00A302A8" w:rsidP="008635DD">
      <w:pPr>
        <w:pStyle w:val="ListParagraph"/>
      </w:pPr>
      <w:r>
        <w:tab/>
      </w:r>
      <w:r>
        <w:tab/>
        <w:t>&lt;atc:displayTime atc:startTime='0' atc:endTime='600'/&gt;</w:t>
      </w:r>
    </w:p>
    <w:p w:rsidR="00A302A8" w:rsidRDefault="00A302A8" w:rsidP="008635DD">
      <w:pPr>
        <w:pStyle w:val="ListParagraph"/>
      </w:pPr>
      <w:r>
        <w:tab/>
      </w:r>
      <w:r>
        <w:tab/>
        <w:t>&lt;atc:flashColor&gt;darkOrange&lt;/atc:flashColor&gt;</w:t>
      </w:r>
    </w:p>
    <w:p w:rsidR="00A302A8" w:rsidRDefault="00A302A8" w:rsidP="008635DD">
      <w:pPr>
        <w:pStyle w:val="ListParagraph"/>
      </w:pPr>
      <w:r>
        <w:tab/>
      </w:r>
      <w:r>
        <w:tab/>
        <w:t>&lt;atc:flashColor&gt;darkOrange&lt;/atc:flashColor&gt;</w:t>
      </w:r>
    </w:p>
    <w:p w:rsidR="00A302A8" w:rsidRDefault="00A302A8" w:rsidP="008635DD">
      <w:pPr>
        <w:pStyle w:val="ListParagraph"/>
      </w:pPr>
      <w:r>
        <w:tab/>
      </w:r>
      <w:r>
        <w:tab/>
        <w:t>&lt;atc:flashTime atc:startTime='15' atc:endTime='600'/&gt;</w:t>
      </w:r>
    </w:p>
    <w:p w:rsidR="00A302A8" w:rsidRDefault="00A302A8" w:rsidP="008635DD">
      <w:pPr>
        <w:pStyle w:val="ListParagraph"/>
      </w:pPr>
      <w:r>
        <w:t xml:space="preserve">            </w:t>
      </w:r>
      <w:r>
        <w:tab/>
        <w:t>&lt;atc:dismissButton atc:enable_time='10' atc:label="Multiple reminderboxes" atc:fontSize='10' atc:width='120' atc:height='30' atc:posX='20' atc:posY='70'/&gt;</w:t>
      </w:r>
    </w:p>
    <w:p w:rsidR="00A302A8" w:rsidRDefault="00A302A8" w:rsidP="008635DD">
      <w:pPr>
        <w:pStyle w:val="ListParagraph"/>
      </w:pPr>
      <w:r>
        <w:tab/>
        <w:t xml:space="preserve">  &lt;/atc:reminderBox&gt;</w:t>
      </w:r>
    </w:p>
    <w:p w:rsidR="00A302A8" w:rsidRDefault="00A302A8" w:rsidP="00460F4F">
      <w:r>
        <w:br w:type="page"/>
        <w:t>*******************************************************************************************************************************</w:t>
      </w:r>
    </w:p>
    <w:p w:rsidR="00A302A8" w:rsidRDefault="00A302A8" w:rsidP="00460F4F">
      <w:r w:rsidRPr="00281CB6">
        <w:rPr>
          <w:b/>
          <w:bCs/>
        </w:rPr>
        <w:t>Version</w:t>
      </w:r>
      <w:r>
        <w:t xml:space="preserve">: </w:t>
      </w:r>
      <w:r>
        <w:tab/>
        <w:t>2.4.5.3</w:t>
      </w:r>
    </w:p>
    <w:p w:rsidR="00A302A8" w:rsidRDefault="00A302A8" w:rsidP="00460F4F">
      <w:r w:rsidRPr="00B82946">
        <w:rPr>
          <w:b/>
          <w:bCs/>
        </w:rPr>
        <w:t>Developer:</w:t>
      </w:r>
      <w:r>
        <w:tab/>
        <w:t>Aaron Yeung (</w:t>
      </w:r>
      <w:hyperlink r:id="rId23" w:history="1">
        <w:r w:rsidRPr="00780830">
          <w:rPr>
            <w:rStyle w:val="Hyperlink"/>
          </w:rPr>
          <w:t>aaron.c.yeung@gmail.com</w:t>
        </w:r>
      </w:hyperlink>
      <w:r>
        <w:t>)</w:t>
      </w:r>
    </w:p>
    <w:p w:rsidR="00A302A8" w:rsidRDefault="00A302A8" w:rsidP="00460F4F">
      <w:r w:rsidRPr="008635DD">
        <w:rPr>
          <w:b/>
          <w:bCs/>
        </w:rPr>
        <w:t>CVS Branch:</w:t>
      </w:r>
      <w:r>
        <w:tab/>
        <w:t>atclab-rel-2_4_5_branch</w:t>
      </w:r>
    </w:p>
    <w:p w:rsidR="00A302A8" w:rsidRDefault="00A302A8" w:rsidP="00460F4F">
      <w:r w:rsidRPr="008635DD">
        <w:rPr>
          <w:b/>
          <w:bCs/>
        </w:rPr>
        <w:t>CVS Tag:</w:t>
      </w:r>
      <w:r>
        <w:tab/>
        <w:t>atclab-rel-2_4_5_3</w:t>
      </w:r>
    </w:p>
    <w:p w:rsidR="00A302A8" w:rsidRPr="00424D78" w:rsidRDefault="00A302A8" w:rsidP="00460F4F">
      <w:r>
        <w:rPr>
          <w:b/>
          <w:bCs/>
        </w:rPr>
        <w:t>Release Date:</w:t>
      </w:r>
      <w:r w:rsidRPr="00640F72">
        <w:tab/>
      </w:r>
    </w:p>
    <w:p w:rsidR="00A302A8" w:rsidRPr="00B82946" w:rsidRDefault="00A302A8" w:rsidP="00460F4F">
      <w:pPr>
        <w:rPr>
          <w:b/>
          <w:bCs/>
        </w:rPr>
      </w:pPr>
      <w:r w:rsidRPr="00B82946">
        <w:rPr>
          <w:b/>
          <w:bCs/>
        </w:rPr>
        <w:t>Notes:</w:t>
      </w:r>
    </w:p>
    <w:p w:rsidR="00A302A8" w:rsidRDefault="00A302A8" w:rsidP="00460F4F">
      <w:pPr>
        <w:pStyle w:val="ListParagraph"/>
        <w:numPr>
          <w:ilvl w:val="0"/>
          <w:numId w:val="8"/>
        </w:numPr>
      </w:pPr>
      <w:r>
        <w:t>Implemented scriptable sound file for trial tasks which allow a .wav file to be played while the trial is running.</w:t>
      </w:r>
    </w:p>
    <w:p w:rsidR="00A302A8" w:rsidRDefault="00A302A8" w:rsidP="008635DD">
      <w:pPr>
        <w:pStyle w:val="ListParagraph"/>
      </w:pPr>
      <w:r>
        <w:tab/>
        <w:t xml:space="preserve">  *******************************************************************************************************************</w:t>
      </w:r>
    </w:p>
    <w:p w:rsidR="00A302A8" w:rsidRDefault="00A302A8" w:rsidP="008635DD">
      <w:pPr>
        <w:pStyle w:val="ListParagraph"/>
      </w:pPr>
      <w:r>
        <w:t xml:space="preserve">          XML Element                 Value</w:t>
      </w:r>
      <w:r>
        <w:tab/>
        <w:t xml:space="preserve">Description   </w:t>
      </w:r>
    </w:p>
    <w:p w:rsidR="00A302A8" w:rsidRDefault="00A302A8" w:rsidP="008635DD">
      <w:pPr>
        <w:pStyle w:val="ListParagraph"/>
      </w:pPr>
      <w:r>
        <w:t>*******************************************************************************************************************</w:t>
      </w:r>
    </w:p>
    <w:p w:rsidR="00A302A8" w:rsidRDefault="00A302A8" w:rsidP="00460F4F">
      <w:pPr>
        <w:pStyle w:val="ListParagraph"/>
        <w:ind w:left="1200"/>
      </w:pPr>
      <w:r>
        <w:t>atc:sound                   [String]</w:t>
      </w:r>
      <w:r>
        <w:tab/>
        <w:t xml:space="preserve">The full path to sound file in .wav format to be played for the trial. Note, the sound file will be stopped if its </w:t>
      </w:r>
    </w:p>
    <w:p w:rsidR="00A302A8" w:rsidRDefault="00A302A8" w:rsidP="00460F4F">
      <w:pPr>
        <w:pStyle w:val="ListParagraph"/>
        <w:ind w:left="4080" w:firstLine="240"/>
      </w:pPr>
      <w:r>
        <w:t>duration is longer than the trial duration.</w:t>
      </w:r>
    </w:p>
    <w:p w:rsidR="00A302A8" w:rsidRDefault="00A302A8" w:rsidP="008635DD">
      <w:pPr>
        <w:pStyle w:val="ListParagraph"/>
      </w:pPr>
    </w:p>
    <w:p w:rsidR="00A302A8" w:rsidRDefault="00A302A8" w:rsidP="00460F4F">
      <w:pPr>
        <w:pStyle w:val="ListParagraph"/>
        <w:ind w:left="0" w:firstLine="720"/>
      </w:pPr>
      <w:r>
        <w:t>Example:</w:t>
      </w:r>
    </w:p>
    <w:p w:rsidR="00A302A8" w:rsidRDefault="00A302A8" w:rsidP="00460F4F">
      <w:pPr>
        <w:pStyle w:val="ListParagraph"/>
        <w:ind w:left="0" w:firstLine="720"/>
      </w:pPr>
    </w:p>
    <w:p w:rsidR="00A302A8" w:rsidRDefault="00A302A8" w:rsidP="008635DD">
      <w:pPr>
        <w:pStyle w:val="ListParagraph"/>
      </w:pPr>
      <w:r>
        <w:t xml:space="preserve">          &lt;atc:trial atc:idx='test1' atc:param='default' atc:map="map1" atc:sky="scriptt1" atc:ui="ui001" atc:sound="C:\Documents and Settings\Aaron Yeung\My Documents\Key Centre For Human Factors\Work\Source\atc_lab\Debug\incorrect.wav"&gt;</w:t>
      </w:r>
    </w:p>
    <w:p w:rsidR="00A302A8" w:rsidRDefault="00A302A8" w:rsidP="008635DD">
      <w:pPr>
        <w:pStyle w:val="ListParagraph"/>
      </w:pPr>
      <w:r>
        <w:t xml:space="preserve">              &lt;atc:timeEvent&gt;300&lt;/atc:timeEvent&gt;</w:t>
      </w:r>
    </w:p>
    <w:p w:rsidR="00A302A8" w:rsidRDefault="00A302A8" w:rsidP="008635DD">
      <w:pPr>
        <w:pStyle w:val="ListParagraph"/>
      </w:pPr>
      <w:r>
        <w:t xml:space="preserve">          &lt;/atc:trial&gt;</w:t>
      </w:r>
    </w:p>
    <w:p w:rsidR="00A302A8" w:rsidRDefault="00A302A8" w:rsidP="00460F4F">
      <w:r>
        <w:br w:type="page"/>
        <w:t>*******************************************************************************************************************************</w:t>
      </w:r>
    </w:p>
    <w:p w:rsidR="00A302A8" w:rsidRDefault="00A302A8" w:rsidP="00460F4F">
      <w:r w:rsidRPr="00281CB6">
        <w:rPr>
          <w:b/>
          <w:bCs/>
        </w:rPr>
        <w:t>Version</w:t>
      </w:r>
      <w:r>
        <w:t xml:space="preserve">: </w:t>
      </w:r>
      <w:r>
        <w:tab/>
        <w:t>2.4.5.2</w:t>
      </w:r>
    </w:p>
    <w:p w:rsidR="00A302A8" w:rsidRDefault="00A302A8" w:rsidP="00460F4F">
      <w:r w:rsidRPr="00B82946">
        <w:rPr>
          <w:b/>
          <w:bCs/>
        </w:rPr>
        <w:t>Developer:</w:t>
      </w:r>
      <w:r>
        <w:tab/>
        <w:t>Aaron Yeung (</w:t>
      </w:r>
      <w:hyperlink r:id="rId24" w:history="1">
        <w:r w:rsidRPr="00780830">
          <w:rPr>
            <w:rStyle w:val="Hyperlink"/>
          </w:rPr>
          <w:t>aaron.c.yeung@gmail.com</w:t>
        </w:r>
      </w:hyperlink>
      <w:r>
        <w:t>)</w:t>
      </w:r>
    </w:p>
    <w:p w:rsidR="00A302A8" w:rsidRDefault="00A302A8" w:rsidP="00460F4F">
      <w:r w:rsidRPr="008635DD">
        <w:rPr>
          <w:b/>
          <w:bCs/>
        </w:rPr>
        <w:t>CVS Branch:</w:t>
      </w:r>
      <w:r>
        <w:tab/>
        <w:t>atclab-rel-2_4_5_branch</w:t>
      </w:r>
    </w:p>
    <w:p w:rsidR="00A302A8" w:rsidRDefault="00A302A8" w:rsidP="00460F4F">
      <w:r w:rsidRPr="008635DD">
        <w:rPr>
          <w:b/>
          <w:bCs/>
        </w:rPr>
        <w:t>CVS Tag:</w:t>
      </w:r>
      <w:r>
        <w:tab/>
        <w:t>atclab-rel-2_4_5_2</w:t>
      </w:r>
    </w:p>
    <w:p w:rsidR="00A302A8" w:rsidRPr="00424D78" w:rsidRDefault="00A302A8" w:rsidP="00460F4F">
      <w:r>
        <w:rPr>
          <w:b/>
          <w:bCs/>
        </w:rPr>
        <w:t>Release Date:</w:t>
      </w:r>
      <w:r w:rsidRPr="00640F72">
        <w:tab/>
      </w:r>
    </w:p>
    <w:p w:rsidR="00A302A8" w:rsidRPr="00B82946" w:rsidRDefault="00A302A8" w:rsidP="00460F4F">
      <w:pPr>
        <w:rPr>
          <w:b/>
          <w:bCs/>
        </w:rPr>
      </w:pPr>
      <w:r w:rsidRPr="00B82946">
        <w:rPr>
          <w:b/>
          <w:bCs/>
        </w:rPr>
        <w:t>Notes:</w:t>
      </w:r>
    </w:p>
    <w:p w:rsidR="00A302A8" w:rsidRDefault="00A302A8" w:rsidP="00460F4F">
      <w:pPr>
        <w:pStyle w:val="ListParagraph"/>
        <w:numPr>
          <w:ilvl w:val="0"/>
          <w:numId w:val="8"/>
        </w:numPr>
      </w:pPr>
      <w:r>
        <w:t>Implemented scriptable update_rate and update_multiplier for the engine clock.</w:t>
      </w:r>
    </w:p>
    <w:p w:rsidR="00A302A8" w:rsidRDefault="00A302A8" w:rsidP="008635DD">
      <w:pPr>
        <w:pStyle w:val="ListParagraph"/>
      </w:pPr>
      <w:r>
        <w:tab/>
        <w:t xml:space="preserve">  *******************************************************************************************************************</w:t>
      </w:r>
    </w:p>
    <w:p w:rsidR="00A302A8" w:rsidRDefault="00A302A8" w:rsidP="008635DD">
      <w:pPr>
        <w:pStyle w:val="ListParagraph"/>
      </w:pPr>
      <w:r>
        <w:t xml:space="preserve">XML Element                 </w:t>
      </w:r>
      <w:r>
        <w:tab/>
        <w:t>Value</w:t>
      </w:r>
      <w:r>
        <w:tab/>
      </w:r>
      <w:r>
        <w:tab/>
        <w:t xml:space="preserve">Description   </w:t>
      </w:r>
    </w:p>
    <w:p w:rsidR="00A302A8" w:rsidRDefault="00A302A8" w:rsidP="008635DD">
      <w:pPr>
        <w:pStyle w:val="ListParagraph"/>
      </w:pPr>
      <w:r>
        <w:t>*******************************************************************************************************************</w:t>
      </w:r>
    </w:p>
    <w:p w:rsidR="00A302A8" w:rsidRDefault="00A302A8" w:rsidP="008635DD">
      <w:pPr>
        <w:pStyle w:val="ListParagraph"/>
      </w:pPr>
      <w:r>
        <w:t>update_rate</w:t>
      </w:r>
      <w:r>
        <w:tab/>
      </w:r>
      <w:r>
        <w:tab/>
        <w:t>[Integer]</w:t>
      </w:r>
      <w:r>
        <w:tab/>
        <w:t>The rate (in ms) that the clock should update</w:t>
      </w:r>
    </w:p>
    <w:p w:rsidR="00A302A8" w:rsidRDefault="00A302A8" w:rsidP="008635DD">
      <w:pPr>
        <w:pStyle w:val="ListParagraph"/>
      </w:pPr>
      <w:r>
        <w:t>update_multiplier</w:t>
      </w:r>
      <w:r>
        <w:tab/>
        <w:t>[Integer]</w:t>
      </w:r>
      <w:r>
        <w:tab/>
        <w:t xml:space="preserve">The multiples the clock should count in. </w:t>
      </w:r>
    </w:p>
    <w:p w:rsidR="00A302A8" w:rsidRDefault="00A302A8" w:rsidP="00460F4F">
      <w:pPr>
        <w:pStyle w:val="ListParagraph"/>
        <w:ind w:left="3600" w:firstLine="720"/>
      </w:pPr>
      <w:r>
        <w:t>E.g. a value of 2 means the clock will update in multples of 2 (Twice as fast)</w:t>
      </w:r>
    </w:p>
    <w:p w:rsidR="00A302A8" w:rsidRDefault="00A302A8" w:rsidP="008635DD">
      <w:pPr>
        <w:pStyle w:val="ListParagraph"/>
      </w:pPr>
    </w:p>
    <w:p w:rsidR="00A302A8" w:rsidRDefault="00A302A8" w:rsidP="00460F4F">
      <w:pPr>
        <w:pStyle w:val="ListParagraph"/>
        <w:ind w:left="0" w:firstLine="720"/>
      </w:pPr>
    </w:p>
    <w:p w:rsidR="00A302A8" w:rsidRDefault="00A302A8" w:rsidP="00460F4F">
      <w:pPr>
        <w:pStyle w:val="ListParagraph"/>
        <w:ind w:left="0" w:firstLine="720"/>
      </w:pPr>
    </w:p>
    <w:p w:rsidR="00A302A8" w:rsidRDefault="00A302A8" w:rsidP="00460F4F">
      <w:pPr>
        <w:pStyle w:val="ListParagraph"/>
        <w:ind w:left="0" w:firstLine="720"/>
      </w:pPr>
    </w:p>
    <w:p w:rsidR="00A302A8" w:rsidRDefault="00A302A8" w:rsidP="00460F4F">
      <w:pPr>
        <w:pStyle w:val="ListParagraph"/>
        <w:ind w:left="0" w:firstLine="720"/>
      </w:pPr>
    </w:p>
    <w:p w:rsidR="00A302A8" w:rsidRDefault="00A302A8" w:rsidP="00460F4F">
      <w:pPr>
        <w:pStyle w:val="ListParagraph"/>
        <w:ind w:left="0" w:firstLine="720"/>
      </w:pPr>
    </w:p>
    <w:p w:rsidR="00A302A8" w:rsidRDefault="00A302A8" w:rsidP="00460F4F">
      <w:pPr>
        <w:pStyle w:val="ListParagraph"/>
        <w:ind w:left="0" w:firstLine="720"/>
      </w:pPr>
    </w:p>
    <w:p w:rsidR="00A302A8" w:rsidRDefault="00A302A8" w:rsidP="00460F4F">
      <w:pPr>
        <w:pStyle w:val="ListParagraph"/>
        <w:ind w:left="0" w:firstLine="720"/>
      </w:pPr>
    </w:p>
    <w:p w:rsidR="00A302A8" w:rsidRDefault="00A302A8" w:rsidP="00460F4F">
      <w:pPr>
        <w:pStyle w:val="ListParagraph"/>
        <w:ind w:left="0" w:firstLine="720"/>
      </w:pPr>
    </w:p>
    <w:p w:rsidR="00A302A8" w:rsidRDefault="00A302A8" w:rsidP="00460F4F">
      <w:pPr>
        <w:pStyle w:val="ListParagraph"/>
        <w:ind w:left="0" w:firstLine="720"/>
      </w:pPr>
      <w:r>
        <w:t>Example:</w:t>
      </w:r>
    </w:p>
    <w:p w:rsidR="00A302A8" w:rsidRDefault="00A302A8" w:rsidP="008635DD">
      <w:pPr>
        <w:pStyle w:val="ListParagraph"/>
      </w:pPr>
      <w:r>
        <w:t xml:space="preserve">          &lt;atc:param atc:idx='default'&gt;</w:t>
      </w:r>
    </w:p>
    <w:p w:rsidR="00A302A8" w:rsidRDefault="00A302A8" w:rsidP="008635DD">
      <w:pPr>
        <w:pStyle w:val="ListParagraph"/>
      </w:pPr>
      <w:r>
        <w:t xml:space="preserve">      </w:t>
      </w:r>
      <w:r>
        <w:tab/>
      </w:r>
      <w:r>
        <w:tab/>
        <w:t>&lt;atc:sectorEntryDistance&gt;5&lt;/atc:sectorEntryDistance&gt;</w:t>
      </w:r>
    </w:p>
    <w:p w:rsidR="00A302A8" w:rsidRDefault="00A302A8" w:rsidP="008635DD">
      <w:pPr>
        <w:pStyle w:val="ListParagraph"/>
      </w:pPr>
      <w:r>
        <w:t xml:space="preserve">      </w:t>
      </w:r>
      <w:r>
        <w:tab/>
      </w:r>
      <w:r>
        <w:tab/>
        <w:t>&lt;atc:sectorExitDistance&gt;0&lt;/atc:sectorExitDistance&gt;</w:t>
      </w:r>
    </w:p>
    <w:p w:rsidR="00A302A8" w:rsidRDefault="00A302A8" w:rsidP="008635DD">
      <w:pPr>
        <w:pStyle w:val="ListParagraph"/>
      </w:pPr>
      <w:r>
        <w:t xml:space="preserve">      </w:t>
      </w:r>
      <w:r>
        <w:tab/>
      </w:r>
      <w:r>
        <w:tab/>
        <w:t>&lt;atc:update_rate&gt;1000&lt;/atc:update_rate&gt;</w:t>
      </w:r>
    </w:p>
    <w:p w:rsidR="00A302A8" w:rsidRDefault="00A302A8" w:rsidP="008635DD">
      <w:pPr>
        <w:pStyle w:val="ListParagraph"/>
      </w:pPr>
      <w:r>
        <w:t xml:space="preserve">      </w:t>
      </w:r>
      <w:r>
        <w:tab/>
      </w:r>
      <w:r>
        <w:tab/>
        <w:t>&lt;atc:update_multiplier&gt;2&lt;/atc:update_multiplier&gt;</w:t>
      </w:r>
    </w:p>
    <w:p w:rsidR="00A302A8" w:rsidRDefault="00A302A8" w:rsidP="008635DD">
      <w:pPr>
        <w:pStyle w:val="ListParagraph"/>
      </w:pPr>
      <w:r>
        <w:t xml:space="preserve">      </w:t>
      </w:r>
      <w:r>
        <w:tab/>
      </w:r>
      <w:r>
        <w:tab/>
        <w:t>&lt;atc:horizontal_doms&gt;5&lt;/atc:horizontal_doms&gt;</w:t>
      </w:r>
    </w:p>
    <w:p w:rsidR="00A302A8" w:rsidRDefault="00A302A8" w:rsidP="008635DD">
      <w:pPr>
        <w:pStyle w:val="ListParagraph"/>
      </w:pPr>
      <w:r>
        <w:t xml:space="preserve">      </w:t>
      </w:r>
      <w:r>
        <w:tab/>
      </w:r>
      <w:r>
        <w:tab/>
        <w:t>&lt;atc:vertical_doms&gt;0&lt;/atc:vertical_doms&gt;</w:t>
      </w:r>
    </w:p>
    <w:p w:rsidR="00A302A8" w:rsidRDefault="00A302A8" w:rsidP="008635DD">
      <w:pPr>
        <w:pStyle w:val="ListParagraph"/>
      </w:pPr>
      <w:r>
        <w:t xml:space="preserve">    </w:t>
      </w:r>
      <w:r>
        <w:tab/>
        <w:t xml:space="preserve">  &lt;/atc:param&gt;</w:t>
      </w:r>
    </w:p>
    <w:p w:rsidR="00A302A8" w:rsidRDefault="00A302A8" w:rsidP="008635DD">
      <w:pPr>
        <w:pStyle w:val="ListParagraph"/>
      </w:pPr>
    </w:p>
    <w:p w:rsidR="00A302A8" w:rsidRDefault="00A302A8" w:rsidP="00460F4F">
      <w:r>
        <w:br w:type="page"/>
        <w:t>*******************************************************************************************************************************</w:t>
      </w:r>
    </w:p>
    <w:p w:rsidR="00A302A8" w:rsidRDefault="00A302A8" w:rsidP="00460F4F">
      <w:r w:rsidRPr="00281CB6">
        <w:rPr>
          <w:b/>
          <w:bCs/>
        </w:rPr>
        <w:t>Version</w:t>
      </w:r>
      <w:r>
        <w:t xml:space="preserve">: </w:t>
      </w:r>
      <w:r>
        <w:tab/>
        <w:t>2.4.5.1</w:t>
      </w:r>
    </w:p>
    <w:p w:rsidR="00A302A8" w:rsidRDefault="00A302A8" w:rsidP="00460F4F">
      <w:r w:rsidRPr="00B82946">
        <w:rPr>
          <w:b/>
          <w:bCs/>
        </w:rPr>
        <w:t>Developer:</w:t>
      </w:r>
      <w:r>
        <w:tab/>
        <w:t>Aaron Yeung (</w:t>
      </w:r>
      <w:hyperlink r:id="rId25" w:history="1">
        <w:r w:rsidRPr="00780830">
          <w:rPr>
            <w:rStyle w:val="Hyperlink"/>
          </w:rPr>
          <w:t>aaron.c.yeung@gmail.com</w:t>
        </w:r>
      </w:hyperlink>
      <w:r>
        <w:t>)</w:t>
      </w:r>
    </w:p>
    <w:p w:rsidR="00A302A8" w:rsidRDefault="00A302A8" w:rsidP="00460F4F">
      <w:r w:rsidRPr="008635DD">
        <w:rPr>
          <w:b/>
          <w:bCs/>
        </w:rPr>
        <w:t>CVS Branch:</w:t>
      </w:r>
      <w:r>
        <w:tab/>
        <w:t>atclab-rel-2_4_5_branch</w:t>
      </w:r>
    </w:p>
    <w:p w:rsidR="00A302A8" w:rsidRDefault="00A302A8" w:rsidP="00460F4F">
      <w:r w:rsidRPr="008635DD">
        <w:rPr>
          <w:b/>
          <w:bCs/>
        </w:rPr>
        <w:t>CVS Tag:</w:t>
      </w:r>
      <w:r>
        <w:tab/>
        <w:t>atclab-rel-2_4_5_1</w:t>
      </w:r>
    </w:p>
    <w:p w:rsidR="00A302A8" w:rsidRPr="00424D78" w:rsidRDefault="00A302A8" w:rsidP="00460F4F">
      <w:r>
        <w:rPr>
          <w:b/>
          <w:bCs/>
        </w:rPr>
        <w:t>Release Date:</w:t>
      </w:r>
      <w:r w:rsidRPr="00640F72">
        <w:tab/>
      </w:r>
    </w:p>
    <w:p w:rsidR="00A302A8" w:rsidRPr="00B82946" w:rsidRDefault="00A302A8" w:rsidP="00460F4F">
      <w:pPr>
        <w:rPr>
          <w:b/>
          <w:bCs/>
        </w:rPr>
      </w:pPr>
      <w:r w:rsidRPr="00B82946">
        <w:rPr>
          <w:b/>
          <w:bCs/>
        </w:rPr>
        <w:t>Notes:</w:t>
      </w:r>
    </w:p>
    <w:p w:rsidR="00A302A8" w:rsidRDefault="00A302A8" w:rsidP="00460F4F">
      <w:pPr>
        <w:pStyle w:val="ListParagraph"/>
        <w:numPr>
          <w:ilvl w:val="0"/>
          <w:numId w:val="8"/>
        </w:numPr>
      </w:pPr>
      <w:r>
        <w:t>Branched off from version 2.4.5</w:t>
      </w:r>
    </w:p>
    <w:p w:rsidR="00A302A8" w:rsidRDefault="00A302A8" w:rsidP="00460F4F">
      <w:pPr>
        <w:pStyle w:val="ListParagraph"/>
        <w:numPr>
          <w:ilvl w:val="0"/>
          <w:numId w:val="8"/>
        </w:numPr>
      </w:pPr>
      <w:r>
        <w:t>Added millisecond timer using the hosts high performance counter (if it exists). Timing in the resulting log file is encased in the &lt;hpc_elapsed_time&gt; XML tag. Also added millisecond fields in the CSV log file.</w:t>
      </w:r>
    </w:p>
    <w:p w:rsidR="00A302A8" w:rsidRDefault="00A302A8" w:rsidP="00460F4F">
      <w:r>
        <w:br w:type="page"/>
        <w:t>*******************************************************************************************************************************</w:t>
      </w:r>
    </w:p>
    <w:p w:rsidR="00A302A8" w:rsidRDefault="00A302A8" w:rsidP="00460F4F">
      <w:r w:rsidRPr="00281CB6">
        <w:rPr>
          <w:b/>
          <w:bCs/>
        </w:rPr>
        <w:t>Version</w:t>
      </w:r>
      <w:r>
        <w:t xml:space="preserve">: </w:t>
      </w:r>
      <w:r>
        <w:tab/>
        <w:t>2.4.5</w:t>
      </w:r>
    </w:p>
    <w:p w:rsidR="00A302A8" w:rsidRDefault="00A302A8" w:rsidP="00460F4F">
      <w:r w:rsidRPr="00B82946">
        <w:rPr>
          <w:b/>
          <w:bCs/>
        </w:rPr>
        <w:t>Developer:</w:t>
      </w:r>
      <w:r>
        <w:tab/>
        <w:t>Aaron Yeung (</w:t>
      </w:r>
      <w:hyperlink r:id="rId26" w:history="1">
        <w:r w:rsidRPr="00780830">
          <w:rPr>
            <w:rStyle w:val="Hyperlink"/>
          </w:rPr>
          <w:t>aaron.c.yeung@gmail.com</w:t>
        </w:r>
      </w:hyperlink>
      <w:r>
        <w:t>)</w:t>
      </w:r>
    </w:p>
    <w:p w:rsidR="00A302A8" w:rsidRDefault="00A302A8" w:rsidP="00460F4F">
      <w:r w:rsidRPr="008635DD">
        <w:rPr>
          <w:b/>
          <w:bCs/>
        </w:rPr>
        <w:t>CVS Branch:</w:t>
      </w:r>
      <w:r>
        <w:tab/>
        <w:t>atclab-rel-2_4_5_branch</w:t>
      </w:r>
    </w:p>
    <w:p w:rsidR="00A302A8" w:rsidRDefault="00A302A8" w:rsidP="00460F4F">
      <w:r w:rsidRPr="008635DD">
        <w:rPr>
          <w:b/>
          <w:bCs/>
        </w:rPr>
        <w:t>CVS Tag:</w:t>
      </w:r>
      <w:r>
        <w:tab/>
      </w:r>
    </w:p>
    <w:p w:rsidR="00A302A8" w:rsidRPr="00424D78" w:rsidRDefault="00A302A8" w:rsidP="00460F4F">
      <w:r>
        <w:rPr>
          <w:b/>
          <w:bCs/>
        </w:rPr>
        <w:t>Release Date:</w:t>
      </w:r>
      <w:r w:rsidRPr="00640F72">
        <w:tab/>
      </w:r>
    </w:p>
    <w:p w:rsidR="00A302A8" w:rsidRPr="00B82946" w:rsidRDefault="00A302A8" w:rsidP="00460F4F">
      <w:pPr>
        <w:rPr>
          <w:b/>
          <w:bCs/>
        </w:rPr>
      </w:pPr>
      <w:r w:rsidRPr="00B82946">
        <w:rPr>
          <w:b/>
          <w:bCs/>
        </w:rPr>
        <w:t>Notes:</w:t>
      </w:r>
    </w:p>
    <w:p w:rsidR="00A302A8" w:rsidRDefault="00A302A8" w:rsidP="008635DD">
      <w:pPr>
        <w:pStyle w:val="ListParagraph"/>
      </w:pPr>
      <w:r>
        <w:t>Added XML sub-element to acceptedStateFlashParams element called flashColour. This was used instead of the equivalent element 'colour' for acceptedStateFlashParams because Shayne had many scripts with &lt;acceptedStateFlashParams&gt;&lt;colour&gt;red&lt;/colour&gt;&lt;/acceptedStateFlashParams&gt; but did not want those aircrafts to be red. So had to add a new element so that only the few aircrafts that need to flash red would be shown as red. The aircrafts with &lt;colour&gt;red&lt;/colour&gt; would be ignored and default to flash orange</w:t>
      </w:r>
    </w:p>
    <w:p w:rsidR="00A302A8" w:rsidRDefault="00A302A8" w:rsidP="00460F4F">
      <w:r>
        <w:br w:type="page"/>
        <w:t>*******************************************************************************************************************************</w:t>
      </w:r>
    </w:p>
    <w:p w:rsidR="00A302A8" w:rsidRDefault="00A302A8" w:rsidP="00460F4F">
      <w:r w:rsidRPr="00281CB6">
        <w:rPr>
          <w:b/>
          <w:bCs/>
        </w:rPr>
        <w:t>Version</w:t>
      </w:r>
      <w:r>
        <w:t xml:space="preserve">: </w:t>
      </w:r>
      <w:r>
        <w:tab/>
        <w:t>2.4.4</w:t>
      </w:r>
    </w:p>
    <w:p w:rsidR="00A302A8" w:rsidRDefault="00A302A8" w:rsidP="00460F4F">
      <w:r w:rsidRPr="00B82946">
        <w:rPr>
          <w:b/>
          <w:bCs/>
        </w:rPr>
        <w:t>Developer:</w:t>
      </w:r>
      <w:r>
        <w:tab/>
        <w:t>Aaron Yeung (</w:t>
      </w:r>
      <w:hyperlink r:id="rId27" w:history="1">
        <w:r w:rsidRPr="00780830">
          <w:rPr>
            <w:rStyle w:val="Hyperlink"/>
          </w:rPr>
          <w:t>aaron.c.yeung@gmail.com</w:t>
        </w:r>
      </w:hyperlink>
      <w:r>
        <w:t>)</w:t>
      </w:r>
    </w:p>
    <w:p w:rsidR="00A302A8" w:rsidRDefault="00A302A8" w:rsidP="00460F4F">
      <w:r w:rsidRPr="008635DD">
        <w:rPr>
          <w:b/>
          <w:bCs/>
        </w:rPr>
        <w:t>CVS Branch:</w:t>
      </w:r>
      <w:r>
        <w:tab/>
      </w:r>
    </w:p>
    <w:p w:rsidR="00A302A8" w:rsidRDefault="00A302A8" w:rsidP="00460F4F">
      <w:r w:rsidRPr="008635DD">
        <w:rPr>
          <w:b/>
          <w:bCs/>
        </w:rPr>
        <w:t>CVS Tag:</w:t>
      </w:r>
      <w:r>
        <w:tab/>
      </w:r>
    </w:p>
    <w:p w:rsidR="00A302A8" w:rsidRPr="00424D78" w:rsidRDefault="00A302A8" w:rsidP="00460F4F">
      <w:r>
        <w:rPr>
          <w:b/>
          <w:bCs/>
        </w:rPr>
        <w:t>Release Date:</w:t>
      </w:r>
      <w:r w:rsidRPr="00640F72">
        <w:tab/>
      </w:r>
    </w:p>
    <w:p w:rsidR="00A302A8" w:rsidRPr="00B82946" w:rsidRDefault="00A302A8" w:rsidP="00460F4F">
      <w:pPr>
        <w:rPr>
          <w:b/>
          <w:bCs/>
        </w:rPr>
      </w:pPr>
      <w:r w:rsidRPr="00B82946">
        <w:rPr>
          <w:b/>
          <w:bCs/>
        </w:rPr>
        <w:t>Notes:</w:t>
      </w:r>
    </w:p>
    <w:p w:rsidR="00A302A8" w:rsidRDefault="00A302A8" w:rsidP="00460F4F">
      <w:pPr>
        <w:pStyle w:val="ListParagraph"/>
        <w:numPr>
          <w:ilvl w:val="0"/>
          <w:numId w:val="11"/>
        </w:numPr>
      </w:pPr>
      <w:r>
        <w:t>Removed functionality added in v2.4.3 where an experimenter could change the flash colour to be red when an aircraft is in a proposed state.</w:t>
      </w:r>
    </w:p>
    <w:p w:rsidR="00A302A8" w:rsidRDefault="00A302A8" w:rsidP="00460F4F">
      <w:pPr>
        <w:pStyle w:val="ListParagraph"/>
        <w:numPr>
          <w:ilvl w:val="0"/>
          <w:numId w:val="11"/>
        </w:numPr>
      </w:pPr>
      <w:r>
        <w:t>Removed XML script elements</w:t>
      </w:r>
    </w:p>
    <w:p w:rsidR="00A302A8" w:rsidRDefault="00A302A8" w:rsidP="008635DD">
      <w:pPr>
        <w:pStyle w:val="ListParagraph"/>
      </w:pPr>
      <w:r>
        <w:t>*******************************************************************************************************************</w:t>
      </w:r>
    </w:p>
    <w:p w:rsidR="00A302A8" w:rsidRDefault="00A302A8" w:rsidP="008635DD">
      <w:pPr>
        <w:pStyle w:val="ListParagraph"/>
      </w:pPr>
      <w:r>
        <w:t xml:space="preserve">XML Element                 </w:t>
      </w:r>
      <w:r>
        <w:tab/>
      </w:r>
      <w:r>
        <w:tab/>
        <w:t xml:space="preserve">Description   </w:t>
      </w:r>
      <w:r>
        <w:tab/>
        <w:t xml:space="preserve">Attributes </w:t>
      </w:r>
      <w:r>
        <w:tab/>
        <w:t>Description</w:t>
      </w:r>
    </w:p>
    <w:p w:rsidR="00A302A8" w:rsidRDefault="00A302A8" w:rsidP="008635DD">
      <w:pPr>
        <w:pStyle w:val="ListParagraph"/>
      </w:pPr>
      <w:r>
        <w:t>*******************************************************************************************************************</w:t>
      </w:r>
    </w:p>
    <w:p w:rsidR="00A302A8" w:rsidRDefault="00A302A8" w:rsidP="008635DD">
      <w:pPr>
        <w:pStyle w:val="ListParagraph"/>
      </w:pPr>
      <w:r>
        <w:t xml:space="preserve">&lt;acceptedStateFlashParams&gt;                </w:t>
      </w:r>
      <w:r>
        <w:tab/>
      </w:r>
      <w:r>
        <w:tab/>
        <w:t>colour</w:t>
      </w:r>
      <w:r>
        <w:tab/>
      </w:r>
      <w:r>
        <w:tab/>
        <w:t xml:space="preserve">The colour an aircraft is to flash when in the proposed state ready to be accepted. </w:t>
      </w:r>
    </w:p>
    <w:p w:rsidR="00A302A8" w:rsidRDefault="00A302A8" w:rsidP="00460F4F">
      <w:pPr>
        <w:pStyle w:val="ListParagraph"/>
        <w:ind w:left="5760" w:firstLine="720"/>
      </w:pPr>
      <w:r>
        <w:t>(Orange by default)</w:t>
      </w:r>
    </w:p>
    <w:p w:rsidR="00A302A8" w:rsidRDefault="00A302A8" w:rsidP="00460F4F">
      <w:pPr>
        <w:pStyle w:val="ListParagraph"/>
        <w:ind w:left="0" w:firstLine="720"/>
      </w:pPr>
    </w:p>
    <w:p w:rsidR="00A302A8" w:rsidRDefault="00A302A8" w:rsidP="00460F4F">
      <w:pPr>
        <w:pStyle w:val="ListParagraph"/>
        <w:ind w:left="0" w:firstLine="720"/>
      </w:pPr>
      <w:r>
        <w:t>Example:</w:t>
      </w:r>
    </w:p>
    <w:p w:rsidR="00A302A8" w:rsidRDefault="00A302A8" w:rsidP="008635DD">
      <w:pPr>
        <w:pStyle w:val="ListParagraph"/>
      </w:pPr>
    </w:p>
    <w:p w:rsidR="00A302A8" w:rsidRDefault="00A302A8" w:rsidP="008635DD">
      <w:pPr>
        <w:pStyle w:val="ListParagraph"/>
      </w:pPr>
      <w:r>
        <w:t>&lt;atc:acceptedStateFlashParams&gt;</w:t>
      </w:r>
    </w:p>
    <w:p w:rsidR="00A302A8" w:rsidRDefault="00A302A8" w:rsidP="00460F4F">
      <w:pPr>
        <w:pStyle w:val="ListParagraph"/>
        <w:ind w:firstLine="720"/>
      </w:pPr>
      <w:r>
        <w:t>&lt;atc:colour&gt;red&lt;/atc:colour&gt;</w:t>
      </w:r>
    </w:p>
    <w:p w:rsidR="00A302A8" w:rsidRDefault="00A302A8" w:rsidP="008635DD">
      <w:pPr>
        <w:pStyle w:val="ListParagraph"/>
      </w:pPr>
      <w:r>
        <w:t>&lt;/atc:acceptedStateFlashParams</w:t>
      </w:r>
    </w:p>
    <w:p w:rsidR="00A302A8" w:rsidRDefault="00A302A8" w:rsidP="00460F4F">
      <w:pPr>
        <w:pStyle w:val="ListParagraph"/>
        <w:ind w:left="0"/>
      </w:pPr>
    </w:p>
    <w:p w:rsidR="00A302A8" w:rsidRDefault="00A302A8" w:rsidP="008635DD">
      <w:pPr>
        <w:pStyle w:val="ListParagraph"/>
      </w:pPr>
      <w:r>
        <w:t>Added more flexible checks in the instruction screen's recall tasks. The instruction task now removes leading, trailing and duplicate spaces in the entered text and converts to all uppercase (The same is applied to the answer that is scripted into the instruction task).</w:t>
      </w:r>
    </w:p>
    <w:p w:rsidR="00A302A8" w:rsidRDefault="00A302A8" w:rsidP="008635DD">
      <w:pPr>
        <w:pStyle w:val="ListParagraph"/>
      </w:pPr>
    </w:p>
    <w:p w:rsidR="00A302A8" w:rsidRDefault="00A302A8" w:rsidP="00460F4F">
      <w:r>
        <w:t>*******************************************************************************************************************************</w:t>
      </w:r>
    </w:p>
    <w:p w:rsidR="00A302A8" w:rsidRDefault="00A302A8" w:rsidP="00460F4F">
      <w:r w:rsidRPr="00281CB6">
        <w:rPr>
          <w:b/>
          <w:bCs/>
        </w:rPr>
        <w:t>Version</w:t>
      </w:r>
      <w:r>
        <w:t xml:space="preserve">: </w:t>
      </w:r>
      <w:r>
        <w:tab/>
        <w:t>2.4.3</w:t>
      </w:r>
    </w:p>
    <w:p w:rsidR="00A302A8" w:rsidRDefault="00A302A8" w:rsidP="00460F4F">
      <w:r w:rsidRPr="00B82946">
        <w:rPr>
          <w:b/>
          <w:bCs/>
        </w:rPr>
        <w:t>Developer:</w:t>
      </w:r>
      <w:r>
        <w:tab/>
        <w:t>Aaron Yeung (</w:t>
      </w:r>
      <w:hyperlink r:id="rId28" w:history="1">
        <w:r w:rsidRPr="00780830">
          <w:rPr>
            <w:rStyle w:val="Hyperlink"/>
          </w:rPr>
          <w:t>aaron.c.yeung@gmail.com</w:t>
        </w:r>
      </w:hyperlink>
      <w:r>
        <w:t>)</w:t>
      </w:r>
    </w:p>
    <w:p w:rsidR="00A302A8" w:rsidRDefault="00A302A8" w:rsidP="00460F4F">
      <w:r w:rsidRPr="008635DD">
        <w:rPr>
          <w:b/>
          <w:bCs/>
        </w:rPr>
        <w:t>CVS Branch:</w:t>
      </w:r>
      <w:r>
        <w:tab/>
      </w:r>
    </w:p>
    <w:p w:rsidR="00A302A8" w:rsidRDefault="00A302A8" w:rsidP="00460F4F">
      <w:r w:rsidRPr="008635DD">
        <w:rPr>
          <w:b/>
          <w:bCs/>
        </w:rPr>
        <w:t>CVS Tag:</w:t>
      </w:r>
      <w:r>
        <w:tab/>
      </w:r>
    </w:p>
    <w:p w:rsidR="00A302A8" w:rsidRPr="00424D78" w:rsidRDefault="00A302A8" w:rsidP="00460F4F">
      <w:r>
        <w:rPr>
          <w:b/>
          <w:bCs/>
        </w:rPr>
        <w:t>Release Date:</w:t>
      </w:r>
      <w:r w:rsidRPr="00640F72">
        <w:tab/>
      </w:r>
      <w:r>
        <w:t>Thursday</w:t>
      </w:r>
      <w:r w:rsidRPr="00640F72">
        <w:t xml:space="preserve"> </w:t>
      </w:r>
      <w:r>
        <w:t>20</w:t>
      </w:r>
      <w:r w:rsidRPr="00640F72">
        <w:rPr>
          <w:vertAlign w:val="superscript"/>
        </w:rPr>
        <w:t>th</w:t>
      </w:r>
      <w:r w:rsidRPr="00640F72">
        <w:t xml:space="preserve"> August 2015</w:t>
      </w:r>
    </w:p>
    <w:p w:rsidR="00A302A8" w:rsidRPr="00B82946" w:rsidRDefault="00A302A8" w:rsidP="00460F4F">
      <w:pPr>
        <w:rPr>
          <w:b/>
          <w:bCs/>
        </w:rPr>
      </w:pPr>
      <w:r w:rsidRPr="00B82946">
        <w:rPr>
          <w:b/>
          <w:bCs/>
        </w:rPr>
        <w:t>Notes:</w:t>
      </w:r>
    </w:p>
    <w:p w:rsidR="00A302A8" w:rsidRDefault="00A302A8" w:rsidP="00460F4F">
      <w:pPr>
        <w:pStyle w:val="ListParagraph"/>
        <w:numPr>
          <w:ilvl w:val="0"/>
          <w:numId w:val="13"/>
        </w:numPr>
      </w:pPr>
      <w:r>
        <w:t>Modified the Excel logger to write the files when the trial ends (either by timing out or by pressing 'alt+ctrl+n') rather than just when the trial times out.</w:t>
      </w:r>
    </w:p>
    <w:p w:rsidR="00A302A8" w:rsidRDefault="00A302A8" w:rsidP="00460F4F">
      <w:r>
        <w:br w:type="page"/>
        <w:t>*******************************************************************************************************************************</w:t>
      </w:r>
    </w:p>
    <w:p w:rsidR="00A302A8" w:rsidRDefault="00A302A8" w:rsidP="00460F4F">
      <w:r w:rsidRPr="00281CB6">
        <w:rPr>
          <w:b/>
          <w:bCs/>
        </w:rPr>
        <w:t>Version</w:t>
      </w:r>
      <w:r>
        <w:t xml:space="preserve">: </w:t>
      </w:r>
      <w:r>
        <w:tab/>
        <w:t>2.4.2</w:t>
      </w:r>
    </w:p>
    <w:p w:rsidR="00A302A8" w:rsidRDefault="00A302A8" w:rsidP="00460F4F">
      <w:r w:rsidRPr="00B82946">
        <w:rPr>
          <w:b/>
          <w:bCs/>
        </w:rPr>
        <w:t>Developer:</w:t>
      </w:r>
      <w:r>
        <w:tab/>
        <w:t>Aaron Yeung (</w:t>
      </w:r>
      <w:hyperlink r:id="rId29" w:history="1">
        <w:r w:rsidRPr="00780830">
          <w:rPr>
            <w:rStyle w:val="Hyperlink"/>
          </w:rPr>
          <w:t>aaron.c.yeung@gmail.com</w:t>
        </w:r>
      </w:hyperlink>
      <w:r>
        <w:t>)</w:t>
      </w:r>
    </w:p>
    <w:p w:rsidR="00A302A8" w:rsidRDefault="00A302A8" w:rsidP="00460F4F">
      <w:r w:rsidRPr="008635DD">
        <w:rPr>
          <w:b/>
          <w:bCs/>
        </w:rPr>
        <w:t>CVS Branch:</w:t>
      </w:r>
      <w:r>
        <w:tab/>
      </w:r>
    </w:p>
    <w:p w:rsidR="00A302A8" w:rsidRDefault="00A302A8" w:rsidP="00460F4F">
      <w:r w:rsidRPr="008635DD">
        <w:rPr>
          <w:b/>
          <w:bCs/>
        </w:rPr>
        <w:t>CVS Tag:</w:t>
      </w:r>
      <w:r>
        <w:tab/>
      </w:r>
    </w:p>
    <w:p w:rsidR="00A302A8" w:rsidRPr="00424D78" w:rsidRDefault="00A302A8" w:rsidP="00460F4F">
      <w:r>
        <w:rPr>
          <w:b/>
          <w:bCs/>
        </w:rPr>
        <w:t>Release Date:</w:t>
      </w:r>
      <w:r w:rsidRPr="00640F72">
        <w:tab/>
      </w:r>
    </w:p>
    <w:p w:rsidR="00A302A8" w:rsidRPr="00B82946" w:rsidRDefault="00A302A8" w:rsidP="00460F4F">
      <w:pPr>
        <w:rPr>
          <w:b/>
          <w:bCs/>
        </w:rPr>
      </w:pPr>
      <w:r w:rsidRPr="00B82946">
        <w:rPr>
          <w:b/>
          <w:bCs/>
        </w:rPr>
        <w:t>Notes:</w:t>
      </w:r>
    </w:p>
    <w:p w:rsidR="00A302A8" w:rsidRDefault="00A302A8" w:rsidP="00460F4F">
      <w:pPr>
        <w:pStyle w:val="ListParagraph"/>
        <w:numPr>
          <w:ilvl w:val="0"/>
          <w:numId w:val="13"/>
        </w:numPr>
      </w:pPr>
      <w:r>
        <w:t>Fixed problem with canvasview not taking focus so that keypresses were not working for onscreen sprites. This was fixed by calling canvasview's setFocus() method after task::showEvent (which calls setFocus).</w:t>
      </w:r>
    </w:p>
    <w:p w:rsidR="00A302A8" w:rsidRDefault="00A302A8" w:rsidP="00460F4F">
      <w:pPr>
        <w:pStyle w:val="ListParagraph"/>
        <w:numPr>
          <w:ilvl w:val="0"/>
          <w:numId w:val="13"/>
        </w:numPr>
      </w:pPr>
      <w:r>
        <w:t>Added functionality to allow an experimenter to script in the flash colour to be red when an aircraft is in a proposed state ready to be accepted.</w:t>
      </w:r>
    </w:p>
    <w:p w:rsidR="00A302A8" w:rsidRDefault="00A302A8" w:rsidP="00460F4F">
      <w:pPr>
        <w:pStyle w:val="ListParagraph"/>
        <w:numPr>
          <w:ilvl w:val="0"/>
          <w:numId w:val="13"/>
        </w:numPr>
      </w:pPr>
      <w:r>
        <w:t>New XML script elements</w:t>
      </w:r>
    </w:p>
    <w:p w:rsidR="00A302A8" w:rsidRDefault="00A302A8" w:rsidP="008635DD">
      <w:pPr>
        <w:pStyle w:val="ListParagraph"/>
      </w:pPr>
      <w:r>
        <w:t>*******************************************************************************************************************</w:t>
      </w:r>
    </w:p>
    <w:p w:rsidR="00A302A8" w:rsidRDefault="00A302A8" w:rsidP="008635DD">
      <w:pPr>
        <w:pStyle w:val="ListParagraph"/>
      </w:pPr>
      <w:r>
        <w:t xml:space="preserve">XML Element                 </w:t>
      </w:r>
      <w:r>
        <w:tab/>
      </w:r>
      <w:r>
        <w:tab/>
        <w:t>Description</w:t>
      </w:r>
      <w:r>
        <w:tab/>
        <w:t xml:space="preserve">Attributes </w:t>
      </w:r>
      <w:r>
        <w:tab/>
        <w:t>Description</w:t>
      </w:r>
    </w:p>
    <w:p w:rsidR="00A302A8" w:rsidRDefault="00A302A8" w:rsidP="008635DD">
      <w:pPr>
        <w:pStyle w:val="ListParagraph"/>
      </w:pPr>
      <w:r>
        <w:t>*******************************************************************************************************************</w:t>
      </w:r>
    </w:p>
    <w:p w:rsidR="00A302A8" w:rsidRDefault="00A302A8" w:rsidP="00460F4F">
      <w:pPr>
        <w:pStyle w:val="ListParagraph"/>
        <w:ind w:left="0" w:firstLine="720"/>
      </w:pPr>
      <w:r>
        <w:t>&lt;acceptedStateFlashParams&gt;</w:t>
      </w:r>
      <w:r>
        <w:tab/>
      </w:r>
      <w:r>
        <w:tab/>
      </w:r>
      <w:r>
        <w:tab/>
        <w:t>colour</w:t>
      </w:r>
      <w:r>
        <w:tab/>
      </w:r>
      <w:r>
        <w:tab/>
        <w:t xml:space="preserve">The colour an aircraft is to flash when in the proposed state ready to be accepted. </w:t>
      </w:r>
    </w:p>
    <w:p w:rsidR="00A302A8" w:rsidRDefault="00A302A8" w:rsidP="00460F4F">
      <w:pPr>
        <w:pStyle w:val="ListParagraph"/>
        <w:ind w:left="5760" w:firstLine="720"/>
      </w:pPr>
      <w:r>
        <w:t>(Orange by default)</w:t>
      </w:r>
    </w:p>
    <w:p w:rsidR="00A302A8" w:rsidRDefault="00A302A8" w:rsidP="008635DD">
      <w:pPr>
        <w:pStyle w:val="ListParagraph"/>
      </w:pPr>
      <w:r>
        <w:t>Example:</w:t>
      </w:r>
    </w:p>
    <w:p w:rsidR="00A302A8" w:rsidRDefault="00A302A8" w:rsidP="008635DD">
      <w:pPr>
        <w:pStyle w:val="ListParagraph"/>
      </w:pPr>
      <w:r>
        <w:t>&lt;atc:acceptedStateFlashParams&gt;</w:t>
      </w:r>
    </w:p>
    <w:p w:rsidR="00A302A8" w:rsidRDefault="00A302A8" w:rsidP="00460F4F">
      <w:pPr>
        <w:pStyle w:val="ListParagraph"/>
        <w:ind w:firstLine="720"/>
      </w:pPr>
      <w:r>
        <w:t>&lt;atc:colour&gt;red&lt;/atc:colour&gt;</w:t>
      </w:r>
    </w:p>
    <w:p w:rsidR="00A302A8" w:rsidRDefault="00A302A8" w:rsidP="008635DD">
      <w:pPr>
        <w:pStyle w:val="ListParagraph"/>
      </w:pPr>
      <w:r>
        <w:t>&lt;/atc:acceptedStateFlashParams</w:t>
      </w:r>
    </w:p>
    <w:p w:rsidR="00A302A8" w:rsidRDefault="00A302A8" w:rsidP="00460F4F">
      <w:r>
        <w:br w:type="page"/>
        <w:t>*******************************************************************************************************************************</w:t>
      </w:r>
    </w:p>
    <w:p w:rsidR="00A302A8" w:rsidRDefault="00A302A8" w:rsidP="00460F4F">
      <w:r w:rsidRPr="00281CB6">
        <w:rPr>
          <w:b/>
          <w:bCs/>
        </w:rPr>
        <w:t>Version</w:t>
      </w:r>
      <w:r>
        <w:t xml:space="preserve">: </w:t>
      </w:r>
      <w:r>
        <w:tab/>
        <w:t>2.4.1</w:t>
      </w:r>
    </w:p>
    <w:p w:rsidR="00A302A8" w:rsidRDefault="00A302A8" w:rsidP="00460F4F">
      <w:r w:rsidRPr="00B82946">
        <w:rPr>
          <w:b/>
          <w:bCs/>
        </w:rPr>
        <w:t>Developer:</w:t>
      </w:r>
      <w:r>
        <w:tab/>
        <w:t>Aaron Yeung (</w:t>
      </w:r>
      <w:hyperlink r:id="rId30" w:history="1">
        <w:r w:rsidRPr="00780830">
          <w:rPr>
            <w:rStyle w:val="Hyperlink"/>
          </w:rPr>
          <w:t>aaron.c.yeung@gmail.com</w:t>
        </w:r>
      </w:hyperlink>
      <w:r>
        <w:t>)</w:t>
      </w:r>
    </w:p>
    <w:p w:rsidR="00A302A8" w:rsidRDefault="00A302A8" w:rsidP="00460F4F">
      <w:r w:rsidRPr="008635DD">
        <w:rPr>
          <w:b/>
          <w:bCs/>
        </w:rPr>
        <w:t>CVS Branch:</w:t>
      </w:r>
      <w:r>
        <w:tab/>
      </w:r>
    </w:p>
    <w:p w:rsidR="00A302A8" w:rsidRDefault="00A302A8" w:rsidP="00460F4F">
      <w:r w:rsidRPr="008635DD">
        <w:rPr>
          <w:b/>
          <w:bCs/>
        </w:rPr>
        <w:t>CVS Tag:</w:t>
      </w:r>
      <w:r>
        <w:tab/>
      </w:r>
    </w:p>
    <w:p w:rsidR="00A302A8" w:rsidRPr="00424D78" w:rsidRDefault="00A302A8" w:rsidP="00460F4F">
      <w:r>
        <w:rPr>
          <w:b/>
          <w:bCs/>
        </w:rPr>
        <w:t>Release Date:</w:t>
      </w:r>
      <w:r w:rsidRPr="00640F72">
        <w:tab/>
      </w:r>
    </w:p>
    <w:p w:rsidR="00A302A8" w:rsidRPr="00B82946" w:rsidRDefault="00A302A8" w:rsidP="00460F4F">
      <w:pPr>
        <w:rPr>
          <w:b/>
          <w:bCs/>
        </w:rPr>
      </w:pPr>
      <w:r w:rsidRPr="00B82946">
        <w:rPr>
          <w:b/>
          <w:bCs/>
        </w:rPr>
        <w:t>Notes:</w:t>
      </w:r>
    </w:p>
    <w:p w:rsidR="00A302A8" w:rsidRDefault="00A302A8" w:rsidP="008635DD">
      <w:pPr>
        <w:pStyle w:val="ListParagraph"/>
        <w:numPr>
          <w:ilvl w:val="0"/>
          <w:numId w:val="15"/>
        </w:numPr>
      </w:pPr>
      <w:r>
        <w:t>Added functionality to allow reminder boxes to be attached to aircrafts</w:t>
      </w:r>
    </w:p>
    <w:p w:rsidR="00A302A8" w:rsidRDefault="00A302A8" w:rsidP="008635DD">
      <w:pPr>
        <w:pStyle w:val="ListParagraph"/>
        <w:numPr>
          <w:ilvl w:val="0"/>
          <w:numId w:val="15"/>
        </w:numPr>
      </w:pPr>
      <w:r>
        <w:t>New XML script elements</w:t>
      </w:r>
    </w:p>
    <w:p w:rsidR="00A302A8" w:rsidRDefault="00A302A8" w:rsidP="008635DD">
      <w:pPr>
        <w:pStyle w:val="ListParagraph"/>
      </w:pPr>
      <w:r>
        <w:t>*******************************************************************************************************************</w:t>
      </w:r>
    </w:p>
    <w:p w:rsidR="00A302A8" w:rsidRDefault="00A302A8" w:rsidP="008635DD">
      <w:pPr>
        <w:pStyle w:val="ListParagraph"/>
      </w:pPr>
      <w:r>
        <w:t>XML Element       Description                   Attributes</w:t>
      </w:r>
      <w:r>
        <w:tab/>
        <w:t>Description</w:t>
      </w:r>
    </w:p>
    <w:p w:rsidR="00A302A8" w:rsidRDefault="00A302A8" w:rsidP="008635DD">
      <w:pPr>
        <w:pStyle w:val="ListParagraph"/>
      </w:pPr>
      <w:r>
        <w:t>*******************************************************************************************************************</w:t>
      </w:r>
    </w:p>
    <w:p w:rsidR="00A302A8" w:rsidRDefault="00A302A8" w:rsidP="00156FE0">
      <w:pPr>
        <w:pStyle w:val="ListParagraph"/>
        <w:ind w:left="3600" w:hanging="2880"/>
      </w:pPr>
      <w:r>
        <w:t xml:space="preserve">&lt;reminderBox&gt;                                   </w:t>
      </w:r>
      <w:r>
        <w:tab/>
        <w:t>aircraft</w:t>
      </w:r>
      <w:r>
        <w:tab/>
      </w:r>
      <w:r>
        <w:tab/>
        <w:t xml:space="preserve">A string which represents the aircraft that the reminder box should attach to. If this is </w:t>
      </w:r>
    </w:p>
    <w:p w:rsidR="00A302A8" w:rsidRDefault="00A302A8" w:rsidP="00156FE0">
      <w:pPr>
        <w:pStyle w:val="ListParagraph"/>
        <w:ind w:left="5760"/>
      </w:pPr>
      <w:r>
        <w:t>omitted then the reminder box will just be a standard reminder box that is displayed at a certain location on screen. If this attribute is specified, the posX and posY attributes then become offsets from the centre of the plane rather than coordinates on the map</w:t>
      </w:r>
    </w:p>
    <w:p w:rsidR="00A302A8" w:rsidRDefault="00A302A8" w:rsidP="008635DD">
      <w:pPr>
        <w:pStyle w:val="ListParagraph"/>
      </w:pPr>
      <w:r>
        <w:t>Example:</w:t>
      </w:r>
    </w:p>
    <w:p w:rsidR="00A302A8" w:rsidRDefault="00A302A8" w:rsidP="008635DD">
      <w:pPr>
        <w:pStyle w:val="ListParagraph"/>
      </w:pPr>
      <w:r>
        <w:t xml:space="preserve">&lt;atc:reminderBox atc:bgColor="yellow" atc:width='420' atc:height='90' atc:posX='2080' atc:posY='880' atc:aircraft='C10'  </w:t>
      </w:r>
    </w:p>
    <w:p w:rsidR="00A302A8" w:rsidRDefault="00A302A8" w:rsidP="008635DD">
      <w:pPr>
        <w:pStyle w:val="ListParagraph"/>
      </w:pPr>
      <w:r>
        <w:t xml:space="preserve">            atc:displayText="If CallSign Greater 88/n Then Press 9" atc:displayTextSize='22'&gt;</w:t>
      </w:r>
    </w:p>
    <w:p w:rsidR="00A302A8" w:rsidRDefault="00A302A8" w:rsidP="008635DD">
      <w:pPr>
        <w:pStyle w:val="ListParagraph"/>
      </w:pPr>
      <w:r>
        <w:t xml:space="preserve">            &lt;atc:displayTime atc:startTime='82' atc:endTime='102'/&gt;</w:t>
      </w:r>
    </w:p>
    <w:p w:rsidR="00A302A8" w:rsidRDefault="00A302A8" w:rsidP="008635DD">
      <w:pPr>
        <w:pStyle w:val="ListParagraph"/>
      </w:pPr>
      <w:r>
        <w:t xml:space="preserve">            &lt;atc:flashColor&gt;darkorange&lt;/atc:flashColor&gt;</w:t>
      </w:r>
    </w:p>
    <w:p w:rsidR="00A302A8" w:rsidRDefault="00A302A8" w:rsidP="008635DD">
      <w:pPr>
        <w:pStyle w:val="ListParagraph"/>
      </w:pPr>
      <w:r>
        <w:t xml:space="preserve">            &lt;atc:flashTime atc:startTime='236' atc:endTime='256'/&gt;</w:t>
      </w:r>
    </w:p>
    <w:p w:rsidR="00A302A8" w:rsidRDefault="00A302A8" w:rsidP="008635DD">
      <w:pPr>
        <w:pStyle w:val="ListParagraph"/>
      </w:pPr>
      <w:r>
        <w:t>&lt;/atc:reminderBox&gt;</w:t>
      </w:r>
    </w:p>
    <w:p w:rsidR="00A302A8" w:rsidRDefault="00A302A8" w:rsidP="008635DD">
      <w:pPr>
        <w:pStyle w:val="ListParagraph"/>
      </w:pPr>
    </w:p>
    <w:p w:rsidR="00A302A8" w:rsidRDefault="00A302A8" w:rsidP="00156FE0">
      <w:r>
        <w:t>*******************************************************************************************************************************</w:t>
      </w:r>
    </w:p>
    <w:p w:rsidR="00A302A8" w:rsidRDefault="00A302A8" w:rsidP="00156FE0">
      <w:r w:rsidRPr="00281CB6">
        <w:rPr>
          <w:b/>
          <w:bCs/>
        </w:rPr>
        <w:t>Version</w:t>
      </w:r>
      <w:r>
        <w:t xml:space="preserve">: </w:t>
      </w:r>
      <w:r>
        <w:tab/>
        <w:t>2.4.0</w:t>
      </w:r>
    </w:p>
    <w:p w:rsidR="00A302A8" w:rsidRDefault="00A302A8" w:rsidP="00156FE0">
      <w:r w:rsidRPr="00B82946">
        <w:rPr>
          <w:b/>
          <w:bCs/>
        </w:rPr>
        <w:t>Developer:</w:t>
      </w:r>
      <w:r>
        <w:tab/>
        <w:t>Aaron Yeung (</w:t>
      </w:r>
      <w:hyperlink r:id="rId31" w:history="1">
        <w:r w:rsidRPr="00780830">
          <w:rPr>
            <w:rStyle w:val="Hyperlink"/>
          </w:rPr>
          <w:t>aaron.c.yeung@gmail.com</w:t>
        </w:r>
      </w:hyperlink>
      <w:r>
        <w:t>)</w:t>
      </w:r>
    </w:p>
    <w:p w:rsidR="00A302A8" w:rsidRDefault="00A302A8" w:rsidP="00156FE0">
      <w:r w:rsidRPr="008635DD">
        <w:rPr>
          <w:b/>
          <w:bCs/>
        </w:rPr>
        <w:t>CVS Branch:</w:t>
      </w:r>
      <w:r>
        <w:tab/>
      </w:r>
    </w:p>
    <w:p w:rsidR="00A302A8" w:rsidRDefault="00A302A8" w:rsidP="00156FE0">
      <w:r w:rsidRPr="008635DD">
        <w:rPr>
          <w:b/>
          <w:bCs/>
        </w:rPr>
        <w:t>CVS Tag:</w:t>
      </w:r>
      <w:r>
        <w:tab/>
      </w:r>
    </w:p>
    <w:p w:rsidR="00A302A8" w:rsidRPr="00424D78" w:rsidRDefault="00A302A8" w:rsidP="00156FE0">
      <w:r>
        <w:rPr>
          <w:b/>
          <w:bCs/>
        </w:rPr>
        <w:t>Release Date:</w:t>
      </w:r>
      <w:r w:rsidRPr="00640F72">
        <w:tab/>
      </w:r>
    </w:p>
    <w:p w:rsidR="00A302A8" w:rsidRPr="00B82946" w:rsidRDefault="00A302A8" w:rsidP="00156FE0">
      <w:pPr>
        <w:rPr>
          <w:b/>
          <w:bCs/>
        </w:rPr>
      </w:pPr>
      <w:r w:rsidRPr="00B82946">
        <w:rPr>
          <w:b/>
          <w:bCs/>
        </w:rPr>
        <w:t>Notes:</w:t>
      </w:r>
    </w:p>
    <w:p w:rsidR="00A302A8" w:rsidRDefault="00A302A8" w:rsidP="00156FE0">
      <w:pPr>
        <w:pStyle w:val="ListParagraph"/>
        <w:numPr>
          <w:ilvl w:val="0"/>
          <w:numId w:val="17"/>
        </w:numPr>
      </w:pPr>
      <w:r>
        <w:t>Disabled the Ok pushbutton in the instruction task if the textbox is empty. This prevents participants from entering nothing in the textbox</w:t>
      </w:r>
    </w:p>
    <w:p w:rsidR="00A302A8" w:rsidRDefault="00A302A8" w:rsidP="00156FE0">
      <w:pPr>
        <w:pStyle w:val="ListParagraph"/>
        <w:numPr>
          <w:ilvl w:val="0"/>
          <w:numId w:val="17"/>
        </w:numPr>
      </w:pPr>
      <w:r>
        <w:t>Instruction tasks are now fixed so that an experimenter can specify a key to press to close an instruction screen</w:t>
      </w:r>
    </w:p>
    <w:p w:rsidR="00A302A8" w:rsidRDefault="00A302A8" w:rsidP="008635DD">
      <w:pPr>
        <w:pStyle w:val="ListParagraph"/>
      </w:pPr>
      <w:r>
        <w:t>Added version numbering so that particular versions of ATCLab can be easily identified in the future</w:t>
      </w:r>
    </w:p>
    <w:sectPr w:rsidR="00A302A8" w:rsidSect="00FD10EA">
      <w:headerReference w:type="default" r:id="rId32"/>
      <w:footerReference w:type="default" r:id="rId33"/>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02A8" w:rsidRDefault="00A302A8" w:rsidP="00D03A3E">
      <w:pPr>
        <w:spacing w:after="0" w:line="240" w:lineRule="auto"/>
      </w:pPr>
      <w:r>
        <w:separator/>
      </w:r>
    </w:p>
  </w:endnote>
  <w:endnote w:type="continuationSeparator" w:id="0">
    <w:p w:rsidR="00A302A8" w:rsidRDefault="00A302A8" w:rsidP="00D03A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2A8" w:rsidRDefault="00A302A8">
    <w:pPr>
      <w:pStyle w:val="Footer"/>
      <w:jc w:val="center"/>
    </w:pPr>
    <w:fldSimple w:instr=" PAGE   \* MERGEFORMAT ">
      <w:r>
        <w:rPr>
          <w:noProof/>
        </w:rPr>
        <w:t>1</w:t>
      </w:r>
    </w:fldSimple>
  </w:p>
  <w:p w:rsidR="00A302A8" w:rsidRDefault="00A302A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02A8" w:rsidRDefault="00A302A8" w:rsidP="00D03A3E">
      <w:pPr>
        <w:spacing w:after="0" w:line="240" w:lineRule="auto"/>
      </w:pPr>
      <w:r>
        <w:separator/>
      </w:r>
    </w:p>
  </w:footnote>
  <w:footnote w:type="continuationSeparator" w:id="0">
    <w:p w:rsidR="00A302A8" w:rsidRDefault="00A302A8" w:rsidP="00D03A3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2A8" w:rsidRDefault="00A302A8">
    <w:pPr>
      <w:pStyle w:val="Header"/>
    </w:pPr>
    <w:r>
      <w:t>ATCLab Release Notes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071FD"/>
    <w:multiLevelType w:val="hybridMultilevel"/>
    <w:tmpl w:val="768C48FE"/>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
    <w:nsid w:val="168342EA"/>
    <w:multiLevelType w:val="hybridMultilevel"/>
    <w:tmpl w:val="9BCA1E88"/>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2">
    <w:nsid w:val="16CD7713"/>
    <w:multiLevelType w:val="hybridMultilevel"/>
    <w:tmpl w:val="A13A951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CE36DF5"/>
    <w:multiLevelType w:val="hybridMultilevel"/>
    <w:tmpl w:val="62FCD452"/>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4">
    <w:nsid w:val="1D853221"/>
    <w:multiLevelType w:val="hybridMultilevel"/>
    <w:tmpl w:val="96A824CE"/>
    <w:lvl w:ilvl="0" w:tplc="0C090001">
      <w:start w:val="1"/>
      <w:numFmt w:val="bullet"/>
      <w:lvlText w:val=""/>
      <w:lvlJc w:val="left"/>
      <w:pPr>
        <w:ind w:left="720" w:hanging="360"/>
      </w:pPr>
      <w:rPr>
        <w:rFonts w:ascii="Symbol" w:hAnsi="Symbol" w:cs="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5">
    <w:nsid w:val="256E17F0"/>
    <w:multiLevelType w:val="hybridMultilevel"/>
    <w:tmpl w:val="6804F264"/>
    <w:lvl w:ilvl="0" w:tplc="B4D6E2D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2A7D3CF7"/>
    <w:multiLevelType w:val="hybridMultilevel"/>
    <w:tmpl w:val="44E8F5DE"/>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7">
    <w:nsid w:val="45C968E4"/>
    <w:multiLevelType w:val="hybridMultilevel"/>
    <w:tmpl w:val="7D1E51BC"/>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8">
    <w:nsid w:val="54EB77F7"/>
    <w:multiLevelType w:val="hybridMultilevel"/>
    <w:tmpl w:val="0CA8E47A"/>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9">
    <w:nsid w:val="553C1B65"/>
    <w:multiLevelType w:val="hybridMultilevel"/>
    <w:tmpl w:val="2D94D4E0"/>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0">
    <w:nsid w:val="58EA5CC2"/>
    <w:multiLevelType w:val="hybridMultilevel"/>
    <w:tmpl w:val="58645686"/>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1">
    <w:nsid w:val="640556BD"/>
    <w:multiLevelType w:val="hybridMultilevel"/>
    <w:tmpl w:val="ABD46548"/>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2">
    <w:nsid w:val="64654092"/>
    <w:multiLevelType w:val="hybridMultilevel"/>
    <w:tmpl w:val="0B1A3A46"/>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3">
    <w:nsid w:val="6D854379"/>
    <w:multiLevelType w:val="hybridMultilevel"/>
    <w:tmpl w:val="7C6E2756"/>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4">
    <w:nsid w:val="730A296A"/>
    <w:multiLevelType w:val="hybridMultilevel"/>
    <w:tmpl w:val="DE96AA12"/>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5">
    <w:nsid w:val="73F26BE2"/>
    <w:multiLevelType w:val="hybridMultilevel"/>
    <w:tmpl w:val="85F0EEB8"/>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6">
    <w:nsid w:val="78051927"/>
    <w:multiLevelType w:val="hybridMultilevel"/>
    <w:tmpl w:val="26249AA4"/>
    <w:lvl w:ilvl="0" w:tplc="0C090001">
      <w:start w:val="1"/>
      <w:numFmt w:val="bullet"/>
      <w:lvlText w:val=""/>
      <w:lvlJc w:val="left"/>
      <w:pPr>
        <w:ind w:left="3600" w:hanging="360"/>
      </w:pPr>
      <w:rPr>
        <w:rFonts w:ascii="Symbol" w:hAnsi="Symbol" w:cs="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cs="Wingdings" w:hint="default"/>
      </w:rPr>
    </w:lvl>
    <w:lvl w:ilvl="3" w:tplc="0C090001" w:tentative="1">
      <w:start w:val="1"/>
      <w:numFmt w:val="bullet"/>
      <w:lvlText w:val=""/>
      <w:lvlJc w:val="left"/>
      <w:pPr>
        <w:ind w:left="5760" w:hanging="360"/>
      </w:pPr>
      <w:rPr>
        <w:rFonts w:ascii="Symbol" w:hAnsi="Symbol" w:cs="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cs="Wingdings" w:hint="default"/>
      </w:rPr>
    </w:lvl>
    <w:lvl w:ilvl="6" w:tplc="0C090001" w:tentative="1">
      <w:start w:val="1"/>
      <w:numFmt w:val="bullet"/>
      <w:lvlText w:val=""/>
      <w:lvlJc w:val="left"/>
      <w:pPr>
        <w:ind w:left="7920" w:hanging="360"/>
      </w:pPr>
      <w:rPr>
        <w:rFonts w:ascii="Symbol" w:hAnsi="Symbol" w:cs="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cs="Wingdings" w:hint="default"/>
      </w:rPr>
    </w:lvl>
  </w:abstractNum>
  <w:num w:numId="1">
    <w:abstractNumId w:val="2"/>
  </w:num>
  <w:num w:numId="2">
    <w:abstractNumId w:val="10"/>
  </w:num>
  <w:num w:numId="3">
    <w:abstractNumId w:val="0"/>
  </w:num>
  <w:num w:numId="4">
    <w:abstractNumId w:val="14"/>
  </w:num>
  <w:num w:numId="5">
    <w:abstractNumId w:val="16"/>
  </w:num>
  <w:num w:numId="6">
    <w:abstractNumId w:val="4"/>
  </w:num>
  <w:num w:numId="7">
    <w:abstractNumId w:val="12"/>
  </w:num>
  <w:num w:numId="8">
    <w:abstractNumId w:val="15"/>
  </w:num>
  <w:num w:numId="9">
    <w:abstractNumId w:val="5"/>
  </w:num>
  <w:num w:numId="10">
    <w:abstractNumId w:val="8"/>
  </w:num>
  <w:num w:numId="11">
    <w:abstractNumId w:val="9"/>
  </w:num>
  <w:num w:numId="12">
    <w:abstractNumId w:val="3"/>
  </w:num>
  <w:num w:numId="13">
    <w:abstractNumId w:val="13"/>
  </w:num>
  <w:num w:numId="14">
    <w:abstractNumId w:val="6"/>
  </w:num>
  <w:num w:numId="15">
    <w:abstractNumId w:val="11"/>
  </w:num>
  <w:num w:numId="16">
    <w:abstractNumId w:val="7"/>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84"/>
  <w:embedSystemFonts/>
  <w:defaultTabStop w:val="720"/>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D10EA"/>
    <w:rsid w:val="00004743"/>
    <w:rsid w:val="000205CA"/>
    <w:rsid w:val="000241A8"/>
    <w:rsid w:val="0003739B"/>
    <w:rsid w:val="000671DE"/>
    <w:rsid w:val="000A2812"/>
    <w:rsid w:val="000D6135"/>
    <w:rsid w:val="00101038"/>
    <w:rsid w:val="00114131"/>
    <w:rsid w:val="00121BF8"/>
    <w:rsid w:val="001277E3"/>
    <w:rsid w:val="00131D32"/>
    <w:rsid w:val="00156FE0"/>
    <w:rsid w:val="00172C14"/>
    <w:rsid w:val="001B29D9"/>
    <w:rsid w:val="001E3E9D"/>
    <w:rsid w:val="00204EA6"/>
    <w:rsid w:val="0021605E"/>
    <w:rsid w:val="00242C2F"/>
    <w:rsid w:val="0026425D"/>
    <w:rsid w:val="00270766"/>
    <w:rsid w:val="00281CB6"/>
    <w:rsid w:val="002D764B"/>
    <w:rsid w:val="002E0786"/>
    <w:rsid w:val="002E31C5"/>
    <w:rsid w:val="003250F2"/>
    <w:rsid w:val="00362EEA"/>
    <w:rsid w:val="00376B9B"/>
    <w:rsid w:val="00390DC4"/>
    <w:rsid w:val="003C442C"/>
    <w:rsid w:val="003E5DA2"/>
    <w:rsid w:val="003F67CE"/>
    <w:rsid w:val="003F7E3D"/>
    <w:rsid w:val="00401DA5"/>
    <w:rsid w:val="00424D78"/>
    <w:rsid w:val="00457C96"/>
    <w:rsid w:val="00460F4F"/>
    <w:rsid w:val="0048181D"/>
    <w:rsid w:val="004A20DA"/>
    <w:rsid w:val="004E7318"/>
    <w:rsid w:val="004F4F6A"/>
    <w:rsid w:val="005040F0"/>
    <w:rsid w:val="00535328"/>
    <w:rsid w:val="00541C65"/>
    <w:rsid w:val="00554610"/>
    <w:rsid w:val="00567192"/>
    <w:rsid w:val="00570312"/>
    <w:rsid w:val="0058303A"/>
    <w:rsid w:val="005915AA"/>
    <w:rsid w:val="005953A5"/>
    <w:rsid w:val="005F02D5"/>
    <w:rsid w:val="005F1C74"/>
    <w:rsid w:val="00630EC6"/>
    <w:rsid w:val="00640F72"/>
    <w:rsid w:val="00645D40"/>
    <w:rsid w:val="0064744A"/>
    <w:rsid w:val="006B6658"/>
    <w:rsid w:val="006B79BF"/>
    <w:rsid w:val="006D69E6"/>
    <w:rsid w:val="00723DFF"/>
    <w:rsid w:val="007321C6"/>
    <w:rsid w:val="00745A5E"/>
    <w:rsid w:val="007653C5"/>
    <w:rsid w:val="007658C4"/>
    <w:rsid w:val="00776385"/>
    <w:rsid w:val="00780830"/>
    <w:rsid w:val="007F2110"/>
    <w:rsid w:val="00812FC7"/>
    <w:rsid w:val="00843E64"/>
    <w:rsid w:val="008635DD"/>
    <w:rsid w:val="0087614A"/>
    <w:rsid w:val="00884996"/>
    <w:rsid w:val="008A6956"/>
    <w:rsid w:val="00941A48"/>
    <w:rsid w:val="00941F3A"/>
    <w:rsid w:val="009428B9"/>
    <w:rsid w:val="00985651"/>
    <w:rsid w:val="00990209"/>
    <w:rsid w:val="00A03B00"/>
    <w:rsid w:val="00A302A8"/>
    <w:rsid w:val="00A379A2"/>
    <w:rsid w:val="00A42B01"/>
    <w:rsid w:val="00A77741"/>
    <w:rsid w:val="00AA13D3"/>
    <w:rsid w:val="00AA285A"/>
    <w:rsid w:val="00AD1438"/>
    <w:rsid w:val="00AF0B5F"/>
    <w:rsid w:val="00B55D38"/>
    <w:rsid w:val="00B8285B"/>
    <w:rsid w:val="00B82946"/>
    <w:rsid w:val="00BC47BF"/>
    <w:rsid w:val="00BD4625"/>
    <w:rsid w:val="00BD7C29"/>
    <w:rsid w:val="00C01B0D"/>
    <w:rsid w:val="00C1497D"/>
    <w:rsid w:val="00C250F5"/>
    <w:rsid w:val="00C261C0"/>
    <w:rsid w:val="00C32A17"/>
    <w:rsid w:val="00C91EE4"/>
    <w:rsid w:val="00D028DD"/>
    <w:rsid w:val="00D03A3E"/>
    <w:rsid w:val="00D2693F"/>
    <w:rsid w:val="00D542DE"/>
    <w:rsid w:val="00D64629"/>
    <w:rsid w:val="00D72513"/>
    <w:rsid w:val="00DA126A"/>
    <w:rsid w:val="00DA5B05"/>
    <w:rsid w:val="00DD3713"/>
    <w:rsid w:val="00DD70F4"/>
    <w:rsid w:val="00DF0AA6"/>
    <w:rsid w:val="00DF1B89"/>
    <w:rsid w:val="00E37305"/>
    <w:rsid w:val="00E6764D"/>
    <w:rsid w:val="00E72317"/>
    <w:rsid w:val="00EA04FD"/>
    <w:rsid w:val="00EB100E"/>
    <w:rsid w:val="00EF6F60"/>
    <w:rsid w:val="00F17869"/>
    <w:rsid w:val="00F42E62"/>
    <w:rsid w:val="00F60EB5"/>
    <w:rsid w:val="00F62343"/>
    <w:rsid w:val="00F73255"/>
    <w:rsid w:val="00FC67C1"/>
    <w:rsid w:val="00FD10EA"/>
    <w:rsid w:val="00FE0D7B"/>
    <w:rsid w:val="00FF580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date"/>
  <w:smartTagType w:namespaceuri="urn:schemas-microsoft-com:office:smarttags" w:name="stockticker"/>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header" w:unhideWhenUsed="0"/>
    <w:lsdException w:name="footer"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EC6"/>
    <w:pPr>
      <w:spacing w:after="200" w:line="276" w:lineRule="auto"/>
    </w:pPr>
    <w:rPr>
      <w:rFonts w:cs="Calibri"/>
      <w:lang w:val="en-AU" w:eastAsia="en-AU"/>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FD10EA"/>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281CB6"/>
    <w:pPr>
      <w:ind w:left="720"/>
      <w:contextualSpacing/>
    </w:pPr>
  </w:style>
  <w:style w:type="character" w:styleId="Hyperlink">
    <w:name w:val="Hyperlink"/>
    <w:basedOn w:val="DefaultParagraphFont"/>
    <w:uiPriority w:val="99"/>
    <w:rsid w:val="00B82946"/>
    <w:rPr>
      <w:color w:val="0000FF"/>
      <w:u w:val="single"/>
    </w:rPr>
  </w:style>
  <w:style w:type="character" w:styleId="CommentReference">
    <w:name w:val="annotation reference"/>
    <w:basedOn w:val="DefaultParagraphFont"/>
    <w:uiPriority w:val="99"/>
    <w:semiHidden/>
    <w:rsid w:val="001B29D9"/>
    <w:rPr>
      <w:sz w:val="16"/>
      <w:szCs w:val="16"/>
    </w:rPr>
  </w:style>
  <w:style w:type="paragraph" w:styleId="CommentText">
    <w:name w:val="annotation text"/>
    <w:basedOn w:val="Normal"/>
    <w:link w:val="CommentTextChar"/>
    <w:uiPriority w:val="99"/>
    <w:semiHidden/>
    <w:rsid w:val="001B29D9"/>
    <w:pPr>
      <w:spacing w:line="240" w:lineRule="auto"/>
    </w:pPr>
    <w:rPr>
      <w:sz w:val="20"/>
      <w:szCs w:val="20"/>
    </w:rPr>
  </w:style>
  <w:style w:type="character" w:customStyle="1" w:styleId="CommentTextChar">
    <w:name w:val="Comment Text Char"/>
    <w:basedOn w:val="DefaultParagraphFont"/>
    <w:link w:val="CommentText"/>
    <w:uiPriority w:val="99"/>
    <w:semiHidden/>
    <w:rsid w:val="001B29D9"/>
    <w:rPr>
      <w:sz w:val="20"/>
      <w:szCs w:val="20"/>
    </w:rPr>
  </w:style>
  <w:style w:type="paragraph" w:styleId="CommentSubject">
    <w:name w:val="annotation subject"/>
    <w:basedOn w:val="CommentText"/>
    <w:next w:val="CommentText"/>
    <w:link w:val="CommentSubjectChar"/>
    <w:uiPriority w:val="99"/>
    <w:semiHidden/>
    <w:rsid w:val="001B29D9"/>
    <w:rPr>
      <w:b/>
      <w:bCs/>
    </w:rPr>
  </w:style>
  <w:style w:type="character" w:customStyle="1" w:styleId="CommentSubjectChar">
    <w:name w:val="Comment Subject Char"/>
    <w:basedOn w:val="CommentTextChar"/>
    <w:link w:val="CommentSubject"/>
    <w:uiPriority w:val="99"/>
    <w:semiHidden/>
    <w:rsid w:val="001B29D9"/>
    <w:rPr>
      <w:b/>
      <w:bCs/>
    </w:rPr>
  </w:style>
  <w:style w:type="paragraph" w:styleId="BalloonText">
    <w:name w:val="Balloon Text"/>
    <w:basedOn w:val="Normal"/>
    <w:link w:val="BalloonTextChar"/>
    <w:uiPriority w:val="99"/>
    <w:semiHidden/>
    <w:rsid w:val="001B29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9D9"/>
    <w:rPr>
      <w:rFonts w:ascii="Tahoma" w:hAnsi="Tahoma" w:cs="Tahoma"/>
      <w:sz w:val="16"/>
      <w:szCs w:val="16"/>
    </w:rPr>
  </w:style>
  <w:style w:type="paragraph" w:styleId="Header">
    <w:name w:val="header"/>
    <w:basedOn w:val="Normal"/>
    <w:link w:val="HeaderChar"/>
    <w:uiPriority w:val="99"/>
    <w:rsid w:val="00D03A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3A3E"/>
  </w:style>
  <w:style w:type="paragraph" w:styleId="Footer">
    <w:name w:val="footer"/>
    <w:basedOn w:val="Normal"/>
    <w:link w:val="FooterChar"/>
    <w:uiPriority w:val="99"/>
    <w:rsid w:val="00D03A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3A3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aron.c.yeung@gmail.com" TargetMode="External"/><Relationship Id="rId13" Type="http://schemas.openxmlformats.org/officeDocument/2006/relationships/hyperlink" Target="mailto:aaron.c.yeung@gmail.com" TargetMode="External"/><Relationship Id="rId18" Type="http://schemas.openxmlformats.org/officeDocument/2006/relationships/hyperlink" Target="mailto:aaron.c.yeung@gmail.com" TargetMode="External"/><Relationship Id="rId26" Type="http://schemas.openxmlformats.org/officeDocument/2006/relationships/hyperlink" Target="mailto:aaron.c.yeung@gmail.com" TargetMode="External"/><Relationship Id="rId3" Type="http://schemas.openxmlformats.org/officeDocument/2006/relationships/settings" Target="settings.xml"/><Relationship Id="rId21" Type="http://schemas.openxmlformats.org/officeDocument/2006/relationships/hyperlink" Target="mailto:aaron.c.yeung@gmail.com" TargetMode="External"/><Relationship Id="rId34" Type="http://schemas.openxmlformats.org/officeDocument/2006/relationships/fontTable" Target="fontTable.xml"/><Relationship Id="rId7" Type="http://schemas.openxmlformats.org/officeDocument/2006/relationships/hyperlink" Target="mailto:aaron.c.yeung@gmail.com" TargetMode="External"/><Relationship Id="rId12" Type="http://schemas.openxmlformats.org/officeDocument/2006/relationships/hyperlink" Target="mailto:aaron.c.yeung@gmail.com" TargetMode="External"/><Relationship Id="rId17" Type="http://schemas.openxmlformats.org/officeDocument/2006/relationships/hyperlink" Target="mailto:aaron.c.yeung@gmail.com" TargetMode="External"/><Relationship Id="rId25" Type="http://schemas.openxmlformats.org/officeDocument/2006/relationships/hyperlink" Target="mailto:aaron.c.yeung@gmail.com"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mailto:aaron.c.yeung@gmail.com" TargetMode="External"/><Relationship Id="rId20" Type="http://schemas.openxmlformats.org/officeDocument/2006/relationships/hyperlink" Target="mailto:aaron.c.yeung@gmail.com" TargetMode="External"/><Relationship Id="rId29" Type="http://schemas.openxmlformats.org/officeDocument/2006/relationships/hyperlink" Target="mailto:aaron.c.yeung@g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aron.c.yeung@gmail.com" TargetMode="External"/><Relationship Id="rId24" Type="http://schemas.openxmlformats.org/officeDocument/2006/relationships/hyperlink" Target="mailto:aaron.c.yeung@gmail.com"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mailto:aaron.c.yeung@gmail.com" TargetMode="External"/><Relationship Id="rId23" Type="http://schemas.openxmlformats.org/officeDocument/2006/relationships/hyperlink" Target="mailto:aaron.c.yeung@gmail.com" TargetMode="External"/><Relationship Id="rId28" Type="http://schemas.openxmlformats.org/officeDocument/2006/relationships/hyperlink" Target="mailto:aaron.c.yeung@gmail.com" TargetMode="External"/><Relationship Id="rId10" Type="http://schemas.openxmlformats.org/officeDocument/2006/relationships/hyperlink" Target="mailto:aaron.c.yeung@gmail.com" TargetMode="External"/><Relationship Id="rId19" Type="http://schemas.openxmlformats.org/officeDocument/2006/relationships/hyperlink" Target="mailto:aaron.c.yeung@gmail.com" TargetMode="External"/><Relationship Id="rId31" Type="http://schemas.openxmlformats.org/officeDocument/2006/relationships/hyperlink" Target="mailto:aaron.c.yeung@gmail.com" TargetMode="External"/><Relationship Id="rId4" Type="http://schemas.openxmlformats.org/officeDocument/2006/relationships/webSettings" Target="webSettings.xml"/><Relationship Id="rId9" Type="http://schemas.openxmlformats.org/officeDocument/2006/relationships/hyperlink" Target="mailto:aaron.c.yeung@gmail.com" TargetMode="External"/><Relationship Id="rId14" Type="http://schemas.openxmlformats.org/officeDocument/2006/relationships/hyperlink" Target="mailto:aaron.c.yeung@gmail.com" TargetMode="External"/><Relationship Id="rId22" Type="http://schemas.openxmlformats.org/officeDocument/2006/relationships/hyperlink" Target="mailto:aaron.c.yeung@gmail.com" TargetMode="External"/><Relationship Id="rId27" Type="http://schemas.openxmlformats.org/officeDocument/2006/relationships/hyperlink" Target="mailto:aaron.c.yeung@gmail.com" TargetMode="External"/><Relationship Id="rId30" Type="http://schemas.openxmlformats.org/officeDocument/2006/relationships/hyperlink" Target="mailto:aaron.c.yeung@gmail.com"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355</TotalTime>
  <Pages>39</Pages>
  <Words>6041</Words>
  <Characters>-32766</Characters>
  <Application>Microsoft Office Outlook</Application>
  <DocSecurity>0</DocSecurity>
  <Lines>0</Lines>
  <Paragraphs>0</Paragraphs>
  <ScaleCrop>false</ScaleCrop>
  <Company>Leica Geosystems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Yeung</dc:creator>
  <cp:keywords/>
  <dc:description/>
  <cp:lastModifiedBy>Wabs</cp:lastModifiedBy>
  <cp:revision>41</cp:revision>
  <dcterms:created xsi:type="dcterms:W3CDTF">2011-09-14T12:26:00Z</dcterms:created>
  <dcterms:modified xsi:type="dcterms:W3CDTF">2015-08-30T04:02:00Z</dcterms:modified>
</cp:coreProperties>
</file>